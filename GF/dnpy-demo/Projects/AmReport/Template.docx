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ind w:firstLine="961" w:firstLineChars="200"/>
        <w:jc w:val="center"/>
        <w:rPr>
          <w:rFonts w:eastAsia="华文中宋"/>
          <w:b/>
          <w:color w:val="000000"/>
          <w:sz w:val="36"/>
          <w:szCs w:val="22"/>
          <w:lang w:eastAsia="zh-CN"/>
        </w:rPr>
      </w:pPr>
      <w:bookmarkStart w:id="0" w:name="_Hlk497681149"/>
      <w:bookmarkStart w:id="1" w:name="_Hlk497378299"/>
      <w:bookmarkStart w:id="2" w:name="_Toc319605073"/>
      <w:r>
        <w:rPr>
          <w:rFonts w:eastAsia="华文中宋"/>
          <w:b/>
          <w:color w:val="000000"/>
          <w:sz w:val="48"/>
          <w:szCs w:val="22"/>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华文中宋"/>
          <w:b/>
          <w:color w:val="000000"/>
          <w:sz w:val="48"/>
          <w:szCs w:val="22"/>
          <w:lang w:eastAsia="zh-CN"/>
        </w:rPr>
        <w:instrText xml:space="preserve">ADDIN CNKISM.UserStyle</w:instrText>
      </w:r>
      <w:r>
        <w:rPr>
          <w:rFonts w:eastAsia="华文中宋"/>
          <w:b/>
          <w:color w:val="000000"/>
          <w:sz w:val="48"/>
          <w:szCs w:val="22"/>
          <w:lang w:eastAsia="zh-CN"/>
        </w:rPr>
        <w:fldChar w:fldCharType="end"/>
      </w:r>
      <w:r>
        <w:rPr>
          <w:rFonts w:eastAsia="华文中宋"/>
          <w:b/>
          <w:color w:val="000000"/>
          <w:sz w:val="48"/>
          <w:szCs w:val="22"/>
          <w:lang w:eastAsia="zh-CN"/>
        </w:rPr>
        <w:t>大类资产配置</w:t>
      </w:r>
      <w:r>
        <w:rPr>
          <w:rFonts w:hint="eastAsia" w:eastAsia="华文中宋"/>
          <w:b/>
          <w:color w:val="000000"/>
          <w:sz w:val="48"/>
          <w:szCs w:val="22"/>
          <w:lang w:eastAsia="zh-CN"/>
        </w:rPr>
        <w:t>周度跟踪</w:t>
      </w:r>
      <w:r>
        <w:rPr>
          <w:rFonts w:eastAsia="华文中宋"/>
          <w:b/>
          <w:color w:val="000000"/>
          <w:sz w:val="48"/>
          <w:szCs w:val="22"/>
          <w:lang w:eastAsia="zh-CN"/>
        </w:rPr>
        <w:t>报告</w:t>
      </w:r>
    </w:p>
    <w:p>
      <w:pPr>
        <w:spacing w:line="264" w:lineRule="auto"/>
        <w:ind w:firstLine="480" w:firstLineChars="200"/>
        <w:jc w:val="center"/>
        <w:rPr>
          <w:rFonts w:eastAsia="楷体"/>
          <w:color w:val="000000"/>
          <w:szCs w:val="22"/>
          <w:lang w:eastAsia="zh-CN"/>
        </w:rPr>
      </w:pPr>
      <w:r>
        <w:rPr>
          <w:rFonts w:hint="eastAsia" w:eastAsia="楷体"/>
          <w:color w:val="000000"/>
          <w:szCs w:val="22"/>
          <w:lang w:eastAsia="zh-CN"/>
        </w:rPr>
        <w:t>2020年5月31日</w:t>
      </w:r>
    </w:p>
    <w:p>
      <w:pPr>
        <w:spacing w:before="240" w:line="264" w:lineRule="auto"/>
        <w:ind w:left="240" w:leftChars="100"/>
        <w:jc w:val="both"/>
        <w:rPr>
          <w:rFonts w:eastAsia="楷体"/>
          <w:b/>
          <w:color w:val="000000"/>
          <w:sz w:val="22"/>
          <w:szCs w:val="22"/>
          <w:lang w:eastAsia="zh-CN"/>
        </w:rPr>
      </w:pPr>
      <w:r>
        <w:rPr>
          <w:rFonts w:eastAsia="楷体"/>
          <w:b/>
          <w:color w:val="C00000"/>
          <w:sz w:val="22"/>
          <w:szCs w:val="22"/>
          <w:lang w:eastAsia="zh-CN"/>
        </w:rPr>
        <w:t>看好</w:t>
      </w:r>
      <w:r>
        <w:rPr>
          <w:rFonts w:hint="eastAsia" w:eastAsia="楷体"/>
          <w:b/>
          <w:color w:val="C00000"/>
          <w:sz w:val="22"/>
          <w:szCs w:val="22"/>
          <w:lang w:eastAsia="zh-CN"/>
        </w:rPr>
        <w:t>：</w:t>
      </w:r>
      <w:r>
        <w:rPr>
          <w:rFonts w:eastAsia="楷体"/>
          <w:b/>
          <w:color w:val="000000"/>
          <w:sz w:val="22"/>
          <w:szCs w:val="22"/>
          <w:lang w:eastAsia="zh-CN"/>
        </w:rPr>
        <w:t xml:space="preserve"> </w:t>
      </w:r>
    </w:p>
    <w:p>
      <w:pPr>
        <w:spacing w:line="264" w:lineRule="auto"/>
        <w:ind w:left="240" w:leftChars="100"/>
        <w:jc w:val="both"/>
        <w:rPr>
          <w:rFonts w:eastAsia="楷体"/>
          <w:b/>
          <w:color w:val="000000"/>
          <w:sz w:val="22"/>
          <w:szCs w:val="22"/>
          <w:lang w:eastAsia="zh-CN"/>
        </w:rPr>
      </w:pPr>
      <w:r>
        <w:rPr>
          <w:rFonts w:eastAsia="楷体"/>
          <w:b/>
          <w:color w:val="C00000"/>
          <w:sz w:val="22"/>
          <w:szCs w:val="22"/>
          <w:lang w:eastAsia="zh-CN"/>
        </w:rPr>
        <w:t>中性：</w:t>
      </w:r>
      <w:r>
        <w:rPr>
          <w:rFonts w:eastAsia="楷体"/>
          <w:b/>
          <w:color w:val="000000"/>
          <w:sz w:val="22"/>
          <w:szCs w:val="22"/>
          <w:lang w:eastAsia="zh-CN"/>
        </w:rPr>
        <w:t xml:space="preserve"> </w:t>
      </w:r>
    </w:p>
    <w:p>
      <w:pPr>
        <w:spacing w:after="120" w:line="264" w:lineRule="auto"/>
        <w:ind w:left="240" w:leftChars="100"/>
        <w:jc w:val="both"/>
        <w:rPr>
          <w:rFonts w:eastAsia="楷体"/>
          <w:b/>
          <w:color w:val="000000"/>
          <w:sz w:val="22"/>
          <w:szCs w:val="22"/>
          <w:lang w:eastAsia="zh-CN"/>
        </w:rPr>
      </w:pPr>
      <w:r>
        <w:rPr>
          <w:rFonts w:eastAsia="楷体"/>
          <w:b/>
          <w:color w:val="C00000"/>
          <w:sz w:val="22"/>
          <w:szCs w:val="22"/>
          <w:lang w:eastAsia="zh-CN"/>
        </w:rPr>
        <w:t>看空：</w:t>
      </w:r>
      <w:r>
        <w:rPr>
          <w:rFonts w:eastAsia="楷体"/>
          <w:b/>
          <w:color w:val="000000"/>
          <w:sz w:val="22"/>
          <w:szCs w:val="22"/>
          <w:lang w:eastAsia="zh-CN"/>
        </w:rPr>
        <w:t xml:space="preserve"> </w:t>
      </w:r>
    </w:p>
    <w:tbl>
      <w:tblPr>
        <w:tblStyle w:val="23"/>
        <w:tblW w:w="1134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992"/>
        <w:gridCol w:w="850"/>
        <w:gridCol w:w="1134"/>
        <w:gridCol w:w="722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2977" w:type="dxa"/>
            <w:gridSpan w:val="3"/>
            <w:tcBorders>
              <w:top w:val="single" w:color="auto" w:sz="4" w:space="0"/>
              <w:bottom w:val="single" w:color="auto" w:sz="4" w:space="0"/>
              <w:right w:val="single" w:color="auto" w:sz="4" w:space="0"/>
            </w:tcBorders>
            <w:shd w:val="clear" w:color="auto" w:fill="C6D9F1"/>
            <w:vAlign w:val="center"/>
          </w:tcPr>
          <w:p>
            <w:pPr>
              <w:spacing w:line="264" w:lineRule="auto"/>
              <w:jc w:val="center"/>
              <w:rPr>
                <w:rFonts w:eastAsia="楷体"/>
                <w:b/>
                <w:bCs/>
                <w:color w:val="000000"/>
                <w:szCs w:val="22"/>
                <w:lang w:eastAsia="zh-CN"/>
              </w:rPr>
            </w:pPr>
            <w:r>
              <w:rPr>
                <w:rFonts w:eastAsia="楷体"/>
                <w:b/>
                <w:bCs/>
                <w:color w:val="000000"/>
                <w:szCs w:val="22"/>
                <w:lang w:eastAsia="zh-CN"/>
              </w:rPr>
              <w:t>资产品种</w:t>
            </w:r>
          </w:p>
        </w:tc>
        <w:tc>
          <w:tcPr>
            <w:tcW w:w="1134" w:type="dxa"/>
            <w:tcBorders>
              <w:top w:val="single" w:color="auto" w:sz="4" w:space="0"/>
              <w:left w:val="single" w:color="auto" w:sz="4" w:space="0"/>
              <w:bottom w:val="single" w:color="auto" w:sz="4" w:space="0"/>
              <w:right w:val="single" w:color="auto" w:sz="4" w:space="0"/>
            </w:tcBorders>
            <w:shd w:val="clear" w:color="auto" w:fill="C6D9F1"/>
            <w:vAlign w:val="center"/>
          </w:tcPr>
          <w:p>
            <w:pPr>
              <w:spacing w:line="400" w:lineRule="exact"/>
              <w:jc w:val="center"/>
              <w:rPr>
                <w:rFonts w:eastAsia="楷体"/>
                <w:b/>
                <w:bCs/>
                <w:color w:val="000000"/>
                <w:szCs w:val="22"/>
                <w:lang w:eastAsia="zh-CN"/>
              </w:rPr>
            </w:pPr>
            <w:r>
              <w:rPr>
                <w:rFonts w:eastAsia="楷体"/>
                <w:b/>
                <w:bCs/>
                <w:color w:val="000000"/>
                <w:szCs w:val="22"/>
                <w:lang w:eastAsia="zh-CN"/>
              </w:rPr>
              <w:t>建议</w:t>
            </w:r>
          </w:p>
        </w:tc>
        <w:tc>
          <w:tcPr>
            <w:tcW w:w="7229" w:type="dxa"/>
            <w:tcBorders>
              <w:top w:val="single" w:color="auto" w:sz="4" w:space="0"/>
              <w:left w:val="single" w:color="auto" w:sz="4" w:space="0"/>
              <w:bottom w:val="single" w:color="auto" w:sz="4" w:space="0"/>
            </w:tcBorders>
            <w:shd w:val="clear" w:color="auto" w:fill="C6D9F1"/>
            <w:vAlign w:val="center"/>
          </w:tcPr>
          <w:p>
            <w:pPr>
              <w:spacing w:line="264" w:lineRule="auto"/>
              <w:jc w:val="center"/>
              <w:rPr>
                <w:rFonts w:eastAsia="楷体"/>
                <w:b/>
                <w:bCs/>
                <w:color w:val="000000"/>
                <w:szCs w:val="22"/>
                <w:lang w:eastAsia="zh-CN"/>
              </w:rPr>
            </w:pPr>
            <w:r>
              <w:rPr>
                <w:rFonts w:eastAsia="楷体"/>
                <w:b/>
                <w:bCs/>
                <w:color w:val="000000"/>
                <w:szCs w:val="22"/>
                <w:lang w:eastAsia="zh-CN"/>
              </w:rPr>
              <w:t>观点概要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77" w:hRule="atLeast"/>
          <w:jc w:val="center"/>
        </w:trPr>
        <w:tc>
          <w:tcPr>
            <w:tcW w:w="1135" w:type="dxa"/>
            <w:vMerge w:val="restart"/>
            <w:tcBorders>
              <w:top w:val="single" w:color="auto" w:sz="4" w:space="0"/>
              <w:right w:val="single" w:color="auto" w:sz="4" w:space="0"/>
            </w:tcBorders>
            <w:shd w:val="clear" w:color="auto" w:fill="auto"/>
            <w:vAlign w:val="center"/>
          </w:tcPr>
          <w:p>
            <w:pPr>
              <w:spacing w:line="264" w:lineRule="auto"/>
              <w:jc w:val="both"/>
              <w:rPr>
                <w:rFonts w:eastAsia="楷体"/>
                <w:bCs/>
                <w:color w:val="000000"/>
                <w:sz w:val="28"/>
                <w:szCs w:val="22"/>
                <w:lang w:eastAsia="zh-CN"/>
              </w:rPr>
            </w:pPr>
            <w:r>
              <w:rPr>
                <w:rFonts w:eastAsia="楷体"/>
                <w:bCs/>
                <w:color w:val="000000"/>
                <w:sz w:val="28"/>
                <w:szCs w:val="22"/>
                <w:lang w:eastAsia="zh-CN"/>
              </w:rPr>
              <w:t>债券</w:t>
            </w:r>
          </w:p>
        </w:tc>
        <w:tc>
          <w:tcPr>
            <w:tcW w:w="1842" w:type="dxa"/>
            <w:gridSpan w:val="2"/>
            <w:tcBorders>
              <w:top w:val="single" w:color="auto" w:sz="4" w:space="0"/>
              <w:left w:val="nil"/>
              <w:right w:val="single" w:color="auto" w:sz="4" w:space="0"/>
            </w:tcBorders>
            <w:shd w:val="clear" w:color="auto" w:fill="auto"/>
            <w:vAlign w:val="center"/>
          </w:tcPr>
          <w:p>
            <w:pPr>
              <w:spacing w:line="264" w:lineRule="auto"/>
              <w:jc w:val="both"/>
              <w:rPr>
                <w:rFonts w:eastAsia="楷体"/>
                <w:bCs/>
                <w:color w:val="000000"/>
                <w:szCs w:val="22"/>
                <w:lang w:eastAsia="zh-CN"/>
              </w:rPr>
            </w:pPr>
            <w:r>
              <w:rPr>
                <w:rFonts w:eastAsia="楷体"/>
                <w:bCs/>
                <w:color w:val="000000"/>
                <w:szCs w:val="22"/>
                <w:lang w:eastAsia="zh-CN"/>
              </w:rPr>
              <w:t>利率债</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4" w:lineRule="auto"/>
              <w:jc w:val="center"/>
              <w:rPr>
                <w:rFonts w:eastAsia="楷体"/>
                <w:color w:val="000000"/>
                <w:lang w:eastAsia="zh-CN"/>
              </w:rPr>
            </w:pPr>
          </w:p>
        </w:tc>
        <w:tc>
          <w:tcPr>
            <w:tcW w:w="7229" w:type="dxa"/>
            <w:tcBorders>
              <w:top w:val="single" w:color="auto" w:sz="4" w:space="0"/>
              <w:left w:val="single" w:color="auto" w:sz="4" w:space="0"/>
              <w:bottom w:val="single" w:color="auto" w:sz="4" w:space="0"/>
              <w:right w:val="nil"/>
            </w:tcBorders>
            <w:shd w:val="clear" w:color="auto" w:fill="FFFFFF"/>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1135" w:type="dxa"/>
            <w:vMerge w:val="continue"/>
            <w:tcBorders>
              <w:right w:val="single" w:color="auto" w:sz="4" w:space="0"/>
            </w:tcBorders>
            <w:shd w:val="clear" w:color="auto" w:fill="auto"/>
            <w:vAlign w:val="center"/>
          </w:tcPr>
          <w:p>
            <w:pPr>
              <w:spacing w:line="264" w:lineRule="auto"/>
              <w:jc w:val="both"/>
              <w:rPr>
                <w:rFonts w:eastAsia="楷体"/>
                <w:bCs/>
                <w:color w:val="000000"/>
                <w:sz w:val="28"/>
                <w:szCs w:val="22"/>
                <w:lang w:eastAsia="zh-CN"/>
              </w:rPr>
            </w:pPr>
          </w:p>
        </w:tc>
        <w:tc>
          <w:tcPr>
            <w:tcW w:w="992" w:type="dxa"/>
            <w:vMerge w:val="restart"/>
            <w:tcBorders>
              <w:top w:val="single" w:color="auto" w:sz="4" w:space="0"/>
              <w:right w:val="single" w:color="auto" w:sz="4" w:space="0"/>
            </w:tcBorders>
            <w:shd w:val="clear" w:color="auto" w:fill="auto"/>
            <w:vAlign w:val="center"/>
          </w:tcPr>
          <w:p>
            <w:pPr>
              <w:spacing w:line="264" w:lineRule="auto"/>
              <w:jc w:val="both"/>
              <w:rPr>
                <w:rFonts w:eastAsia="楷体"/>
                <w:color w:val="000000"/>
                <w:szCs w:val="22"/>
                <w:lang w:eastAsia="zh-CN"/>
              </w:rPr>
            </w:pPr>
            <w:r>
              <w:rPr>
                <w:rFonts w:eastAsia="楷体"/>
                <w:bCs/>
                <w:color w:val="000000"/>
                <w:szCs w:val="22"/>
                <w:lang w:eastAsia="zh-CN"/>
              </w:rPr>
              <w:t>信用债</w:t>
            </w:r>
          </w:p>
        </w:tc>
        <w:tc>
          <w:tcPr>
            <w:tcW w:w="850" w:type="dxa"/>
            <w:tcBorders>
              <w:top w:val="single" w:color="auto" w:sz="4" w:space="0"/>
              <w:right w:val="single" w:color="auto" w:sz="4" w:space="0"/>
            </w:tcBorders>
            <w:shd w:val="clear" w:color="auto" w:fill="auto"/>
            <w:vAlign w:val="center"/>
          </w:tcPr>
          <w:p>
            <w:pPr>
              <w:spacing w:line="264" w:lineRule="auto"/>
              <w:jc w:val="both"/>
              <w:rPr>
                <w:rFonts w:eastAsia="楷体"/>
                <w:color w:val="000000"/>
                <w:sz w:val="21"/>
                <w:szCs w:val="22"/>
                <w:lang w:eastAsia="zh-CN"/>
              </w:rPr>
            </w:pPr>
            <w:r>
              <w:rPr>
                <w:rFonts w:eastAsia="楷体"/>
                <w:color w:val="000000"/>
                <w:sz w:val="21"/>
                <w:szCs w:val="22"/>
                <w:lang w:eastAsia="zh-CN"/>
              </w:rPr>
              <w:t>高等级</w:t>
            </w:r>
          </w:p>
        </w:tc>
        <w:tc>
          <w:tcPr>
            <w:tcW w:w="1134" w:type="dxa"/>
            <w:tcBorders>
              <w:top w:val="single" w:color="auto" w:sz="4" w:space="0"/>
              <w:left w:val="single" w:color="auto" w:sz="4" w:space="0"/>
              <w:right w:val="single" w:color="auto" w:sz="4" w:space="0"/>
            </w:tcBorders>
            <w:shd w:val="clear" w:color="auto" w:fill="auto"/>
            <w:vAlign w:val="center"/>
          </w:tcPr>
          <w:p>
            <w:pPr>
              <w:spacing w:line="264" w:lineRule="auto"/>
              <w:jc w:val="center"/>
              <w:rPr>
                <w:rFonts w:eastAsia="楷体"/>
                <w:color w:val="000000"/>
                <w:sz w:val="22"/>
                <w:szCs w:val="21"/>
                <w:lang w:eastAsia="zh-CN"/>
              </w:rPr>
            </w:pPr>
          </w:p>
        </w:tc>
        <w:tc>
          <w:tcPr>
            <w:tcW w:w="7229" w:type="dxa"/>
            <w:vMerge w:val="restart"/>
            <w:tcBorders>
              <w:top w:val="single" w:color="auto" w:sz="4" w:space="0"/>
              <w:left w:val="single" w:color="auto" w:sz="4" w:space="0"/>
            </w:tcBorders>
            <w:shd w:val="clear" w:color="auto" w:fill="FFFFFF"/>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135" w:type="dxa"/>
            <w:vMerge w:val="continue"/>
            <w:tcBorders>
              <w:right w:val="single" w:color="auto" w:sz="4" w:space="0"/>
            </w:tcBorders>
            <w:shd w:val="clear" w:color="auto" w:fill="auto"/>
            <w:vAlign w:val="center"/>
          </w:tcPr>
          <w:p>
            <w:pPr>
              <w:spacing w:line="264" w:lineRule="auto"/>
              <w:jc w:val="both"/>
              <w:rPr>
                <w:rFonts w:eastAsia="楷体"/>
                <w:bCs/>
                <w:color w:val="000000"/>
                <w:sz w:val="28"/>
                <w:szCs w:val="22"/>
                <w:lang w:eastAsia="zh-CN"/>
              </w:rPr>
            </w:pPr>
          </w:p>
        </w:tc>
        <w:tc>
          <w:tcPr>
            <w:tcW w:w="992" w:type="dxa"/>
            <w:vMerge w:val="continue"/>
            <w:tcBorders>
              <w:left w:val="nil"/>
              <w:right w:val="single" w:color="auto" w:sz="4" w:space="0"/>
            </w:tcBorders>
            <w:shd w:val="clear" w:color="auto" w:fill="auto"/>
            <w:vAlign w:val="center"/>
          </w:tcPr>
          <w:p>
            <w:pPr>
              <w:spacing w:line="264" w:lineRule="auto"/>
              <w:jc w:val="both"/>
              <w:rPr>
                <w:rFonts w:eastAsia="楷体"/>
                <w:color w:val="000000"/>
                <w:szCs w:val="22"/>
                <w:lang w:eastAsia="zh-CN"/>
              </w:rPr>
            </w:pPr>
          </w:p>
        </w:tc>
        <w:tc>
          <w:tcPr>
            <w:tcW w:w="850" w:type="dxa"/>
            <w:tcBorders>
              <w:top w:val="single" w:color="auto" w:sz="4" w:space="0"/>
              <w:right w:val="single" w:color="auto" w:sz="4" w:space="0"/>
            </w:tcBorders>
            <w:shd w:val="clear" w:color="auto" w:fill="auto"/>
            <w:vAlign w:val="center"/>
          </w:tcPr>
          <w:p>
            <w:pPr>
              <w:spacing w:line="264" w:lineRule="auto"/>
              <w:jc w:val="both"/>
              <w:rPr>
                <w:rFonts w:eastAsia="楷体"/>
                <w:color w:val="000000"/>
                <w:sz w:val="21"/>
                <w:szCs w:val="22"/>
                <w:lang w:eastAsia="zh-CN"/>
              </w:rPr>
            </w:pPr>
            <w:r>
              <w:rPr>
                <w:rFonts w:eastAsia="楷体"/>
                <w:color w:val="000000"/>
                <w:sz w:val="21"/>
                <w:szCs w:val="22"/>
                <w:lang w:eastAsia="zh-CN"/>
              </w:rPr>
              <w:t>低等级</w:t>
            </w:r>
          </w:p>
        </w:tc>
        <w:tc>
          <w:tcPr>
            <w:tcW w:w="1134" w:type="dxa"/>
            <w:tcBorders>
              <w:left w:val="single" w:color="auto" w:sz="4" w:space="0"/>
              <w:bottom w:val="single" w:color="auto" w:sz="4" w:space="0"/>
              <w:right w:val="single" w:color="auto" w:sz="4" w:space="0"/>
            </w:tcBorders>
            <w:shd w:val="clear" w:color="auto" w:fill="auto"/>
            <w:vAlign w:val="center"/>
          </w:tcPr>
          <w:p>
            <w:pPr>
              <w:spacing w:line="264" w:lineRule="auto"/>
              <w:jc w:val="center"/>
              <w:rPr>
                <w:rFonts w:eastAsia="楷体"/>
                <w:color w:val="000000"/>
                <w:sz w:val="21"/>
                <w:szCs w:val="21"/>
                <w:lang w:eastAsia="zh-CN"/>
              </w:rPr>
            </w:pPr>
          </w:p>
        </w:tc>
        <w:tc>
          <w:tcPr>
            <w:tcW w:w="7229" w:type="dxa"/>
            <w:vMerge w:val="continue"/>
            <w:tcBorders>
              <w:left w:val="single" w:color="auto" w:sz="4" w:space="0"/>
              <w:bottom w:val="single" w:color="auto" w:sz="4" w:space="0"/>
            </w:tcBorders>
            <w:shd w:val="clear" w:color="auto" w:fill="FFFFFF"/>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87" w:hRule="atLeast"/>
          <w:jc w:val="center"/>
        </w:trPr>
        <w:tc>
          <w:tcPr>
            <w:tcW w:w="1135" w:type="dxa"/>
            <w:vMerge w:val="restart"/>
            <w:tcBorders>
              <w:right w:val="single" w:color="auto" w:sz="4" w:space="0"/>
            </w:tcBorders>
            <w:shd w:val="clear" w:color="auto" w:fill="DAE7F6"/>
            <w:vAlign w:val="center"/>
          </w:tcPr>
          <w:p>
            <w:pPr>
              <w:spacing w:line="400" w:lineRule="exact"/>
              <w:jc w:val="both"/>
              <w:rPr>
                <w:rFonts w:eastAsia="楷体"/>
                <w:color w:val="000000"/>
                <w:sz w:val="28"/>
                <w:szCs w:val="22"/>
                <w:lang w:eastAsia="zh-CN"/>
              </w:rPr>
            </w:pPr>
            <w:r>
              <w:rPr>
                <w:rFonts w:eastAsia="楷体"/>
                <w:color w:val="000000"/>
                <w:sz w:val="28"/>
                <w:szCs w:val="22"/>
                <w:lang w:eastAsia="zh-CN"/>
              </w:rPr>
              <w:t>权益</w:t>
            </w:r>
          </w:p>
        </w:tc>
        <w:tc>
          <w:tcPr>
            <w:tcW w:w="1842" w:type="dxa"/>
            <w:gridSpan w:val="2"/>
            <w:tcBorders>
              <w:bottom w:val="single" w:color="auto" w:sz="4" w:space="0"/>
              <w:right w:val="single" w:color="auto" w:sz="4" w:space="0"/>
            </w:tcBorders>
            <w:shd w:val="clear" w:color="auto" w:fill="DAE7F6"/>
            <w:vAlign w:val="center"/>
          </w:tcPr>
          <w:p>
            <w:pPr>
              <w:spacing w:line="264" w:lineRule="auto"/>
              <w:jc w:val="both"/>
              <w:rPr>
                <w:rFonts w:eastAsia="楷体"/>
                <w:b/>
                <w:color w:val="000000"/>
                <w:szCs w:val="22"/>
                <w:lang w:eastAsia="zh-CN"/>
              </w:rPr>
            </w:pPr>
            <w:r>
              <w:rPr>
                <w:rFonts w:eastAsia="楷体"/>
                <w:color w:val="000000"/>
                <w:szCs w:val="22"/>
                <w:lang w:eastAsia="zh-CN"/>
              </w:rPr>
              <w:t>A股</w:t>
            </w:r>
          </w:p>
        </w:tc>
        <w:tc>
          <w:tcPr>
            <w:tcW w:w="1134" w:type="dxa"/>
            <w:tcBorders>
              <w:left w:val="single" w:color="auto" w:sz="4" w:space="0"/>
              <w:bottom w:val="single" w:color="auto" w:sz="4" w:space="0"/>
              <w:right w:val="single" w:color="auto" w:sz="4" w:space="0"/>
            </w:tcBorders>
            <w:shd w:val="clear" w:color="auto" w:fill="DAE7F6"/>
            <w:vAlign w:val="center"/>
          </w:tcPr>
          <w:p>
            <w:pPr>
              <w:autoSpaceDE w:val="0"/>
              <w:autoSpaceDN w:val="0"/>
              <w:adjustRightInd w:val="0"/>
              <w:jc w:val="center"/>
              <w:rPr>
                <w:rFonts w:eastAsia="楷体"/>
                <w:color w:val="000000"/>
                <w:kern w:val="0"/>
                <w:lang w:eastAsia="zh-CN"/>
              </w:rPr>
            </w:pPr>
          </w:p>
        </w:tc>
        <w:tc>
          <w:tcPr>
            <w:tcW w:w="7229" w:type="dxa"/>
            <w:tcBorders>
              <w:left w:val="single" w:color="auto" w:sz="4" w:space="0"/>
              <w:bottom w:val="single" w:color="auto" w:sz="4" w:space="0"/>
            </w:tcBorders>
            <w:shd w:val="clear" w:color="auto" w:fill="DAE7F6"/>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2" w:hRule="atLeast"/>
          <w:jc w:val="center"/>
        </w:trPr>
        <w:tc>
          <w:tcPr>
            <w:tcW w:w="1135" w:type="dxa"/>
            <w:vMerge w:val="continue"/>
            <w:tcBorders>
              <w:left w:val="nil"/>
              <w:bottom w:val="single" w:color="auto" w:sz="4" w:space="0"/>
              <w:right w:val="single" w:color="auto" w:sz="4" w:space="0"/>
            </w:tcBorders>
            <w:shd w:val="clear" w:color="auto" w:fill="DAE7F6"/>
            <w:vAlign w:val="center"/>
          </w:tcPr>
          <w:p>
            <w:pPr>
              <w:spacing w:line="400" w:lineRule="exact"/>
              <w:jc w:val="both"/>
              <w:rPr>
                <w:rFonts w:eastAsia="楷体"/>
                <w:b/>
                <w:color w:val="000000"/>
                <w:sz w:val="28"/>
                <w:szCs w:val="22"/>
                <w:lang w:eastAsia="zh-CN"/>
              </w:rPr>
            </w:pPr>
          </w:p>
        </w:tc>
        <w:tc>
          <w:tcPr>
            <w:tcW w:w="1842" w:type="dxa"/>
            <w:gridSpan w:val="2"/>
            <w:tcBorders>
              <w:left w:val="nil"/>
              <w:bottom w:val="single" w:color="auto" w:sz="4" w:space="0"/>
              <w:right w:val="single" w:color="auto" w:sz="4" w:space="0"/>
            </w:tcBorders>
            <w:shd w:val="clear" w:color="auto" w:fill="DAE7F6"/>
            <w:vAlign w:val="center"/>
          </w:tcPr>
          <w:p>
            <w:pPr>
              <w:spacing w:line="264" w:lineRule="auto"/>
              <w:jc w:val="both"/>
              <w:rPr>
                <w:rFonts w:eastAsia="楷体"/>
                <w:color w:val="000000"/>
                <w:szCs w:val="22"/>
                <w:lang w:eastAsia="zh-CN"/>
              </w:rPr>
            </w:pPr>
            <w:r>
              <w:rPr>
                <w:rFonts w:eastAsia="楷体"/>
                <w:color w:val="000000"/>
                <w:szCs w:val="22"/>
                <w:lang w:eastAsia="zh-CN"/>
              </w:rPr>
              <w:t>港股</w:t>
            </w:r>
          </w:p>
        </w:tc>
        <w:tc>
          <w:tcPr>
            <w:tcW w:w="1134" w:type="dxa"/>
            <w:tcBorders>
              <w:left w:val="single" w:color="auto" w:sz="4" w:space="0"/>
              <w:bottom w:val="single" w:color="auto" w:sz="4" w:space="0"/>
              <w:right w:val="single" w:color="auto" w:sz="4" w:space="0"/>
            </w:tcBorders>
            <w:shd w:val="clear" w:color="auto" w:fill="DAE7F6"/>
            <w:vAlign w:val="center"/>
          </w:tcPr>
          <w:p>
            <w:pPr>
              <w:autoSpaceDE w:val="0"/>
              <w:autoSpaceDN w:val="0"/>
              <w:adjustRightInd w:val="0"/>
              <w:jc w:val="center"/>
              <w:rPr>
                <w:rFonts w:eastAsia="楷体_GB2312"/>
                <w:color w:val="000000"/>
                <w:kern w:val="0"/>
                <w:lang w:eastAsia="zh-CN"/>
              </w:rPr>
            </w:pPr>
          </w:p>
        </w:tc>
        <w:tc>
          <w:tcPr>
            <w:tcW w:w="7229" w:type="dxa"/>
            <w:tcBorders>
              <w:left w:val="single" w:color="auto" w:sz="4" w:space="0"/>
              <w:bottom w:val="single" w:color="auto" w:sz="4" w:space="0"/>
              <w:right w:val="nil"/>
            </w:tcBorders>
            <w:shd w:val="clear" w:color="auto" w:fill="DAE7F6"/>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72" w:hRule="atLeast"/>
          <w:jc w:val="center"/>
        </w:trPr>
        <w:tc>
          <w:tcPr>
            <w:tcW w:w="1135" w:type="dxa"/>
            <w:vMerge w:val="restart"/>
            <w:tcBorders>
              <w:right w:val="single" w:color="auto" w:sz="4" w:space="0"/>
            </w:tcBorders>
            <w:shd w:val="clear" w:color="auto" w:fill="FFFFFF"/>
            <w:vAlign w:val="center"/>
          </w:tcPr>
          <w:p>
            <w:pPr>
              <w:spacing w:line="264" w:lineRule="auto"/>
              <w:jc w:val="both"/>
              <w:rPr>
                <w:rFonts w:eastAsia="楷体"/>
                <w:color w:val="000000"/>
                <w:sz w:val="28"/>
                <w:szCs w:val="22"/>
                <w:lang w:eastAsia="zh-CN"/>
              </w:rPr>
            </w:pPr>
            <w:r>
              <w:rPr>
                <w:rFonts w:eastAsia="楷体"/>
                <w:color w:val="000000"/>
                <w:sz w:val="28"/>
                <w:szCs w:val="22"/>
                <w:lang w:eastAsia="zh-CN"/>
              </w:rPr>
              <w:t>商品</w:t>
            </w:r>
          </w:p>
        </w:tc>
        <w:tc>
          <w:tcPr>
            <w:tcW w:w="1842" w:type="dxa"/>
            <w:gridSpan w:val="2"/>
            <w:tcBorders>
              <w:right w:val="single" w:color="auto" w:sz="4" w:space="0"/>
            </w:tcBorders>
            <w:shd w:val="clear" w:color="auto" w:fill="FFFFFF"/>
            <w:vAlign w:val="center"/>
          </w:tcPr>
          <w:p>
            <w:pPr>
              <w:spacing w:line="264" w:lineRule="auto"/>
              <w:jc w:val="both"/>
              <w:rPr>
                <w:rFonts w:eastAsia="楷体"/>
                <w:color w:val="000000"/>
                <w:szCs w:val="22"/>
                <w:lang w:eastAsia="zh-CN"/>
              </w:rPr>
            </w:pPr>
            <w:r>
              <w:rPr>
                <w:rFonts w:eastAsia="楷体"/>
                <w:color w:val="000000"/>
                <w:szCs w:val="22"/>
                <w:lang w:eastAsia="zh-CN"/>
              </w:rPr>
              <w:t>黑色</w:t>
            </w:r>
          </w:p>
        </w:tc>
        <w:tc>
          <w:tcPr>
            <w:tcW w:w="1134" w:type="dxa"/>
            <w:tcBorders>
              <w:left w:val="single" w:color="auto" w:sz="4" w:space="0"/>
              <w:right w:val="single" w:color="auto" w:sz="4" w:space="0"/>
            </w:tcBorders>
            <w:shd w:val="clear" w:color="auto" w:fill="FFFFFF"/>
            <w:vAlign w:val="center"/>
          </w:tcPr>
          <w:p>
            <w:pPr>
              <w:spacing w:line="264" w:lineRule="auto"/>
              <w:jc w:val="center"/>
              <w:rPr>
                <w:rFonts w:ascii="楷体" w:hAnsi="楷体" w:eastAsia="楷体"/>
                <w:color w:val="C00000"/>
                <w:szCs w:val="21"/>
                <w:lang w:eastAsia="zh-CN"/>
              </w:rPr>
            </w:pPr>
          </w:p>
        </w:tc>
        <w:tc>
          <w:tcPr>
            <w:tcW w:w="7229" w:type="dxa"/>
            <w:tcBorders>
              <w:left w:val="single" w:color="auto" w:sz="4" w:space="0"/>
            </w:tcBorders>
            <w:shd w:val="clear" w:color="auto" w:fill="FFFFFF"/>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96" w:hRule="atLeast"/>
          <w:jc w:val="center"/>
        </w:trPr>
        <w:tc>
          <w:tcPr>
            <w:tcW w:w="1135" w:type="dxa"/>
            <w:vMerge w:val="continue"/>
            <w:tcBorders>
              <w:right w:val="single" w:color="auto" w:sz="4" w:space="0"/>
            </w:tcBorders>
            <w:shd w:val="clear" w:color="auto" w:fill="FFFFFF"/>
            <w:vAlign w:val="center"/>
          </w:tcPr>
          <w:p>
            <w:pPr>
              <w:spacing w:line="264" w:lineRule="auto"/>
              <w:jc w:val="both"/>
              <w:rPr>
                <w:rFonts w:eastAsia="楷体"/>
                <w:b/>
                <w:bCs/>
                <w:color w:val="000000"/>
                <w:sz w:val="28"/>
                <w:szCs w:val="22"/>
                <w:lang w:eastAsia="zh-CN"/>
              </w:rPr>
            </w:pPr>
          </w:p>
        </w:tc>
        <w:tc>
          <w:tcPr>
            <w:tcW w:w="1842" w:type="dxa"/>
            <w:gridSpan w:val="2"/>
            <w:tcBorders>
              <w:left w:val="nil"/>
              <w:right w:val="single" w:color="auto" w:sz="4" w:space="0"/>
            </w:tcBorders>
            <w:shd w:val="clear" w:color="auto" w:fill="FFFFFF"/>
            <w:vAlign w:val="center"/>
          </w:tcPr>
          <w:p>
            <w:pPr>
              <w:spacing w:line="264" w:lineRule="auto"/>
              <w:jc w:val="both"/>
              <w:rPr>
                <w:rFonts w:eastAsia="楷体"/>
                <w:color w:val="000000"/>
                <w:szCs w:val="22"/>
                <w:lang w:eastAsia="zh-CN"/>
              </w:rPr>
            </w:pPr>
            <w:r>
              <w:rPr>
                <w:rFonts w:eastAsia="楷体"/>
                <w:color w:val="000000"/>
                <w:szCs w:val="22"/>
                <w:lang w:eastAsia="zh-CN"/>
              </w:rPr>
              <w:t>原油</w:t>
            </w:r>
          </w:p>
        </w:tc>
        <w:tc>
          <w:tcPr>
            <w:tcW w:w="1134" w:type="dxa"/>
            <w:tcBorders>
              <w:left w:val="single" w:color="auto" w:sz="4" w:space="0"/>
              <w:right w:val="single" w:color="auto" w:sz="4" w:space="0"/>
            </w:tcBorders>
            <w:shd w:val="clear" w:color="auto" w:fill="FFFFFF"/>
            <w:vAlign w:val="center"/>
          </w:tcPr>
          <w:p>
            <w:pPr>
              <w:spacing w:line="264" w:lineRule="auto"/>
              <w:jc w:val="center"/>
              <w:rPr>
                <w:rFonts w:eastAsia="楷体"/>
                <w:color w:val="000000"/>
                <w:szCs w:val="22"/>
                <w:lang w:eastAsia="zh-CN"/>
              </w:rPr>
            </w:pPr>
          </w:p>
        </w:tc>
        <w:tc>
          <w:tcPr>
            <w:tcW w:w="7229" w:type="dxa"/>
            <w:tcBorders>
              <w:left w:val="single" w:color="auto" w:sz="4" w:space="0"/>
              <w:right w:val="nil"/>
            </w:tcBorders>
            <w:shd w:val="clear" w:color="auto" w:fill="FFFFFF"/>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82" w:hRule="atLeast"/>
          <w:jc w:val="center"/>
        </w:trPr>
        <w:tc>
          <w:tcPr>
            <w:tcW w:w="1135" w:type="dxa"/>
            <w:vMerge w:val="continue"/>
            <w:tcBorders>
              <w:right w:val="single" w:color="auto" w:sz="4" w:space="0"/>
            </w:tcBorders>
            <w:shd w:val="clear" w:color="auto" w:fill="FFFFFF"/>
            <w:vAlign w:val="center"/>
          </w:tcPr>
          <w:p>
            <w:pPr>
              <w:spacing w:line="264" w:lineRule="auto"/>
              <w:jc w:val="both"/>
              <w:rPr>
                <w:rFonts w:eastAsia="楷体"/>
                <w:color w:val="000000"/>
                <w:sz w:val="28"/>
                <w:szCs w:val="22"/>
                <w:lang w:eastAsia="zh-CN"/>
              </w:rPr>
            </w:pPr>
          </w:p>
        </w:tc>
        <w:tc>
          <w:tcPr>
            <w:tcW w:w="1842" w:type="dxa"/>
            <w:gridSpan w:val="2"/>
            <w:tcBorders>
              <w:right w:val="single" w:color="auto" w:sz="4" w:space="0"/>
            </w:tcBorders>
            <w:shd w:val="clear" w:color="auto" w:fill="FFFFFF"/>
            <w:vAlign w:val="center"/>
          </w:tcPr>
          <w:p>
            <w:pPr>
              <w:spacing w:line="264" w:lineRule="auto"/>
              <w:jc w:val="both"/>
              <w:rPr>
                <w:rFonts w:eastAsia="楷体"/>
                <w:color w:val="000000"/>
                <w:szCs w:val="22"/>
                <w:lang w:eastAsia="zh-CN"/>
              </w:rPr>
            </w:pPr>
            <w:r>
              <w:rPr>
                <w:rFonts w:hint="eastAsia" w:eastAsia="楷体"/>
                <w:color w:val="000000"/>
                <w:szCs w:val="22"/>
                <w:lang w:eastAsia="zh-CN"/>
              </w:rPr>
              <w:t>黄金</w:t>
            </w:r>
          </w:p>
        </w:tc>
        <w:tc>
          <w:tcPr>
            <w:tcW w:w="1134" w:type="dxa"/>
            <w:tcBorders>
              <w:left w:val="single" w:color="auto" w:sz="4" w:space="0"/>
              <w:bottom w:val="single" w:color="auto" w:sz="4" w:space="0"/>
              <w:right w:val="single" w:color="auto" w:sz="4" w:space="0"/>
            </w:tcBorders>
            <w:shd w:val="clear" w:color="auto" w:fill="auto"/>
            <w:vAlign w:val="center"/>
          </w:tcPr>
          <w:p>
            <w:pPr>
              <w:spacing w:line="264" w:lineRule="auto"/>
              <w:jc w:val="center"/>
              <w:rPr>
                <w:rFonts w:eastAsia="楷体"/>
                <w:color w:val="000000"/>
                <w:szCs w:val="22"/>
                <w:lang w:eastAsia="zh-CN"/>
              </w:rPr>
            </w:pPr>
          </w:p>
        </w:tc>
        <w:tc>
          <w:tcPr>
            <w:tcW w:w="7229" w:type="dxa"/>
            <w:tcBorders>
              <w:left w:val="single" w:color="auto" w:sz="4" w:space="0"/>
              <w:bottom w:val="single" w:color="auto" w:sz="4" w:space="0"/>
            </w:tcBorders>
            <w:shd w:val="clear" w:color="auto" w:fill="FFFFFF"/>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81" w:hRule="atLeast"/>
          <w:jc w:val="center"/>
        </w:trPr>
        <w:tc>
          <w:tcPr>
            <w:tcW w:w="1135" w:type="dxa"/>
            <w:vMerge w:val="restart"/>
            <w:tcBorders>
              <w:left w:val="nil"/>
              <w:right w:val="single" w:color="auto" w:sz="4" w:space="0"/>
            </w:tcBorders>
            <w:shd w:val="clear" w:color="auto" w:fill="DAE7F6"/>
            <w:vAlign w:val="center"/>
          </w:tcPr>
          <w:p>
            <w:pPr>
              <w:spacing w:line="264" w:lineRule="auto"/>
              <w:jc w:val="both"/>
              <w:rPr>
                <w:rFonts w:eastAsia="楷体"/>
                <w:color w:val="000000"/>
                <w:sz w:val="28"/>
                <w:szCs w:val="22"/>
                <w:lang w:eastAsia="zh-CN"/>
              </w:rPr>
            </w:pPr>
            <w:r>
              <w:rPr>
                <w:rFonts w:eastAsia="楷体"/>
                <w:color w:val="000000"/>
                <w:sz w:val="28"/>
                <w:szCs w:val="22"/>
                <w:lang w:eastAsia="zh-CN"/>
              </w:rPr>
              <w:t>海外</w:t>
            </w:r>
          </w:p>
        </w:tc>
        <w:tc>
          <w:tcPr>
            <w:tcW w:w="1842" w:type="dxa"/>
            <w:gridSpan w:val="2"/>
            <w:tcBorders>
              <w:left w:val="nil"/>
              <w:right w:val="single" w:color="auto" w:sz="4" w:space="0"/>
            </w:tcBorders>
            <w:shd w:val="clear" w:color="auto" w:fill="DAE7F6"/>
            <w:vAlign w:val="center"/>
          </w:tcPr>
          <w:p>
            <w:pPr>
              <w:spacing w:line="264" w:lineRule="auto"/>
              <w:jc w:val="both"/>
              <w:rPr>
                <w:rFonts w:eastAsia="楷体"/>
                <w:color w:val="000000"/>
                <w:szCs w:val="22"/>
                <w:lang w:eastAsia="zh-CN"/>
              </w:rPr>
            </w:pPr>
            <w:r>
              <w:rPr>
                <w:rFonts w:eastAsia="楷体"/>
                <w:color w:val="000000"/>
                <w:szCs w:val="22"/>
                <w:lang w:eastAsia="zh-CN"/>
              </w:rPr>
              <w:t>美元指数</w:t>
            </w:r>
          </w:p>
        </w:tc>
        <w:tc>
          <w:tcPr>
            <w:tcW w:w="1134" w:type="dxa"/>
            <w:tcBorders>
              <w:left w:val="single" w:color="auto" w:sz="4" w:space="0"/>
              <w:right w:val="single" w:color="auto" w:sz="4" w:space="0"/>
            </w:tcBorders>
            <w:shd w:val="clear" w:color="auto" w:fill="DAE7F6"/>
            <w:vAlign w:val="center"/>
          </w:tcPr>
          <w:p>
            <w:pPr>
              <w:spacing w:line="264" w:lineRule="auto"/>
              <w:jc w:val="center"/>
              <w:rPr>
                <w:rFonts w:eastAsia="楷体"/>
                <w:color w:val="000000"/>
                <w:szCs w:val="22"/>
                <w:lang w:eastAsia="zh-CN"/>
              </w:rPr>
            </w:pPr>
          </w:p>
        </w:tc>
        <w:tc>
          <w:tcPr>
            <w:tcW w:w="7229" w:type="dxa"/>
            <w:tcBorders>
              <w:left w:val="single" w:color="auto" w:sz="4" w:space="0"/>
              <w:right w:val="nil"/>
            </w:tcBorders>
            <w:shd w:val="clear" w:color="auto" w:fill="DAE7F6"/>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82" w:hRule="atLeast"/>
          <w:jc w:val="center"/>
        </w:trPr>
        <w:tc>
          <w:tcPr>
            <w:tcW w:w="1135" w:type="dxa"/>
            <w:vMerge w:val="continue"/>
            <w:tcBorders>
              <w:right w:val="single" w:color="auto" w:sz="4" w:space="0"/>
            </w:tcBorders>
            <w:shd w:val="clear" w:color="auto" w:fill="DAE7F6"/>
            <w:vAlign w:val="center"/>
          </w:tcPr>
          <w:p>
            <w:pPr>
              <w:spacing w:line="264" w:lineRule="auto"/>
              <w:jc w:val="both"/>
              <w:rPr>
                <w:rFonts w:eastAsia="楷体"/>
                <w:color w:val="000000"/>
                <w:sz w:val="28"/>
                <w:szCs w:val="22"/>
                <w:lang w:eastAsia="zh-CN"/>
              </w:rPr>
            </w:pPr>
          </w:p>
        </w:tc>
        <w:tc>
          <w:tcPr>
            <w:tcW w:w="1842" w:type="dxa"/>
            <w:gridSpan w:val="2"/>
            <w:tcBorders>
              <w:right w:val="single" w:color="auto" w:sz="4" w:space="0"/>
            </w:tcBorders>
            <w:shd w:val="clear" w:color="auto" w:fill="DAE7F6"/>
            <w:vAlign w:val="center"/>
          </w:tcPr>
          <w:p>
            <w:pPr>
              <w:spacing w:line="264" w:lineRule="auto"/>
              <w:jc w:val="both"/>
              <w:rPr>
                <w:rFonts w:eastAsia="楷体"/>
                <w:color w:val="000000"/>
                <w:szCs w:val="22"/>
                <w:lang w:eastAsia="zh-CN"/>
              </w:rPr>
            </w:pPr>
            <w:r>
              <w:rPr>
                <w:rFonts w:eastAsia="楷体"/>
                <w:color w:val="000000"/>
                <w:szCs w:val="22"/>
                <w:lang w:eastAsia="zh-CN"/>
              </w:rPr>
              <w:t>中资美元债</w:t>
            </w:r>
          </w:p>
        </w:tc>
        <w:tc>
          <w:tcPr>
            <w:tcW w:w="1134" w:type="dxa"/>
            <w:tcBorders>
              <w:left w:val="single" w:color="auto" w:sz="4" w:space="0"/>
              <w:bottom w:val="single" w:color="auto" w:sz="4" w:space="0"/>
              <w:right w:val="single" w:color="auto" w:sz="4" w:space="0"/>
            </w:tcBorders>
            <w:shd w:val="clear" w:color="auto" w:fill="DAE7F6"/>
            <w:vAlign w:val="center"/>
          </w:tcPr>
          <w:p>
            <w:pPr>
              <w:spacing w:line="264" w:lineRule="auto"/>
              <w:jc w:val="center"/>
              <w:rPr>
                <w:rFonts w:eastAsia="楷体"/>
                <w:color w:val="000000"/>
                <w:szCs w:val="22"/>
                <w:lang w:eastAsia="zh-CN"/>
              </w:rPr>
            </w:pPr>
          </w:p>
        </w:tc>
        <w:tc>
          <w:tcPr>
            <w:tcW w:w="7229" w:type="dxa"/>
            <w:tcBorders>
              <w:left w:val="single" w:color="auto" w:sz="4" w:space="0"/>
              <w:bottom w:val="single" w:color="auto" w:sz="4" w:space="0"/>
            </w:tcBorders>
            <w:shd w:val="clear" w:color="auto" w:fill="DAE7F6"/>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04" w:hRule="atLeast"/>
          <w:jc w:val="center"/>
        </w:trPr>
        <w:tc>
          <w:tcPr>
            <w:tcW w:w="1135" w:type="dxa"/>
            <w:vMerge w:val="restart"/>
            <w:tcBorders>
              <w:right w:val="single" w:color="auto" w:sz="4" w:space="0"/>
            </w:tcBorders>
            <w:shd w:val="clear" w:color="auto" w:fill="FFFFFF"/>
            <w:vAlign w:val="center"/>
          </w:tcPr>
          <w:p>
            <w:pPr>
              <w:spacing w:line="264" w:lineRule="auto"/>
              <w:jc w:val="both"/>
              <w:rPr>
                <w:rFonts w:eastAsia="楷体"/>
                <w:color w:val="000000"/>
                <w:sz w:val="28"/>
                <w:szCs w:val="22"/>
                <w:lang w:eastAsia="zh-CN"/>
              </w:rPr>
            </w:pPr>
            <w:r>
              <w:rPr>
                <w:rFonts w:eastAsia="楷体"/>
                <w:color w:val="000000"/>
                <w:sz w:val="28"/>
                <w:szCs w:val="22"/>
                <w:lang w:eastAsia="zh-CN"/>
              </w:rPr>
              <w:t>类固收</w:t>
            </w:r>
          </w:p>
        </w:tc>
        <w:tc>
          <w:tcPr>
            <w:tcW w:w="1842" w:type="dxa"/>
            <w:gridSpan w:val="2"/>
            <w:tcBorders>
              <w:left w:val="nil"/>
              <w:right w:val="single" w:color="auto" w:sz="4" w:space="0"/>
            </w:tcBorders>
            <w:shd w:val="clear" w:color="auto" w:fill="FFFFFF"/>
            <w:vAlign w:val="center"/>
          </w:tcPr>
          <w:p>
            <w:pPr>
              <w:spacing w:line="264" w:lineRule="auto"/>
              <w:jc w:val="both"/>
              <w:rPr>
                <w:rFonts w:eastAsia="楷体"/>
                <w:color w:val="000000"/>
                <w:szCs w:val="22"/>
                <w:lang w:eastAsia="zh-CN"/>
              </w:rPr>
            </w:pPr>
            <w:r>
              <w:rPr>
                <w:rFonts w:eastAsia="楷体"/>
                <w:color w:val="000000"/>
                <w:szCs w:val="22"/>
                <w:lang w:eastAsia="zh-CN"/>
              </w:rPr>
              <w:t>公募可转债</w:t>
            </w:r>
          </w:p>
          <w:p>
            <w:pPr>
              <w:spacing w:line="264" w:lineRule="auto"/>
              <w:jc w:val="both"/>
              <w:rPr>
                <w:rFonts w:eastAsia="楷体"/>
                <w:color w:val="000000"/>
                <w:szCs w:val="22"/>
                <w:lang w:eastAsia="zh-CN"/>
              </w:rPr>
            </w:pPr>
            <w:r>
              <w:rPr>
                <w:rFonts w:eastAsia="楷体"/>
                <w:color w:val="000000"/>
                <w:szCs w:val="22"/>
                <w:lang w:eastAsia="zh-CN"/>
              </w:rPr>
              <w:t>/可交债</w:t>
            </w:r>
          </w:p>
        </w:tc>
        <w:tc>
          <w:tcPr>
            <w:tcW w:w="1134" w:type="dxa"/>
            <w:tcBorders>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Fonts w:eastAsia="楷体"/>
                <w:color w:val="000000"/>
                <w:kern w:val="0"/>
                <w:lang w:eastAsia="zh-CN"/>
              </w:rPr>
            </w:pPr>
          </w:p>
        </w:tc>
        <w:tc>
          <w:tcPr>
            <w:tcW w:w="7229" w:type="dxa"/>
            <w:tcBorders>
              <w:left w:val="single" w:color="auto" w:sz="4" w:space="0"/>
              <w:bottom w:val="single" w:color="auto" w:sz="4" w:space="0"/>
              <w:right w:val="nil"/>
            </w:tcBorders>
            <w:shd w:val="clear" w:color="auto" w:fill="FFFFFF"/>
            <w:vAlign w:val="center"/>
          </w:tcPr>
          <w:p>
            <w:pPr>
              <w:spacing w:line="280" w:lineRule="exact"/>
              <w:rPr>
                <w:rFonts w:eastAsia="楷体"/>
                <w:color w:val="000000"/>
                <w:sz w:val="21"/>
                <w:szCs w:val="22"/>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68" w:hRule="atLeast"/>
          <w:jc w:val="center"/>
        </w:trPr>
        <w:tc>
          <w:tcPr>
            <w:tcW w:w="1135" w:type="dxa"/>
            <w:vMerge w:val="continue"/>
            <w:tcBorders>
              <w:right w:val="single" w:color="auto" w:sz="4" w:space="0"/>
            </w:tcBorders>
            <w:shd w:val="clear" w:color="auto" w:fill="FFFFFF"/>
            <w:vAlign w:val="center"/>
          </w:tcPr>
          <w:p>
            <w:pPr>
              <w:spacing w:line="264" w:lineRule="auto"/>
              <w:jc w:val="both"/>
              <w:rPr>
                <w:rFonts w:eastAsia="楷体"/>
                <w:color w:val="000000"/>
                <w:szCs w:val="22"/>
                <w:lang w:eastAsia="zh-CN"/>
              </w:rPr>
            </w:pPr>
          </w:p>
        </w:tc>
        <w:tc>
          <w:tcPr>
            <w:tcW w:w="1842" w:type="dxa"/>
            <w:gridSpan w:val="2"/>
            <w:tcBorders>
              <w:right w:val="single" w:color="auto" w:sz="4" w:space="0"/>
            </w:tcBorders>
            <w:shd w:val="clear" w:color="auto" w:fill="FFFFFF"/>
            <w:vAlign w:val="center"/>
          </w:tcPr>
          <w:p>
            <w:pPr>
              <w:spacing w:line="264" w:lineRule="auto"/>
              <w:jc w:val="both"/>
              <w:rPr>
                <w:rFonts w:eastAsia="楷体"/>
                <w:color w:val="000000"/>
                <w:szCs w:val="22"/>
                <w:lang w:eastAsia="zh-CN"/>
              </w:rPr>
            </w:pPr>
            <w:r>
              <w:rPr>
                <w:rFonts w:eastAsia="楷体"/>
                <w:color w:val="000000"/>
                <w:szCs w:val="22"/>
                <w:lang w:eastAsia="zh-CN"/>
              </w:rPr>
              <w:t>私募可交债</w:t>
            </w:r>
          </w:p>
        </w:tc>
        <w:tc>
          <w:tcPr>
            <w:tcW w:w="1134" w:type="dxa"/>
            <w:tcBorders>
              <w:left w:val="single" w:color="auto" w:sz="4" w:space="0"/>
              <w:bottom w:val="single" w:color="auto" w:sz="4" w:space="0"/>
              <w:right w:val="single" w:color="auto" w:sz="4" w:space="0"/>
            </w:tcBorders>
            <w:shd w:val="clear" w:color="auto" w:fill="FFFFFF"/>
            <w:vAlign w:val="center"/>
          </w:tcPr>
          <w:p>
            <w:pPr>
              <w:spacing w:line="264" w:lineRule="auto"/>
              <w:jc w:val="center"/>
              <w:rPr>
                <w:rFonts w:eastAsia="楷体"/>
                <w:color w:val="000000"/>
                <w:szCs w:val="22"/>
                <w:lang w:eastAsia="zh-CN"/>
              </w:rPr>
            </w:pPr>
          </w:p>
        </w:tc>
        <w:tc>
          <w:tcPr>
            <w:tcW w:w="7229" w:type="dxa"/>
            <w:tcBorders>
              <w:left w:val="single" w:color="auto" w:sz="4" w:space="0"/>
              <w:bottom w:val="single" w:color="auto" w:sz="4" w:space="0"/>
            </w:tcBorders>
            <w:shd w:val="clear" w:color="auto" w:fill="auto"/>
            <w:vAlign w:val="center"/>
          </w:tcPr>
          <w:p>
            <w:pPr>
              <w:spacing w:line="280" w:lineRule="exact"/>
              <w:rPr>
                <w:rFonts w:eastAsia="楷体"/>
                <w:color w:val="000000"/>
                <w:sz w:val="21"/>
                <w:szCs w:val="21"/>
                <w:lang w:eastAsia="zh-CN"/>
              </w:rPr>
            </w:pPr>
          </w:p>
        </w:tc>
      </w:tr>
    </w:tbl>
    <w:sdt>
      <w:sdtPr>
        <w:rPr>
          <w:rFonts w:ascii="Times New Roman" w:hAnsi="Times New Roman" w:eastAsia="PMingLiU"/>
          <w:b w:val="0"/>
          <w:bCs w:val="0"/>
          <w:color w:val="auto"/>
          <w:kern w:val="2"/>
          <w:sz w:val="24"/>
          <w:szCs w:val="24"/>
          <w:lang w:val="zh-CN" w:eastAsia="zh-CN"/>
        </w:rPr>
        <w:id w:val="-1066717208"/>
        <w:docPartObj>
          <w:docPartGallery w:val="Table of Contents"/>
          <w:docPartUnique/>
        </w:docPartObj>
      </w:sdtPr>
      <w:sdtEndPr>
        <w:rPr>
          <w:rFonts w:ascii="楷体" w:hAnsi="楷体" w:eastAsia="楷体"/>
          <w:b w:val="0"/>
          <w:bCs/>
          <w:color w:val="auto"/>
          <w:kern w:val="2"/>
          <w:sz w:val="21"/>
          <w:szCs w:val="21"/>
          <w:lang w:val="zh-CN" w:eastAsia="zh-TW"/>
        </w:rPr>
      </w:sdtEndPr>
      <w:sdtContent>
        <w:p>
          <w:pPr>
            <w:pStyle w:val="48"/>
            <w:rPr>
              <w:rFonts w:ascii="楷体" w:hAnsi="楷体" w:eastAsia="楷体"/>
              <w:sz w:val="32"/>
              <w:szCs w:val="32"/>
            </w:rPr>
          </w:pPr>
          <w:bookmarkStart w:id="3" w:name="_Toc512157241"/>
          <w:bookmarkStart w:id="4" w:name="_Toc512157192"/>
          <w:bookmarkStart w:id="5" w:name="_Toc511597970"/>
          <w:r>
            <w:rPr>
              <w:rFonts w:ascii="楷体" w:hAnsi="楷体" w:eastAsia="楷体"/>
              <w:sz w:val="32"/>
              <w:szCs w:val="32"/>
              <w:lang w:val="zh-CN" w:eastAsia="zh-CN"/>
            </w:rPr>
            <w:t>目录</w:t>
          </w:r>
        </w:p>
        <w:p>
          <w:pPr>
            <w:pStyle w:val="14"/>
            <w:rPr>
              <w:rFonts w:ascii="楷体" w:hAnsi="楷体" w:eastAsia="楷体" w:cstheme="minorBidi"/>
              <w:caps w:val="0"/>
              <w:szCs w:val="22"/>
              <w:lang w:eastAsia="zh-CN"/>
            </w:rPr>
          </w:pPr>
          <w:r>
            <w:rPr>
              <w:rFonts w:hint="eastAsia" w:ascii="楷体" w:hAnsi="楷体" w:eastAsia="楷体" w:cs="Times New Roman"/>
              <w:szCs w:val="21"/>
            </w:rPr>
            <w:fldChar w:fldCharType="begin"/>
          </w:r>
          <w:r>
            <w:rPr>
              <w:rFonts w:hint="eastAsia" w:ascii="楷体" w:hAnsi="楷体" w:eastAsia="楷体" w:cs="Times New Roman"/>
              <w:szCs w:val="21"/>
            </w:rPr>
            <w:instrText xml:space="preserve"> TOC \o "1-3" \h \z \u </w:instrText>
          </w:r>
          <w:r>
            <w:rPr>
              <w:rFonts w:hint="eastAsia" w:ascii="楷体" w:hAnsi="楷体" w:eastAsia="楷体" w:cs="Times New Roman"/>
              <w:szCs w:val="21"/>
            </w:rPr>
            <w:fldChar w:fldCharType="separate"/>
          </w:r>
          <w:r>
            <w:fldChar w:fldCharType="begin"/>
          </w:r>
          <w:r>
            <w:instrText xml:space="preserve"> HYPERLINK \l "_Toc32263209" </w:instrText>
          </w:r>
          <w:r>
            <w:fldChar w:fldCharType="separate"/>
          </w:r>
          <w:r>
            <w:rPr>
              <w:rStyle w:val="28"/>
              <w:rFonts w:ascii="楷体" w:hAnsi="楷体" w:eastAsia="楷体"/>
              <w:kern w:val="44"/>
              <w:lang w:eastAsia="zh-CN"/>
            </w:rPr>
            <w:t>各类资产跟踪</w:t>
          </w:r>
          <w:r>
            <w:rPr>
              <w:rFonts w:ascii="楷体" w:hAnsi="楷体" w:eastAsia="楷体"/>
            </w:rPr>
            <w:tab/>
          </w:r>
          <w:r>
            <w:rPr>
              <w:rFonts w:ascii="楷体" w:hAnsi="楷体" w:eastAsia="楷体"/>
            </w:rPr>
            <w:fldChar w:fldCharType="begin"/>
          </w:r>
          <w:r>
            <w:rPr>
              <w:rFonts w:ascii="楷体" w:hAnsi="楷体" w:eastAsia="楷体"/>
            </w:rPr>
            <w:instrText xml:space="preserve"> PAGEREF _Toc32263209 \h </w:instrText>
          </w:r>
          <w:r>
            <w:rPr>
              <w:rFonts w:ascii="楷体" w:hAnsi="楷体" w:eastAsia="楷体"/>
            </w:rPr>
            <w:fldChar w:fldCharType="separate"/>
          </w:r>
          <w:r>
            <w:rPr>
              <w:rFonts w:ascii="楷体" w:hAnsi="楷体" w:eastAsia="楷体"/>
            </w:rPr>
            <w:t>3</w:t>
          </w:r>
          <w:r>
            <w:rPr>
              <w:rFonts w:ascii="楷体" w:hAnsi="楷体" w:eastAsia="楷体"/>
            </w:rPr>
            <w:fldChar w:fldCharType="end"/>
          </w:r>
          <w:r>
            <w:rPr>
              <w:rFonts w:ascii="楷体" w:hAnsi="楷体" w:eastAsia="楷体"/>
            </w:rPr>
            <w:fldChar w:fldCharType="end"/>
          </w:r>
        </w:p>
        <w:p>
          <w:pPr>
            <w:pStyle w:val="19"/>
            <w:ind w:left="2880"/>
            <w:rPr>
              <w:rFonts w:ascii="楷体" w:hAnsi="楷体" w:eastAsia="楷体" w:cstheme="minorBidi"/>
              <w:bCs/>
              <w:smallCaps w:val="0"/>
              <w:szCs w:val="22"/>
              <w:lang w:eastAsia="zh-CN"/>
            </w:rPr>
          </w:pPr>
          <w:r>
            <w:fldChar w:fldCharType="begin"/>
          </w:r>
          <w:r>
            <w:instrText xml:space="preserve"> HYPERLINK \l "_Toc32263210" </w:instrText>
          </w:r>
          <w:r>
            <w:fldChar w:fldCharType="separate"/>
          </w:r>
          <w:r>
            <w:rPr>
              <w:rStyle w:val="28"/>
              <w:rFonts w:ascii="楷体" w:hAnsi="楷体" w:eastAsia="楷体"/>
              <w:bCs/>
              <w:kern w:val="0"/>
              <w:lang w:eastAsia="zh-CN"/>
            </w:rPr>
            <w:t>重要宏观信息</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_Toc32263210 \h </w:instrText>
          </w:r>
          <w:r>
            <w:rPr>
              <w:rFonts w:ascii="楷体" w:hAnsi="楷体" w:eastAsia="楷体"/>
              <w:bCs/>
            </w:rPr>
            <w:fldChar w:fldCharType="separate"/>
          </w:r>
          <w:r>
            <w:rPr>
              <w:rFonts w:ascii="楷体" w:hAnsi="楷体" w:eastAsia="楷体"/>
              <w:bCs/>
            </w:rPr>
            <w:t>3</w:t>
          </w:r>
          <w:r>
            <w:rPr>
              <w:rFonts w:ascii="楷体" w:hAnsi="楷体" w:eastAsia="楷体"/>
              <w:bCs/>
            </w:rPr>
            <w:fldChar w:fldCharType="end"/>
          </w:r>
          <w:r>
            <w:rPr>
              <w:rFonts w:ascii="楷体" w:hAnsi="楷体" w:eastAsia="楷体"/>
              <w:bCs/>
            </w:rPr>
            <w:fldChar w:fldCharType="end"/>
          </w:r>
        </w:p>
        <w:p>
          <w:pPr>
            <w:pStyle w:val="19"/>
            <w:ind w:left="2880"/>
            <w:rPr>
              <w:rFonts w:ascii="楷体" w:hAnsi="楷体" w:eastAsia="楷体" w:cstheme="minorBidi"/>
              <w:bCs/>
              <w:smallCaps w:val="0"/>
              <w:szCs w:val="22"/>
              <w:lang w:eastAsia="zh-CN"/>
            </w:rPr>
          </w:pPr>
          <w:r>
            <w:fldChar w:fldCharType="begin"/>
          </w:r>
          <w:r>
            <w:instrText xml:space="preserve"> HYPERLINK \l "_Toc32263211" </w:instrText>
          </w:r>
          <w:r>
            <w:fldChar w:fldCharType="separate"/>
          </w:r>
          <w:r>
            <w:rPr>
              <w:rStyle w:val="28"/>
              <w:rFonts w:ascii="楷体" w:hAnsi="楷体" w:eastAsia="楷体"/>
              <w:bCs/>
              <w:kern w:val="0"/>
              <w:lang w:eastAsia="zh-CN"/>
            </w:rPr>
            <w:t>外汇</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_Toc32263211 \h </w:instrText>
          </w:r>
          <w:r>
            <w:rPr>
              <w:rFonts w:ascii="楷体" w:hAnsi="楷体" w:eastAsia="楷体"/>
              <w:bCs/>
            </w:rPr>
            <w:fldChar w:fldCharType="separate"/>
          </w:r>
          <w:r>
            <w:rPr>
              <w:rFonts w:ascii="楷体" w:hAnsi="楷体" w:eastAsia="楷体"/>
              <w:bCs/>
            </w:rPr>
            <w:t>4</w:t>
          </w:r>
          <w:r>
            <w:rPr>
              <w:rFonts w:ascii="楷体" w:hAnsi="楷体" w:eastAsia="楷体"/>
              <w:bCs/>
            </w:rPr>
            <w:fldChar w:fldCharType="end"/>
          </w:r>
          <w:r>
            <w:rPr>
              <w:rFonts w:ascii="楷体" w:hAnsi="楷体" w:eastAsia="楷体"/>
              <w:bCs/>
            </w:rPr>
            <w:fldChar w:fldCharType="end"/>
          </w:r>
        </w:p>
        <w:p>
          <w:pPr>
            <w:pStyle w:val="19"/>
            <w:ind w:left="2880"/>
            <w:rPr>
              <w:rFonts w:ascii="楷体" w:hAnsi="楷体" w:eastAsia="楷体" w:cstheme="minorBidi"/>
              <w:bCs/>
              <w:smallCaps w:val="0"/>
              <w:szCs w:val="22"/>
              <w:lang w:eastAsia="zh-CN"/>
            </w:rPr>
          </w:pPr>
          <w:r>
            <w:fldChar w:fldCharType="begin"/>
          </w:r>
          <w:r>
            <w:instrText xml:space="preserve"> HYPERLINK \l "_Toc32263212" </w:instrText>
          </w:r>
          <w:r>
            <w:fldChar w:fldCharType="separate"/>
          </w:r>
          <w:r>
            <w:rPr>
              <w:rStyle w:val="28"/>
              <w:rFonts w:ascii="楷体" w:hAnsi="楷体" w:eastAsia="楷体"/>
              <w:bCs/>
              <w:kern w:val="0"/>
              <w:lang w:eastAsia="zh-CN"/>
            </w:rPr>
            <w:t>货币政策</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_Toc32263212 \h </w:instrText>
          </w:r>
          <w:r>
            <w:rPr>
              <w:rFonts w:ascii="楷体" w:hAnsi="楷体" w:eastAsia="楷体"/>
              <w:bCs/>
            </w:rPr>
            <w:fldChar w:fldCharType="separate"/>
          </w:r>
          <w:r>
            <w:rPr>
              <w:rFonts w:ascii="楷体" w:hAnsi="楷体" w:eastAsia="楷体"/>
              <w:bCs/>
            </w:rPr>
            <w:t>6</w:t>
          </w:r>
          <w:r>
            <w:rPr>
              <w:rFonts w:ascii="楷体" w:hAnsi="楷体" w:eastAsia="楷体"/>
              <w:bCs/>
            </w:rPr>
            <w:fldChar w:fldCharType="end"/>
          </w:r>
          <w:r>
            <w:rPr>
              <w:rFonts w:ascii="楷体" w:hAnsi="楷体" w:eastAsia="楷体"/>
              <w:bCs/>
            </w:rPr>
            <w:fldChar w:fldCharType="end"/>
          </w:r>
        </w:p>
        <w:p>
          <w:pPr>
            <w:pStyle w:val="19"/>
            <w:ind w:left="2880"/>
            <w:rPr>
              <w:rFonts w:ascii="楷体" w:hAnsi="楷体" w:eastAsia="楷体" w:cstheme="minorBidi"/>
              <w:bCs/>
              <w:smallCaps w:val="0"/>
              <w:szCs w:val="22"/>
              <w:lang w:eastAsia="zh-CN"/>
            </w:rPr>
          </w:pPr>
          <w:r>
            <w:fldChar w:fldCharType="begin"/>
          </w:r>
          <w:r>
            <w:instrText xml:space="preserve"> HYPERLINK \l "_Toc32263213" </w:instrText>
          </w:r>
          <w:r>
            <w:fldChar w:fldCharType="separate"/>
          </w:r>
          <w:r>
            <w:rPr>
              <w:rStyle w:val="28"/>
              <w:rFonts w:ascii="楷体" w:hAnsi="楷体" w:eastAsia="楷体"/>
              <w:bCs/>
              <w:kern w:val="0"/>
              <w:lang w:eastAsia="zh-CN"/>
            </w:rPr>
            <w:t>资金面</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_Toc32263213 \h </w:instrText>
          </w:r>
          <w:r>
            <w:rPr>
              <w:rFonts w:ascii="楷体" w:hAnsi="楷体" w:eastAsia="楷体"/>
              <w:bCs/>
            </w:rPr>
            <w:fldChar w:fldCharType="separate"/>
          </w:r>
          <w:r>
            <w:rPr>
              <w:rFonts w:ascii="楷体" w:hAnsi="楷体" w:eastAsia="楷体"/>
              <w:bCs/>
            </w:rPr>
            <w:t>7</w:t>
          </w:r>
          <w:r>
            <w:rPr>
              <w:rFonts w:ascii="楷体" w:hAnsi="楷体" w:eastAsia="楷体"/>
              <w:bCs/>
            </w:rPr>
            <w:fldChar w:fldCharType="end"/>
          </w:r>
          <w:r>
            <w:rPr>
              <w:rFonts w:ascii="楷体" w:hAnsi="楷体" w:eastAsia="楷体"/>
              <w:bCs/>
            </w:rPr>
            <w:fldChar w:fldCharType="end"/>
          </w:r>
        </w:p>
        <w:p>
          <w:pPr>
            <w:pStyle w:val="19"/>
            <w:ind w:left="2880"/>
            <w:rPr>
              <w:rFonts w:ascii="楷体" w:hAnsi="楷体" w:eastAsia="楷体" w:cstheme="minorBidi"/>
              <w:bCs/>
              <w:smallCaps w:val="0"/>
              <w:szCs w:val="22"/>
              <w:lang w:eastAsia="zh-CN"/>
            </w:rPr>
          </w:pPr>
          <w:r>
            <w:fldChar w:fldCharType="begin"/>
          </w:r>
          <w:r>
            <w:instrText xml:space="preserve"> HYPERLINK \l "_Toc32263214" </w:instrText>
          </w:r>
          <w:r>
            <w:fldChar w:fldCharType="separate"/>
          </w:r>
          <w:r>
            <w:rPr>
              <w:rStyle w:val="28"/>
              <w:rFonts w:ascii="楷体" w:hAnsi="楷体" w:eastAsia="楷体"/>
              <w:bCs/>
              <w:kern w:val="0"/>
              <w:lang w:eastAsia="zh-CN"/>
            </w:rPr>
            <w:t>债券</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_Toc32263214 \h </w:instrText>
          </w:r>
          <w:r>
            <w:rPr>
              <w:rFonts w:ascii="楷体" w:hAnsi="楷体" w:eastAsia="楷体"/>
              <w:bCs/>
            </w:rPr>
            <w:fldChar w:fldCharType="separate"/>
          </w:r>
          <w:r>
            <w:rPr>
              <w:rFonts w:ascii="楷体" w:hAnsi="楷体" w:eastAsia="楷体"/>
              <w:bCs/>
            </w:rPr>
            <w:t>10</w:t>
          </w:r>
          <w:r>
            <w:rPr>
              <w:rFonts w:ascii="楷体" w:hAnsi="楷体" w:eastAsia="楷体"/>
              <w:bCs/>
            </w:rPr>
            <w:fldChar w:fldCharType="end"/>
          </w:r>
          <w:r>
            <w:rPr>
              <w:rFonts w:ascii="楷体" w:hAnsi="楷体" w:eastAsia="楷体"/>
              <w:bCs/>
            </w:rPr>
            <w:fldChar w:fldCharType="end"/>
          </w:r>
        </w:p>
        <w:p>
          <w:pPr>
            <w:pStyle w:val="8"/>
            <w:tabs>
              <w:tab w:val="right" w:leader="dot" w:pos="9736"/>
            </w:tabs>
            <w:ind w:left="3360"/>
            <w:rPr>
              <w:rFonts w:ascii="楷体" w:hAnsi="楷体" w:eastAsia="楷体" w:cstheme="minorBidi"/>
              <w:bCs/>
              <w:iCs w:val="0"/>
              <w:szCs w:val="22"/>
              <w:lang w:eastAsia="zh-CN"/>
            </w:rPr>
          </w:pPr>
          <w:r>
            <w:fldChar w:fldCharType="begin"/>
          </w:r>
          <w:r>
            <w:instrText xml:space="preserve"> HYPERLINK \l "_Toc32263215" </w:instrText>
          </w:r>
          <w:r>
            <w:fldChar w:fldCharType="separate"/>
          </w:r>
          <w:r>
            <w:rPr>
              <w:rStyle w:val="28"/>
              <w:rFonts w:ascii="楷体" w:hAnsi="楷体" w:eastAsia="楷体"/>
              <w:bCs/>
              <w:kern w:val="0"/>
              <w:lang w:eastAsia="zh-CN"/>
            </w:rPr>
            <w:t>利率债</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_Toc32263215 \h </w:instrText>
          </w:r>
          <w:r>
            <w:rPr>
              <w:rFonts w:ascii="楷体" w:hAnsi="楷体" w:eastAsia="楷体"/>
              <w:bCs/>
            </w:rPr>
            <w:fldChar w:fldCharType="separate"/>
          </w:r>
          <w:r>
            <w:rPr>
              <w:rFonts w:ascii="楷体" w:hAnsi="楷体" w:eastAsia="楷体"/>
              <w:bCs/>
            </w:rPr>
            <w:t>10</w:t>
          </w:r>
          <w:r>
            <w:rPr>
              <w:rFonts w:ascii="楷体" w:hAnsi="楷体" w:eastAsia="楷体"/>
              <w:bCs/>
            </w:rPr>
            <w:fldChar w:fldCharType="end"/>
          </w:r>
          <w:r>
            <w:rPr>
              <w:rFonts w:ascii="楷体" w:hAnsi="楷体" w:eastAsia="楷体"/>
              <w:bCs/>
            </w:rPr>
            <w:fldChar w:fldCharType="end"/>
          </w:r>
        </w:p>
        <w:p>
          <w:pPr>
            <w:pStyle w:val="8"/>
            <w:tabs>
              <w:tab w:val="right" w:leader="dot" w:pos="9736"/>
            </w:tabs>
            <w:ind w:left="3360"/>
            <w:rPr>
              <w:rFonts w:ascii="楷体" w:hAnsi="楷体" w:eastAsia="楷体" w:cstheme="minorBidi"/>
              <w:bCs/>
              <w:iCs w:val="0"/>
              <w:szCs w:val="22"/>
              <w:lang w:eastAsia="zh-CN"/>
            </w:rPr>
          </w:pPr>
          <w:r>
            <w:fldChar w:fldCharType="begin"/>
          </w:r>
          <w:r>
            <w:instrText xml:space="preserve"> HYPERLINK \l "_Toc32263216" </w:instrText>
          </w:r>
          <w:r>
            <w:fldChar w:fldCharType="separate"/>
          </w:r>
          <w:r>
            <w:rPr>
              <w:rStyle w:val="28"/>
              <w:rFonts w:ascii="楷体" w:hAnsi="楷体" w:eastAsia="楷体"/>
              <w:bCs/>
              <w:kern w:val="0"/>
              <w:lang w:eastAsia="zh-CN"/>
            </w:rPr>
            <w:t>信用债</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_Toc32263216 \h </w:instrText>
          </w:r>
          <w:r>
            <w:rPr>
              <w:rFonts w:ascii="楷体" w:hAnsi="楷体" w:eastAsia="楷体"/>
              <w:bCs/>
            </w:rPr>
            <w:fldChar w:fldCharType="separate"/>
          </w:r>
          <w:r>
            <w:rPr>
              <w:rFonts w:ascii="楷体" w:hAnsi="楷体" w:eastAsia="楷体"/>
              <w:bCs/>
            </w:rPr>
            <w:t>11</w:t>
          </w:r>
          <w:r>
            <w:rPr>
              <w:rFonts w:ascii="楷体" w:hAnsi="楷体" w:eastAsia="楷体"/>
              <w:bCs/>
            </w:rPr>
            <w:fldChar w:fldCharType="end"/>
          </w:r>
          <w:r>
            <w:rPr>
              <w:rFonts w:ascii="楷体" w:hAnsi="楷体" w:eastAsia="楷体"/>
              <w:bCs/>
            </w:rPr>
            <w:fldChar w:fldCharType="end"/>
          </w:r>
        </w:p>
        <w:p>
          <w:pPr>
            <w:pStyle w:val="19"/>
            <w:ind w:left="2880"/>
            <w:rPr>
              <w:rFonts w:ascii="楷体" w:hAnsi="楷体" w:eastAsia="楷体" w:cstheme="minorBidi"/>
              <w:bCs/>
              <w:smallCaps w:val="0"/>
              <w:szCs w:val="22"/>
              <w:lang w:eastAsia="zh-CN"/>
            </w:rPr>
          </w:pPr>
          <w:r>
            <w:fldChar w:fldCharType="begin"/>
          </w:r>
          <w:r>
            <w:instrText xml:space="preserve"> HYPERLINK \l "_Toc32263217" </w:instrText>
          </w:r>
          <w:r>
            <w:fldChar w:fldCharType="separate"/>
          </w:r>
          <w:r>
            <w:rPr>
              <w:rStyle w:val="28"/>
              <w:rFonts w:ascii="楷体" w:hAnsi="楷体" w:eastAsia="楷体"/>
              <w:bCs/>
              <w:kern w:val="0"/>
              <w:lang w:eastAsia="zh-CN"/>
            </w:rPr>
            <w:t>权益</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_Toc32263217 \h </w:instrText>
          </w:r>
          <w:r>
            <w:rPr>
              <w:rFonts w:ascii="楷体" w:hAnsi="楷体" w:eastAsia="楷体"/>
              <w:bCs/>
            </w:rPr>
            <w:fldChar w:fldCharType="separate"/>
          </w:r>
          <w:r>
            <w:rPr>
              <w:rFonts w:ascii="楷体" w:hAnsi="楷体" w:eastAsia="楷体"/>
              <w:bCs/>
            </w:rPr>
            <w:t>13</w:t>
          </w:r>
          <w:r>
            <w:rPr>
              <w:rFonts w:ascii="楷体" w:hAnsi="楷体" w:eastAsia="楷体"/>
              <w:bCs/>
            </w:rPr>
            <w:fldChar w:fldCharType="end"/>
          </w:r>
          <w:r>
            <w:rPr>
              <w:rFonts w:ascii="楷体" w:hAnsi="楷体" w:eastAsia="楷体"/>
              <w:bCs/>
            </w:rPr>
            <w:fldChar w:fldCharType="end"/>
          </w:r>
        </w:p>
        <w:p>
          <w:pPr>
            <w:pStyle w:val="19"/>
            <w:ind w:left="2880"/>
            <w:rPr>
              <w:rFonts w:ascii="楷体" w:hAnsi="楷体" w:eastAsia="楷体" w:cstheme="minorBidi"/>
              <w:bCs/>
              <w:smallCaps w:val="0"/>
              <w:szCs w:val="22"/>
              <w:lang w:eastAsia="zh-CN"/>
            </w:rPr>
          </w:pPr>
          <w:r>
            <w:fldChar w:fldCharType="begin"/>
          </w:r>
          <w:r>
            <w:instrText xml:space="preserve"> HYPERLINK \l "_Toc32263218" </w:instrText>
          </w:r>
          <w:r>
            <w:fldChar w:fldCharType="separate"/>
          </w:r>
          <w:r>
            <w:rPr>
              <w:rStyle w:val="28"/>
              <w:rFonts w:ascii="楷体" w:hAnsi="楷体" w:eastAsia="楷体"/>
              <w:bCs/>
              <w:kern w:val="0"/>
              <w:lang w:eastAsia="zh-CN"/>
            </w:rPr>
            <w:t>港股</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_Toc32263218 \h </w:instrText>
          </w:r>
          <w:r>
            <w:rPr>
              <w:rFonts w:ascii="楷体" w:hAnsi="楷体" w:eastAsia="楷体"/>
              <w:bCs/>
            </w:rPr>
            <w:fldChar w:fldCharType="separate"/>
          </w:r>
          <w:r>
            <w:rPr>
              <w:rFonts w:ascii="楷体" w:hAnsi="楷体" w:eastAsia="楷体"/>
              <w:bCs/>
            </w:rPr>
            <w:t>16</w:t>
          </w:r>
          <w:r>
            <w:rPr>
              <w:rFonts w:ascii="楷体" w:hAnsi="楷体" w:eastAsia="楷体"/>
              <w:bCs/>
            </w:rPr>
            <w:fldChar w:fldCharType="end"/>
          </w:r>
          <w:r>
            <w:rPr>
              <w:rFonts w:ascii="楷体" w:hAnsi="楷体" w:eastAsia="楷体"/>
              <w:bCs/>
            </w:rPr>
            <w:fldChar w:fldCharType="end"/>
          </w:r>
        </w:p>
        <w:p>
          <w:pPr>
            <w:pStyle w:val="19"/>
            <w:ind w:left="2880"/>
            <w:rPr>
              <w:rFonts w:ascii="楷体" w:hAnsi="楷体" w:eastAsia="楷体" w:cstheme="minorBidi"/>
              <w:bCs/>
              <w:smallCaps w:val="0"/>
              <w:szCs w:val="22"/>
              <w:lang w:eastAsia="zh-CN"/>
            </w:rPr>
          </w:pPr>
          <w:r>
            <w:fldChar w:fldCharType="begin"/>
          </w:r>
          <w:r>
            <w:instrText xml:space="preserve"> HYPERLINK \l "_Toc32263219" </w:instrText>
          </w:r>
          <w:r>
            <w:fldChar w:fldCharType="separate"/>
          </w:r>
          <w:r>
            <w:rPr>
              <w:rStyle w:val="28"/>
              <w:rFonts w:ascii="楷体" w:hAnsi="楷体" w:eastAsia="楷体"/>
              <w:bCs/>
              <w:kern w:val="0"/>
              <w:lang w:eastAsia="zh-CN"/>
            </w:rPr>
            <w:t>大宗商品</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_Toc32263219 \h </w:instrText>
          </w:r>
          <w:r>
            <w:rPr>
              <w:rFonts w:ascii="楷体" w:hAnsi="楷体" w:eastAsia="楷体"/>
              <w:bCs/>
            </w:rPr>
            <w:fldChar w:fldCharType="separate"/>
          </w:r>
          <w:r>
            <w:rPr>
              <w:rFonts w:ascii="楷体" w:hAnsi="楷体" w:eastAsia="楷体"/>
              <w:bCs/>
            </w:rPr>
            <w:t>17</w:t>
          </w:r>
          <w:r>
            <w:rPr>
              <w:rFonts w:ascii="楷体" w:hAnsi="楷体" w:eastAsia="楷体"/>
              <w:bCs/>
            </w:rPr>
            <w:fldChar w:fldCharType="end"/>
          </w:r>
          <w:r>
            <w:rPr>
              <w:rFonts w:ascii="楷体" w:hAnsi="楷体" w:eastAsia="楷体"/>
              <w:bCs/>
            </w:rPr>
            <w:fldChar w:fldCharType="end"/>
          </w:r>
        </w:p>
        <w:p>
          <w:pPr>
            <w:pStyle w:val="8"/>
            <w:tabs>
              <w:tab w:val="right" w:leader="dot" w:pos="9736"/>
            </w:tabs>
            <w:ind w:left="3360"/>
            <w:rPr>
              <w:rFonts w:ascii="楷体" w:hAnsi="楷体" w:eastAsia="楷体" w:cstheme="minorBidi"/>
              <w:bCs/>
              <w:iCs w:val="0"/>
              <w:szCs w:val="22"/>
              <w:lang w:eastAsia="zh-CN"/>
            </w:rPr>
          </w:pPr>
          <w:r>
            <w:fldChar w:fldCharType="begin"/>
          </w:r>
          <w:r>
            <w:instrText xml:space="preserve"> HYPERLINK \l "_Toc32263220" </w:instrText>
          </w:r>
          <w:r>
            <w:fldChar w:fldCharType="separate"/>
          </w:r>
          <w:r>
            <w:rPr>
              <w:rStyle w:val="28"/>
              <w:rFonts w:ascii="楷体" w:hAnsi="楷体" w:eastAsia="楷体"/>
              <w:bCs/>
              <w:kern w:val="0"/>
              <w:lang w:eastAsia="zh-CN"/>
            </w:rPr>
            <w:t>原油</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_Toc32263220 \h </w:instrText>
          </w:r>
          <w:r>
            <w:rPr>
              <w:rFonts w:ascii="楷体" w:hAnsi="楷体" w:eastAsia="楷体"/>
              <w:bCs/>
            </w:rPr>
            <w:fldChar w:fldCharType="separate"/>
          </w:r>
          <w:r>
            <w:rPr>
              <w:rFonts w:ascii="楷体" w:hAnsi="楷体" w:eastAsia="楷体"/>
              <w:bCs/>
            </w:rPr>
            <w:t>17</w:t>
          </w:r>
          <w:r>
            <w:rPr>
              <w:rFonts w:ascii="楷体" w:hAnsi="楷体" w:eastAsia="楷体"/>
              <w:bCs/>
            </w:rPr>
            <w:fldChar w:fldCharType="end"/>
          </w:r>
          <w:r>
            <w:rPr>
              <w:rFonts w:ascii="楷体" w:hAnsi="楷体" w:eastAsia="楷体"/>
              <w:bCs/>
            </w:rPr>
            <w:fldChar w:fldCharType="end"/>
          </w:r>
        </w:p>
        <w:p>
          <w:pPr>
            <w:pStyle w:val="8"/>
            <w:tabs>
              <w:tab w:val="right" w:leader="dot" w:pos="9736"/>
            </w:tabs>
            <w:ind w:left="3360"/>
            <w:rPr>
              <w:rFonts w:ascii="楷体" w:hAnsi="楷体" w:eastAsia="楷体" w:cstheme="minorBidi"/>
              <w:bCs/>
              <w:iCs w:val="0"/>
              <w:szCs w:val="22"/>
              <w:lang w:eastAsia="zh-CN"/>
            </w:rPr>
          </w:pPr>
          <w:r>
            <w:fldChar w:fldCharType="begin"/>
          </w:r>
          <w:r>
            <w:instrText xml:space="preserve"> HYPERLINK \l "_Toc32263221" </w:instrText>
          </w:r>
          <w:r>
            <w:fldChar w:fldCharType="separate"/>
          </w:r>
          <w:r>
            <w:rPr>
              <w:rStyle w:val="28"/>
              <w:rFonts w:ascii="楷体" w:hAnsi="楷体" w:eastAsia="楷体"/>
              <w:bCs/>
              <w:kern w:val="0"/>
              <w:lang w:eastAsia="zh-CN"/>
            </w:rPr>
            <w:t>黑色</w:t>
          </w:r>
          <w:r>
            <w:rPr>
              <w:rFonts w:ascii="楷体" w:hAnsi="楷体" w:eastAsia="楷体"/>
              <w:bCs/>
            </w:rPr>
            <w:tab/>
          </w:r>
          <w:r>
            <w:rPr>
              <w:rFonts w:ascii="楷体" w:hAnsi="楷体" w:eastAsia="楷体"/>
              <w:bCs/>
            </w:rPr>
            <w:fldChar w:fldCharType="begin"/>
          </w:r>
          <w:r>
            <w:rPr>
              <w:rFonts w:ascii="楷体" w:hAnsi="楷体" w:eastAsia="楷体"/>
              <w:bCs/>
            </w:rPr>
            <w:instrText xml:space="preserve"> PAGEREF _Toc32263221 \h </w:instrText>
          </w:r>
          <w:r>
            <w:rPr>
              <w:rFonts w:ascii="楷体" w:hAnsi="楷体" w:eastAsia="楷体"/>
              <w:bCs/>
            </w:rPr>
            <w:fldChar w:fldCharType="separate"/>
          </w:r>
          <w:r>
            <w:rPr>
              <w:rFonts w:ascii="楷体" w:hAnsi="楷体" w:eastAsia="楷体"/>
              <w:bCs/>
            </w:rPr>
            <w:t>20</w:t>
          </w:r>
          <w:r>
            <w:rPr>
              <w:rFonts w:ascii="楷体" w:hAnsi="楷体" w:eastAsia="楷体"/>
              <w:bCs/>
            </w:rPr>
            <w:fldChar w:fldCharType="end"/>
          </w:r>
          <w:r>
            <w:rPr>
              <w:rFonts w:ascii="楷体" w:hAnsi="楷体" w:eastAsia="楷体"/>
              <w:bCs/>
            </w:rPr>
            <w:fldChar w:fldCharType="end"/>
          </w:r>
        </w:p>
        <w:p>
          <w:pPr>
            <w:rPr>
              <w:rFonts w:ascii="楷体" w:hAnsi="楷体" w:eastAsia="楷体"/>
              <w:bCs/>
              <w:szCs w:val="21"/>
              <w:lang w:val="zh-CN"/>
            </w:rPr>
          </w:pPr>
          <w:r>
            <w:rPr>
              <w:rFonts w:hint="eastAsia" w:ascii="楷体" w:hAnsi="楷体" w:eastAsia="楷体"/>
              <w:bCs/>
              <w:sz w:val="21"/>
              <w:szCs w:val="21"/>
              <w:lang w:val="zh-CN"/>
            </w:rPr>
            <w:fldChar w:fldCharType="end"/>
          </w:r>
        </w:p>
      </w:sdtContent>
    </w:sdt>
    <w:p>
      <w:pPr>
        <w:widowControl/>
        <w:rPr>
          <w:rFonts w:eastAsia="楷体"/>
          <w:color w:val="000000"/>
          <w:sz w:val="21"/>
          <w:szCs w:val="22"/>
          <w:lang w:eastAsia="zh-CN"/>
        </w:rPr>
        <w:sectPr>
          <w:headerReference r:id="rId4" w:type="first"/>
          <w:footerReference r:id="rId6" w:type="first"/>
          <w:headerReference r:id="rId3" w:type="default"/>
          <w:footerReference r:id="rId5" w:type="default"/>
          <w:pgSz w:w="11906" w:h="16838"/>
          <w:pgMar w:top="1440" w:right="1080" w:bottom="1440" w:left="1080" w:header="794" w:footer="737" w:gutter="0"/>
          <w:cols w:space="142" w:num="1"/>
          <w:docGrid w:type="lines" w:linePitch="326" w:charSpace="0"/>
        </w:sectPr>
      </w:pPr>
      <w:r>
        <w:rPr>
          <w:rFonts w:eastAsia="黑体"/>
          <w:b/>
          <w:bCs/>
          <w:color w:val="2878B4"/>
          <w:kern w:val="44"/>
          <w:sz w:val="32"/>
          <w:szCs w:val="44"/>
          <w:lang w:eastAsia="zh-CN"/>
        </w:rPr>
        <w:br w:type="page"/>
      </w:r>
      <w:bookmarkEnd w:id="3"/>
      <w:bookmarkEnd w:id="4"/>
      <w:bookmarkEnd w:id="5"/>
      <w:bookmarkStart w:id="6" w:name="_Toc512157193"/>
      <w:bookmarkStart w:id="7" w:name="_Toc512157242"/>
      <w:bookmarkStart w:id="8" w:name="_Toc511597974"/>
      <w:bookmarkStart w:id="9" w:name="_Toc511550832"/>
    </w:p>
    <w:p>
      <w:pPr>
        <w:keepNext/>
        <w:keepLines/>
        <w:spacing w:before="326" w:beforeLines="100" w:after="163" w:afterLines="50"/>
        <w:ind w:firstLine="42" w:firstLineChars="13"/>
        <w:jc w:val="both"/>
        <w:outlineLvl w:val="0"/>
        <w:rPr>
          <w:rFonts w:eastAsia="黑体"/>
          <w:b/>
          <w:bCs/>
          <w:color w:val="2878B4"/>
          <w:kern w:val="44"/>
          <w:sz w:val="32"/>
          <w:szCs w:val="44"/>
          <w:lang w:eastAsia="zh-CN"/>
        </w:rPr>
      </w:pPr>
      <w:bookmarkStart w:id="10" w:name="_Toc32263209"/>
      <w:r>
        <w:rPr>
          <w:rFonts w:hint="eastAsia" w:eastAsia="黑体"/>
          <w:b/>
          <w:bCs/>
          <w:color w:val="2878B4"/>
          <w:kern w:val="44"/>
          <w:sz w:val="32"/>
          <w:szCs w:val="44"/>
          <w:lang w:eastAsia="zh-CN"/>
        </w:rPr>
        <w:t>各类资产跟踪</w:t>
      </w:r>
      <w:bookmarkEnd w:id="6"/>
      <w:bookmarkEnd w:id="7"/>
      <w:bookmarkEnd w:id="8"/>
      <w:bookmarkEnd w:id="10"/>
    </w:p>
    <w:bookmarkEnd w:id="9"/>
    <w:p>
      <w:pPr>
        <w:keepNext/>
        <w:keepLines/>
        <w:spacing w:before="97" w:beforeLines="30" w:after="97" w:afterLines="30"/>
        <w:contextualSpacing/>
        <w:jc w:val="both"/>
        <w:outlineLvl w:val="1"/>
        <w:rPr>
          <w:rFonts w:eastAsia="黑体"/>
          <w:b/>
          <w:bCs/>
          <w:color w:val="2878B4"/>
          <w:kern w:val="0"/>
          <w:sz w:val="30"/>
          <w:szCs w:val="32"/>
          <w:lang w:eastAsia="zh-CN"/>
        </w:rPr>
      </w:pPr>
      <w:bookmarkStart w:id="11" w:name="_Toc32263210"/>
      <w:bookmarkStart w:id="12" w:name="_Toc511597975"/>
      <w:bookmarkStart w:id="13" w:name="_Toc512157243"/>
      <w:bookmarkStart w:id="14" w:name="_Toc512157194"/>
      <w:r>
        <w:rPr>
          <w:rFonts w:hint="eastAsia" w:eastAsia="黑体"/>
          <w:b/>
          <w:bCs/>
          <w:color w:val="2878B4"/>
          <w:kern w:val="0"/>
          <w:sz w:val="30"/>
          <w:szCs w:val="32"/>
          <w:lang w:eastAsia="zh-CN"/>
        </w:rPr>
        <w:t>重要宏观信息</w:t>
      </w:r>
      <w:bookmarkEnd w:id="11"/>
      <w:bookmarkEnd w:id="12"/>
      <w:bookmarkEnd w:id="13"/>
      <w:bookmarkEnd w:id="14"/>
      <w:bookmarkStart w:id="15" w:name="_Toc511597976"/>
      <w:bookmarkStart w:id="16" w:name="_Toc512157195"/>
      <w:bookmarkStart w:id="17" w:name="_Toc511550829"/>
      <w:bookmarkStart w:id="18" w:name="_Toc512157244"/>
    </w:p>
    <w:p>
      <w:pPr>
        <w:pStyle w:val="53"/>
        <w:numPr>
          <w:ilvl w:val="0"/>
          <w:numId w:val="2"/>
        </w:numPr>
        <w:ind w:firstLineChars="0"/>
        <w:rPr>
          <w:rFonts w:eastAsia="楷体"/>
          <w:b/>
          <w:bCs/>
          <w:szCs w:val="22"/>
        </w:rPr>
      </w:pPr>
      <w:r>
        <w:rPr>
          <w:rFonts w:hint="eastAsia" w:eastAsia="楷体"/>
          <w:b/>
          <w:bCs/>
          <w:szCs w:val="22"/>
          <w:lang w:val="en-US" w:eastAsia="zh-CN"/>
        </w:rPr>
        <w:t>标题XXXX</w:t>
      </w:r>
    </w:p>
    <w:p>
      <w:pPr>
        <w:ind w:firstLine="420" w:firstLineChars="200"/>
        <w:rPr>
          <w:sz w:val="21"/>
          <w:szCs w:val="20"/>
        </w:rPr>
      </w:pPr>
      <w:r>
        <w:rPr>
          <w:rFonts w:hint="eastAsia" w:eastAsia="楷体"/>
          <w:sz w:val="21"/>
          <w:szCs w:val="20"/>
          <w:lang w:val="en-US" w:eastAsia="zh-CN"/>
        </w:rPr>
        <w:t>正文xxxxxx</w:t>
      </w:r>
    </w:p>
    <w:p>
      <w:pPr>
        <w:ind w:firstLine="420" w:firstLineChars="200"/>
        <w:rPr>
          <w:rFonts w:hint="eastAsia"/>
          <w:sz w:val="21"/>
          <w:szCs w:val="20"/>
        </w:rPr>
      </w:pPr>
    </w:p>
    <w:p>
      <w:pPr>
        <w:keepNext/>
        <w:keepLines/>
        <w:spacing w:before="97" w:beforeLines="30" w:after="97" w:afterLines="30"/>
        <w:contextualSpacing/>
        <w:jc w:val="both"/>
        <w:outlineLvl w:val="1"/>
        <w:rPr>
          <w:rFonts w:eastAsia="黑体"/>
          <w:b/>
          <w:bCs/>
          <w:color w:val="2878B4"/>
          <w:kern w:val="0"/>
          <w:sz w:val="30"/>
          <w:szCs w:val="32"/>
          <w:lang w:eastAsia="zh-CN"/>
        </w:rPr>
      </w:pPr>
      <w:bookmarkStart w:id="19" w:name="_Toc32263211"/>
      <w:r>
        <w:rPr>
          <w:rFonts w:eastAsia="黑体"/>
          <w:b/>
          <w:bCs/>
          <w:color w:val="2878B4"/>
          <w:kern w:val="0"/>
          <w:sz w:val="30"/>
          <w:szCs w:val="32"/>
          <w:lang w:eastAsia="zh-CN"/>
        </w:rPr>
        <w:t>外汇</w:t>
      </w:r>
      <w:bookmarkEnd w:id="15"/>
      <w:bookmarkEnd w:id="16"/>
      <w:bookmarkEnd w:id="17"/>
      <w:bookmarkEnd w:id="18"/>
      <w:bookmarkEnd w:id="19"/>
    </w:p>
    <w:p>
      <w:pPr>
        <w:spacing w:line="264" w:lineRule="auto"/>
        <w:ind w:firstLine="420" w:firstLineChars="200"/>
        <w:jc w:val="both"/>
        <w:rPr>
          <w:rFonts w:hint="eastAsia" w:eastAsia="楷体"/>
          <w:b w:val="0"/>
          <w:bCs/>
          <w:color w:val="000000" w:themeColor="text1"/>
          <w:sz w:val="21"/>
          <w:szCs w:val="22"/>
          <w:lang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w:t>
      </w:r>
      <w:r>
        <w:rPr>
          <w:rFonts w:hint="eastAsia" w:eastAsia="楷体"/>
          <w:b w:val="0"/>
          <w:bCs/>
          <w:color w:val="000000" w:themeColor="text1"/>
          <w:sz w:val="21"/>
          <w:szCs w:val="22"/>
          <w:lang w:eastAsia="zh-CN"/>
          <w14:textFill>
            <w14:solidFill>
              <w14:schemeClr w14:val="tx1"/>
            </w14:solidFill>
          </w14:textFill>
        </w:rPr>
        <w:t>fx_1</w:t>
      </w: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w:t>
      </w:r>
      <w:r>
        <w:rPr>
          <w:rFonts w:hint="eastAsia" w:eastAsia="楷体"/>
          <w:b w:val="0"/>
          <w:bCs/>
          <w:color w:val="000000" w:themeColor="text1"/>
          <w:sz w:val="21"/>
          <w:szCs w:val="22"/>
          <w:lang w:eastAsia="zh-CN"/>
          <w14:textFill>
            <w14:solidFill>
              <w14:schemeClr w14:val="tx1"/>
            </w14:solidFill>
          </w14:textFill>
        </w:rPr>
        <w:t>fx_</w:t>
      </w:r>
      <w:r>
        <w:rPr>
          <w:rFonts w:hint="eastAsia" w:eastAsia="楷体"/>
          <w:b w:val="0"/>
          <w:bCs/>
          <w:color w:val="000000" w:themeColor="text1"/>
          <w:sz w:val="21"/>
          <w:szCs w:val="22"/>
          <w:lang w:val="en-US" w:eastAsia="zh-CN"/>
          <w14:textFill>
            <w14:solidFill>
              <w14:schemeClr w14:val="tx1"/>
            </w14:solidFill>
          </w14:textFill>
        </w:rPr>
        <w:t>2</w:t>
      </w:r>
    </w:p>
    <w:p>
      <w:pPr>
        <w:spacing w:line="264" w:lineRule="auto"/>
        <w:ind w:firstLine="422" w:firstLineChars="200"/>
        <w:jc w:val="both"/>
        <w:rPr>
          <w:rFonts w:eastAsia="楷体"/>
          <w:b/>
          <w:sz w:val="21"/>
          <w:szCs w:val="22"/>
          <w:lang w:eastAsia="zh-CN"/>
        </w:rPr>
      </w:pPr>
    </w:p>
    <w:tbl>
      <w:tblPr>
        <w:tblStyle w:val="23"/>
        <w:tblW w:w="10350" w:type="dxa"/>
        <w:jc w:val="center"/>
        <w:tblLayout w:type="fixed"/>
        <w:tblCellMar>
          <w:top w:w="0" w:type="dxa"/>
          <w:left w:w="108" w:type="dxa"/>
          <w:bottom w:w="0" w:type="dxa"/>
          <w:right w:w="108" w:type="dxa"/>
        </w:tblCellMar>
      </w:tblPr>
      <w:tblGrid>
        <w:gridCol w:w="5033"/>
        <w:gridCol w:w="283"/>
        <w:gridCol w:w="5034"/>
      </w:tblGrid>
      <w:tr>
        <w:tblPrEx>
          <w:tblCellMar>
            <w:top w:w="0" w:type="dxa"/>
            <w:left w:w="108" w:type="dxa"/>
            <w:bottom w:w="0" w:type="dxa"/>
            <w:right w:w="108" w:type="dxa"/>
          </w:tblCellMar>
        </w:tblPrEx>
        <w:trPr>
          <w:jc w:val="center"/>
        </w:trPr>
        <w:tc>
          <w:tcPr>
            <w:tcW w:w="5033" w:type="dxa"/>
            <w:tcBorders>
              <w:top w:val="nil"/>
              <w:left w:val="nil"/>
              <w:bottom w:val="single" w:color="auto" w:sz="4" w:space="0"/>
              <w:right w:val="nil"/>
            </w:tcBorders>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w:instrText>
            </w:r>
            <w:r>
              <w:rPr>
                <w:rFonts w:hint="eastAsia" w:ascii="Times" w:hAnsi="Times" w:eastAsia="楷体" w:cs="Arial"/>
                <w:b/>
                <w:color w:val="000000" w:themeColor="text1"/>
                <w:kern w:val="0"/>
                <w:sz w:val="21"/>
                <w:szCs w:val="21"/>
                <w14:textFill>
                  <w14:solidFill>
                    <w14:schemeClr w14:val="tx1"/>
                  </w14:solidFill>
                </w14:textFill>
              </w:rPr>
              <w:instrText xml:space="preserve">图表</w:instrText>
            </w:r>
            <w:r>
              <w:rPr>
                <w:rFonts w:ascii="Times" w:hAnsi="Times" w:eastAsia="楷体" w:cs="Arial"/>
                <w:b/>
                <w:color w:val="000000" w:themeColor="text1"/>
                <w:kern w:val="0"/>
                <w:sz w:val="21"/>
                <w:szCs w:val="21"/>
                <w14:textFill>
                  <w14:solidFill>
                    <w14:schemeClr w14:val="tx1"/>
                  </w14:solidFill>
                </w14:textFill>
              </w:rPr>
              <w:instrText xml:space="preserve">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：美元指数</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c>
          <w:tcPr>
            <w:tcW w:w="283" w:type="dxa"/>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4" w:type="dxa"/>
            <w:tcBorders>
              <w:top w:val="nil"/>
              <w:left w:val="nil"/>
              <w:bottom w:val="single" w:color="auto" w:sz="4" w:space="0"/>
              <w:right w:val="nil"/>
            </w:tcBorders>
          </w:tcPr>
          <w:p>
            <w:pPr>
              <w:autoSpaceDE w:val="0"/>
              <w:autoSpaceDN w:val="0"/>
              <w:adjustRightInd w:val="0"/>
              <w:rPr>
                <w:rFonts w:hint="default" w:ascii="Times" w:hAnsi="Times" w:eastAsia="楷体" w:cs="Arial"/>
                <w:b/>
                <w:color w:val="000000" w:themeColor="text1"/>
                <w:kern w:val="0"/>
                <w:sz w:val="21"/>
                <w:szCs w:val="21"/>
                <w:lang w:val="en-US"/>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w:instrText>
            </w:r>
            <w:r>
              <w:rPr>
                <w:rFonts w:hint="eastAsia" w:ascii="Times" w:hAnsi="Times" w:eastAsia="楷体" w:cs="Arial"/>
                <w:b/>
                <w:color w:val="000000" w:themeColor="text1"/>
                <w:kern w:val="0"/>
                <w:sz w:val="21"/>
                <w:szCs w:val="21"/>
                <w14:textFill>
                  <w14:solidFill>
                    <w14:schemeClr w14:val="tx1"/>
                  </w14:solidFill>
                </w14:textFill>
              </w:rPr>
              <w:instrText xml:space="preserve">图表</w:instrText>
            </w:r>
            <w:r>
              <w:rPr>
                <w:rFonts w:ascii="Times" w:hAnsi="Times" w:eastAsia="楷体" w:cs="Arial"/>
                <w:b/>
                <w:color w:val="000000" w:themeColor="text1"/>
                <w:kern w:val="0"/>
                <w:sz w:val="21"/>
                <w:szCs w:val="21"/>
                <w14:textFill>
                  <w14:solidFill>
                    <w14:schemeClr w14:val="tx1"/>
                  </w14:solidFill>
                </w14:textFill>
              </w:rPr>
              <w:instrText xml:space="preserve">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ascii="Times" w:hAnsi="Times" w:eastAsia="楷体" w:cs="Arial"/>
                <w:b/>
                <w:kern w:val="0"/>
                <w:sz w:val="21"/>
                <w:szCs w:val="21"/>
                <w:lang w:eastAsia="zh-CN"/>
              </w:rPr>
              <w:t>人民币</w:t>
            </w:r>
            <w:r>
              <w:rPr>
                <w:rFonts w:hint="eastAsia" w:ascii="Times" w:hAnsi="Times" w:eastAsia="楷体" w:cs="Arial"/>
                <w:b/>
                <w:kern w:val="0"/>
                <w:sz w:val="21"/>
                <w:szCs w:val="21"/>
                <w:lang w:val="en-US" w:eastAsia="zh-CN"/>
              </w:rPr>
              <w:t>XXXX</w:t>
            </w:r>
          </w:p>
        </w:tc>
      </w:tr>
      <w:tr>
        <w:tblPrEx>
          <w:tblCellMar>
            <w:top w:w="0" w:type="dxa"/>
            <w:left w:w="108" w:type="dxa"/>
            <w:bottom w:w="0" w:type="dxa"/>
            <w:right w:w="108" w:type="dxa"/>
          </w:tblCellMar>
        </w:tblPrEx>
        <w:trPr>
          <w:trHeight w:val="3118" w:hRule="exact"/>
          <w:jc w:val="center"/>
        </w:trPr>
        <w:tc>
          <w:tcPr>
            <w:tcW w:w="5033" w:type="dxa"/>
            <w:tcBorders>
              <w:top w:val="single" w:color="auto" w:sz="4" w:space="0"/>
              <w:left w:val="nil"/>
              <w:bottom w:val="single" w:color="auto" w:sz="4" w:space="0"/>
              <w:right w:val="nil"/>
            </w:tcBorders>
            <w:vAlign w:val="center"/>
          </w:tcPr>
          <w:p>
            <w:pPr>
              <w:autoSpaceDE w:val="0"/>
              <w:autoSpaceDN w:val="0"/>
              <w:adjustRightInd w:val="0"/>
              <w:spacing w:after="100"/>
              <w:rPr>
                <w:rFonts w:hint="default" w:ascii="Arial" w:hAnsi="Arial" w:eastAsia="楷体_GB2312" w:cs="Arial"/>
                <w:color w:val="FF0000"/>
                <w:kern w:val="0"/>
                <w:sz w:val="21"/>
                <w:szCs w:val="21"/>
                <w:lang w:val="en-US" w:eastAsia="zh-CN"/>
              </w:rPr>
            </w:pPr>
            <w:r>
              <w:rPr>
                <w:rFonts w:hint="eastAsia" w:ascii="Arial" w:hAnsi="Arial" w:eastAsia="楷体_GB2312" w:cs="Arial"/>
                <w:color w:val="FF0000"/>
                <w:kern w:val="0"/>
                <w:sz w:val="21"/>
                <w:szCs w:val="21"/>
                <w:lang w:val="en-US" w:eastAsia="zh-CN"/>
              </w:rPr>
              <w:t>&lt;图&gt;-1</w:t>
            </w:r>
          </w:p>
        </w:tc>
        <w:tc>
          <w:tcPr>
            <w:tcW w:w="283" w:type="dxa"/>
          </w:tcPr>
          <w:p>
            <w:pPr>
              <w:autoSpaceDE w:val="0"/>
              <w:autoSpaceDN w:val="0"/>
              <w:adjustRightInd w:val="0"/>
              <w:spacing w:after="100"/>
              <w:ind w:firstLine="420"/>
              <w:rPr>
                <w:rFonts w:ascii="Arial" w:hAnsi="Arial" w:eastAsia="楷体_GB2312" w:cs="Arial"/>
                <w:kern w:val="0"/>
                <w:sz w:val="21"/>
                <w:szCs w:val="21"/>
              </w:rPr>
            </w:pPr>
          </w:p>
        </w:tc>
        <w:tc>
          <w:tcPr>
            <w:tcW w:w="5034" w:type="dxa"/>
            <w:tcBorders>
              <w:top w:val="single" w:color="auto" w:sz="4" w:space="0"/>
              <w:left w:val="nil"/>
              <w:bottom w:val="single" w:color="auto" w:sz="4" w:space="0"/>
              <w:right w:val="nil"/>
            </w:tcBorders>
            <w:vAlign w:val="center"/>
          </w:tcPr>
          <w:p>
            <w:pPr>
              <w:autoSpaceDE w:val="0"/>
              <w:autoSpaceDN w:val="0"/>
              <w:adjustRightInd w:val="0"/>
              <w:spacing w:after="100"/>
              <w:rPr>
                <w:rFonts w:hint="default" w:ascii="Arial" w:hAnsi="Arial" w:cs="Arial"/>
                <w:kern w:val="0"/>
                <w:sz w:val="21"/>
                <w:szCs w:val="21"/>
                <w:lang w:val="en-US"/>
              </w:rPr>
            </w:pPr>
            <w:r>
              <w:rPr>
                <w:rFonts w:hint="eastAsia" w:ascii="Arial" w:hAnsi="Arial" w:eastAsia="楷体_GB2312" w:cs="Arial"/>
                <w:color w:val="FF0000"/>
                <w:kern w:val="0"/>
                <w:sz w:val="21"/>
                <w:szCs w:val="21"/>
                <w:lang w:val="en-US" w:eastAsia="zh-CN"/>
              </w:rPr>
              <w:t>&lt;图&gt;-2</w:t>
            </w:r>
          </w:p>
        </w:tc>
      </w:tr>
      <w:tr>
        <w:tblPrEx>
          <w:tblCellMar>
            <w:top w:w="0" w:type="dxa"/>
            <w:left w:w="108" w:type="dxa"/>
            <w:bottom w:w="0" w:type="dxa"/>
            <w:right w:w="108" w:type="dxa"/>
          </w:tblCellMar>
        </w:tblPrEx>
        <w:trPr>
          <w:jc w:val="center"/>
        </w:trPr>
        <w:tc>
          <w:tcPr>
            <w:tcW w:w="5033" w:type="dxa"/>
            <w:tcBorders>
              <w:top w:val="single" w:color="auto" w:sz="4" w:space="0"/>
              <w:left w:val="nil"/>
              <w:bottom w:val="nil"/>
              <w:right w:val="nil"/>
            </w:tcBorders>
          </w:tcPr>
          <w:p>
            <w:pPr>
              <w:autoSpaceDN w:val="0"/>
              <w:rPr>
                <w:rFonts w:eastAsia="楷体" w:cs="Arial"/>
                <w:color w:val="0F243E"/>
                <w:kern w:val="0"/>
                <w:sz w:val="18"/>
                <w:szCs w:val="21"/>
              </w:rPr>
            </w:pPr>
            <w:r>
              <w:rPr>
                <w:rFonts w:hint="eastAsia" w:eastAsia="楷体" w:cs="Arial"/>
                <w:color w:val="0F243E"/>
                <w:kern w:val="0"/>
                <w:sz w:val="18"/>
                <w:szCs w:val="21"/>
                <w:lang w:eastAsia="zh-CN"/>
              </w:rPr>
              <w:t>数据来源：</w:t>
            </w:r>
            <w:r>
              <w:rPr>
                <w:rFonts w:eastAsia="楷体" w:cs="Arial"/>
                <w:color w:val="0F243E"/>
                <w:kern w:val="0"/>
                <w:sz w:val="18"/>
                <w:szCs w:val="21"/>
                <w:lang w:eastAsia="zh-CN"/>
              </w:rPr>
              <w:t>Wind</w:t>
            </w:r>
            <w:r>
              <w:rPr>
                <w:rFonts w:hint="eastAsia" w:eastAsia="楷体" w:cs="Arial"/>
                <w:color w:val="0F243E"/>
                <w:kern w:val="0"/>
                <w:sz w:val="18"/>
                <w:szCs w:val="21"/>
                <w:lang w:eastAsia="zh-CN"/>
              </w:rPr>
              <w:t>，</w:t>
            </w:r>
            <w:r>
              <w:rPr>
                <w:rFonts w:hint="eastAsia" w:eastAsia="楷体" w:cs="Arial"/>
                <w:color w:val="0F243E"/>
                <w:kern w:val="0"/>
                <w:sz w:val="18"/>
                <w:szCs w:val="21"/>
              </w:rPr>
              <w:t>广发证券投资业务管理总部</w:t>
            </w:r>
          </w:p>
        </w:tc>
        <w:tc>
          <w:tcPr>
            <w:tcW w:w="283" w:type="dxa"/>
          </w:tcPr>
          <w:p>
            <w:pPr>
              <w:autoSpaceDE w:val="0"/>
              <w:autoSpaceDN w:val="0"/>
              <w:adjustRightInd w:val="0"/>
              <w:ind w:firstLine="420"/>
              <w:rPr>
                <w:rFonts w:eastAsia="楷体" w:cs="Arial"/>
                <w:kern w:val="0"/>
                <w:sz w:val="21"/>
                <w:szCs w:val="21"/>
              </w:rPr>
            </w:pPr>
          </w:p>
        </w:tc>
        <w:tc>
          <w:tcPr>
            <w:tcW w:w="5034" w:type="dxa"/>
            <w:tcBorders>
              <w:top w:val="single" w:color="auto" w:sz="4" w:space="0"/>
              <w:left w:val="nil"/>
              <w:bottom w:val="nil"/>
              <w:right w:val="nil"/>
            </w:tcBorders>
          </w:tcPr>
          <w:p>
            <w:pPr>
              <w:autoSpaceDN w:val="0"/>
              <w:rPr>
                <w:rFonts w:eastAsia="楷体" w:cs="Arial"/>
                <w:color w:val="0F243E"/>
                <w:kern w:val="0"/>
                <w:sz w:val="18"/>
                <w:szCs w:val="21"/>
              </w:rPr>
            </w:pPr>
            <w:r>
              <w:rPr>
                <w:rFonts w:hint="eastAsia" w:eastAsia="楷体" w:cs="Arial"/>
                <w:color w:val="0F243E"/>
                <w:kern w:val="0"/>
                <w:sz w:val="18"/>
                <w:szCs w:val="21"/>
                <w:lang w:eastAsia="zh-CN"/>
              </w:rPr>
              <w:t>数据来源：</w:t>
            </w:r>
            <w:r>
              <w:rPr>
                <w:rFonts w:eastAsia="楷体" w:cs="Arial"/>
                <w:color w:val="0F243E"/>
                <w:kern w:val="0"/>
                <w:sz w:val="18"/>
                <w:szCs w:val="21"/>
                <w:lang w:eastAsia="zh-CN"/>
              </w:rPr>
              <w:t>Wind</w:t>
            </w:r>
            <w:r>
              <w:rPr>
                <w:rFonts w:hint="eastAsia" w:eastAsia="楷体" w:cs="Arial"/>
                <w:color w:val="0F243E"/>
                <w:kern w:val="0"/>
                <w:sz w:val="18"/>
                <w:szCs w:val="21"/>
                <w:lang w:eastAsia="zh-CN"/>
              </w:rPr>
              <w:t>，广发证券投资业务管理总部</w:t>
            </w:r>
          </w:p>
        </w:tc>
      </w:tr>
    </w:tbl>
    <w:p>
      <w:pPr>
        <w:rPr>
          <w:rFonts w:eastAsia="宋体"/>
          <w:lang w:eastAsia="zh-CN"/>
        </w:rPr>
      </w:pPr>
    </w:p>
    <w:tbl>
      <w:tblPr>
        <w:tblStyle w:val="23"/>
        <w:tblW w:w="10350" w:type="dxa"/>
        <w:jc w:val="center"/>
        <w:tblLayout w:type="fixed"/>
        <w:tblCellMar>
          <w:top w:w="0" w:type="dxa"/>
          <w:left w:w="108" w:type="dxa"/>
          <w:bottom w:w="0" w:type="dxa"/>
          <w:right w:w="108" w:type="dxa"/>
        </w:tblCellMar>
      </w:tblPr>
      <w:tblGrid>
        <w:gridCol w:w="5033"/>
        <w:gridCol w:w="283"/>
        <w:gridCol w:w="5034"/>
      </w:tblGrid>
      <w:tr>
        <w:trPr>
          <w:jc w:val="center"/>
        </w:trPr>
        <w:tc>
          <w:tcPr>
            <w:tcW w:w="5037" w:type="dxa"/>
            <w:tcBorders>
              <w:top w:val="nil"/>
              <w:left w:val="nil"/>
              <w:bottom w:val="single" w:color="auto" w:sz="4" w:space="0"/>
              <w:right w:val="nil"/>
            </w:tcBorders>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w:instrText>
            </w:r>
            <w:r>
              <w:rPr>
                <w:rFonts w:hint="eastAsia" w:ascii="Times" w:hAnsi="Times" w:eastAsia="楷体" w:cs="Arial"/>
                <w:b/>
                <w:color w:val="000000" w:themeColor="text1"/>
                <w:kern w:val="0"/>
                <w:sz w:val="21"/>
                <w:szCs w:val="21"/>
                <w14:textFill>
                  <w14:solidFill>
                    <w14:schemeClr w14:val="tx1"/>
                  </w14:solidFill>
                </w14:textFill>
              </w:rPr>
              <w:instrText xml:space="preserve">图表</w:instrText>
            </w:r>
            <w:r>
              <w:rPr>
                <w:rFonts w:ascii="Times" w:hAnsi="Times" w:eastAsia="楷体" w:cs="Arial"/>
                <w:b/>
                <w:color w:val="000000" w:themeColor="text1"/>
                <w:kern w:val="0"/>
                <w:sz w:val="21"/>
                <w:szCs w:val="21"/>
                <w14:textFill>
                  <w14:solidFill>
                    <w14:schemeClr w14:val="tx1"/>
                  </w14:solidFill>
                </w14:textFill>
              </w:rPr>
              <w:instrText xml:space="preserve">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：人民币资产配置价值</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c>
          <w:tcPr>
            <w:tcW w:w="283" w:type="dxa"/>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top w:val="nil"/>
              <w:left w:val="nil"/>
              <w:bottom w:val="single" w:color="auto" w:sz="4" w:space="0"/>
              <w:right w:val="nil"/>
            </w:tcBorders>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w:instrText>
            </w:r>
            <w:r>
              <w:rPr>
                <w:rFonts w:hint="eastAsia" w:ascii="Times" w:hAnsi="Times" w:eastAsia="楷体" w:cs="Arial"/>
                <w:b/>
                <w:color w:val="000000" w:themeColor="text1"/>
                <w:kern w:val="0"/>
                <w:sz w:val="21"/>
                <w:szCs w:val="21"/>
                <w14:textFill>
                  <w14:solidFill>
                    <w14:schemeClr w14:val="tx1"/>
                  </w14:solidFill>
                </w14:textFill>
              </w:rPr>
              <w:instrText xml:space="preserve">图表</w:instrText>
            </w:r>
            <w:r>
              <w:rPr>
                <w:rFonts w:ascii="Times" w:hAnsi="Times" w:eastAsia="楷体" w:cs="Arial"/>
                <w:b/>
                <w:color w:val="000000" w:themeColor="text1"/>
                <w:kern w:val="0"/>
                <w:sz w:val="21"/>
                <w:szCs w:val="21"/>
                <w14:textFill>
                  <w14:solidFill>
                    <w14:schemeClr w14:val="tx1"/>
                  </w14:solidFill>
                </w14:textFill>
              </w:rPr>
              <w:instrText xml:space="preserve">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：人民币</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left w:val="nil"/>
              <w:bottom w:val="single" w:color="auto" w:sz="4" w:space="0"/>
              <w:right w:val="nil"/>
            </w:tcBorders>
            <w:vAlign w:val="center"/>
          </w:tcPr>
          <w:p>
            <w:pPr>
              <w:autoSpaceDE w:val="0"/>
              <w:autoSpaceDN w:val="0"/>
              <w:adjustRightInd w:val="0"/>
              <w:spacing w:after="100"/>
              <w:jc w:val="center"/>
              <w:rPr>
                <w:rFonts w:hint="default" w:ascii="Arial" w:hAnsi="Arial" w:eastAsia="楷体_GB2312" w:cs="Arial"/>
                <w:color w:val="FF0000"/>
                <w:kern w:val="0"/>
                <w:sz w:val="21"/>
                <w:szCs w:val="21"/>
                <w:lang w:val="en-US"/>
              </w:rPr>
            </w:pPr>
            <w:r>
              <w:rPr>
                <w:rFonts w:hint="eastAsia" w:ascii="Arial" w:hAnsi="Arial" w:eastAsia="楷体_GB2312" w:cs="Arial"/>
                <w:color w:val="FF0000"/>
                <w:kern w:val="0"/>
                <w:sz w:val="21"/>
                <w:szCs w:val="21"/>
                <w:lang w:val="en-US" w:eastAsia="zh-CN"/>
              </w:rPr>
              <w:t>&lt;图&gt;-3</w:t>
            </w:r>
          </w:p>
        </w:tc>
        <w:tc>
          <w:tcPr>
            <w:tcW w:w="283" w:type="dxa"/>
          </w:tcPr>
          <w:p>
            <w:pPr>
              <w:autoSpaceDE w:val="0"/>
              <w:autoSpaceDN w:val="0"/>
              <w:adjustRightInd w:val="0"/>
              <w:spacing w:after="100"/>
              <w:ind w:firstLine="420"/>
              <w:rPr>
                <w:rFonts w:ascii="Arial" w:hAnsi="Arial" w:eastAsia="楷体_GB2312" w:cs="Arial"/>
                <w:kern w:val="0"/>
                <w:sz w:val="21"/>
                <w:szCs w:val="21"/>
              </w:rPr>
            </w:pPr>
          </w:p>
        </w:tc>
        <w:tc>
          <w:tcPr>
            <w:tcW w:w="5037" w:type="dxa"/>
            <w:tcBorders>
              <w:top w:val="single" w:color="auto" w:sz="4" w:space="0"/>
              <w:left w:val="nil"/>
              <w:bottom w:val="single" w:color="auto" w:sz="4" w:space="0"/>
              <w:right w:val="nil"/>
            </w:tcBorders>
            <w:vAlign w:val="center"/>
          </w:tcPr>
          <w:p>
            <w:pPr>
              <w:autoSpaceDE w:val="0"/>
              <w:autoSpaceDN w:val="0"/>
              <w:adjustRightInd w:val="0"/>
              <w:spacing w:after="100"/>
              <w:rPr>
                <w:rFonts w:hint="default" w:ascii="Arial" w:hAnsi="Arial" w:cs="Arial"/>
                <w:kern w:val="0"/>
                <w:sz w:val="21"/>
                <w:szCs w:val="21"/>
                <w:lang w:val="en-US"/>
              </w:rPr>
            </w:pPr>
            <w:r>
              <w:rPr>
                <w:rFonts w:hint="eastAsia" w:ascii="Arial" w:hAnsi="Arial" w:eastAsia="楷体_GB2312" w:cs="Arial"/>
                <w:color w:val="FF0000"/>
                <w:kern w:val="0"/>
                <w:sz w:val="21"/>
                <w:szCs w:val="21"/>
                <w:lang w:val="en-US" w:eastAsia="zh-CN"/>
              </w:rPr>
              <w:t>&lt;图&gt;-4</w:t>
            </w:r>
          </w:p>
        </w:tc>
      </w:tr>
      <w:tr>
        <w:tblPrEx>
          <w:tblCellMar>
            <w:top w:w="0" w:type="dxa"/>
            <w:left w:w="108" w:type="dxa"/>
            <w:bottom w:w="0" w:type="dxa"/>
            <w:right w:w="108" w:type="dxa"/>
          </w:tblCellMar>
        </w:tblPrEx>
        <w:trPr>
          <w:jc w:val="center"/>
        </w:trPr>
        <w:tc>
          <w:tcPr>
            <w:tcW w:w="5037" w:type="dxa"/>
            <w:tcBorders>
              <w:top w:val="single" w:color="auto" w:sz="4" w:space="0"/>
              <w:left w:val="nil"/>
              <w:bottom w:val="nil"/>
              <w:right w:val="nil"/>
            </w:tcBorders>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t>
            </w:r>
            <w:r>
              <w:rPr>
                <w:rFonts w:eastAsia="楷体" w:cs="Arial"/>
                <w:color w:val="0F243E"/>
                <w:kern w:val="0"/>
                <w:sz w:val="18"/>
                <w:szCs w:val="21"/>
                <w:lang w:eastAsia="zh-CN"/>
              </w:rPr>
              <w:t>Wind</w:t>
            </w:r>
            <w:r>
              <w:rPr>
                <w:rFonts w:hint="eastAsia" w:eastAsia="楷体" w:cs="Arial"/>
                <w:color w:val="0F243E"/>
                <w:kern w:val="0"/>
                <w:sz w:val="18"/>
                <w:szCs w:val="21"/>
                <w:lang w:eastAsia="zh-CN"/>
              </w:rPr>
              <w:t>，广发证券投资业务管理总部</w:t>
            </w:r>
          </w:p>
        </w:tc>
        <w:tc>
          <w:tcPr>
            <w:tcW w:w="283" w:type="dxa"/>
          </w:tcPr>
          <w:p>
            <w:pPr>
              <w:autoSpaceDN w:val="0"/>
              <w:rPr>
                <w:rFonts w:eastAsia="楷体" w:cs="Arial"/>
                <w:color w:val="0F243E"/>
                <w:kern w:val="0"/>
                <w:sz w:val="18"/>
                <w:szCs w:val="21"/>
                <w:lang w:eastAsia="zh-CN"/>
              </w:rPr>
            </w:pPr>
          </w:p>
        </w:tc>
        <w:tc>
          <w:tcPr>
            <w:tcW w:w="5037" w:type="dxa"/>
            <w:tcBorders>
              <w:top w:val="single" w:color="auto" w:sz="4" w:space="0"/>
              <w:left w:val="nil"/>
              <w:bottom w:val="nil"/>
              <w:right w:val="nil"/>
            </w:tcBorders>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t>
            </w:r>
            <w:r>
              <w:rPr>
                <w:rFonts w:eastAsia="楷体" w:cs="Arial"/>
                <w:color w:val="0F243E"/>
                <w:kern w:val="0"/>
                <w:sz w:val="18"/>
                <w:szCs w:val="21"/>
                <w:lang w:eastAsia="zh-CN"/>
              </w:rPr>
              <w:t>Wind</w:t>
            </w:r>
            <w:r>
              <w:rPr>
                <w:rFonts w:hint="eastAsia" w:eastAsia="楷体" w:cs="Arial"/>
                <w:color w:val="0F243E"/>
                <w:kern w:val="0"/>
                <w:sz w:val="18"/>
                <w:szCs w:val="21"/>
                <w:lang w:eastAsia="zh-CN"/>
              </w:rPr>
              <w:t>，广发证券投资业务管理总部</w:t>
            </w:r>
          </w:p>
        </w:tc>
      </w:tr>
    </w:tbl>
    <w:p>
      <w:pPr>
        <w:rPr>
          <w:rFonts w:eastAsia="宋体"/>
          <w:lang w:eastAsia="zh-CN"/>
        </w:rPr>
      </w:pPr>
    </w:p>
    <w:tbl>
      <w:tblPr>
        <w:tblStyle w:val="23"/>
        <w:tblW w:w="7695" w:type="dxa"/>
        <w:jc w:val="center"/>
        <w:tblLayout w:type="fixed"/>
        <w:tblCellMar>
          <w:top w:w="0" w:type="dxa"/>
          <w:left w:w="108" w:type="dxa"/>
          <w:bottom w:w="0" w:type="dxa"/>
          <w:right w:w="108" w:type="dxa"/>
        </w:tblCellMar>
      </w:tblPr>
      <w:tblGrid>
        <w:gridCol w:w="7695"/>
      </w:tblGrid>
      <w:tr>
        <w:trPr>
          <w:jc w:val="center"/>
        </w:trPr>
        <w:tc>
          <w:tcPr>
            <w:tcW w:w="7695" w:type="dxa"/>
            <w:tcBorders>
              <w:top w:val="nil"/>
              <w:left w:val="nil"/>
              <w:bottom w:val="single" w:color="auto" w:sz="4" w:space="0"/>
              <w:right w:val="nil"/>
            </w:tcBorders>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bookmarkStart w:id="20" w:name="_Hlk1375931"/>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w:instrText>
            </w:r>
            <w:r>
              <w:rPr>
                <w:rFonts w:hint="eastAsia" w:ascii="Times" w:hAnsi="Times" w:eastAsia="楷体" w:cs="Arial"/>
                <w:b/>
                <w:color w:val="000000" w:themeColor="text1"/>
                <w:kern w:val="0"/>
                <w:sz w:val="21"/>
                <w:szCs w:val="21"/>
                <w14:textFill>
                  <w14:solidFill>
                    <w14:schemeClr w14:val="tx1"/>
                  </w14:solidFill>
                </w14:textFill>
              </w:rPr>
              <w:instrText xml:space="preserve">图表</w:instrText>
            </w:r>
            <w:r>
              <w:rPr>
                <w:rFonts w:ascii="Times" w:hAnsi="Times" w:eastAsia="楷体" w:cs="Arial"/>
                <w:b/>
                <w:color w:val="000000" w:themeColor="text1"/>
                <w:kern w:val="0"/>
                <w:sz w:val="21"/>
                <w:szCs w:val="21"/>
                <w14:textFill>
                  <w14:solidFill>
                    <w14:schemeClr w14:val="tx1"/>
                  </w14:solidFill>
                </w14:textFill>
              </w:rPr>
              <w:instrText xml:space="preserve">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272" w:hRule="atLeast"/>
          <w:jc w:val="center"/>
        </w:trPr>
        <w:tc>
          <w:tcPr>
            <w:tcW w:w="7695" w:type="dxa"/>
            <w:tcBorders>
              <w:top w:val="single" w:color="auto" w:sz="4" w:space="0"/>
              <w:left w:val="nil"/>
              <w:bottom w:val="single" w:color="auto" w:sz="4" w:space="0"/>
              <w:right w:val="nil"/>
            </w:tcBorders>
            <w:vAlign w:val="center"/>
          </w:tcPr>
          <w:p>
            <w:pPr>
              <w:autoSpaceDE w:val="0"/>
              <w:autoSpaceDN w:val="0"/>
              <w:adjustRightInd w:val="0"/>
              <w:spacing w:after="100"/>
              <w:jc w:val="center"/>
              <w:rPr>
                <w:rFonts w:hint="default" w:ascii="Arial" w:hAnsi="Arial" w:cs="Arial"/>
                <w:kern w:val="0"/>
                <w:sz w:val="21"/>
                <w:szCs w:val="21"/>
                <w:lang w:val="en-US"/>
              </w:rPr>
            </w:pPr>
            <w:r>
              <w:rPr>
                <w:rFonts w:hint="eastAsia" w:ascii="Arial" w:hAnsi="Arial" w:eastAsia="楷体_GB2312" w:cs="Arial"/>
                <w:color w:val="FF0000"/>
                <w:kern w:val="0"/>
                <w:sz w:val="21"/>
                <w:szCs w:val="21"/>
                <w:lang w:val="en-US" w:eastAsia="zh-CN"/>
              </w:rPr>
              <w:t>&lt;图&gt;-5</w:t>
            </w:r>
          </w:p>
        </w:tc>
      </w:tr>
      <w:tr>
        <w:tblPrEx>
          <w:tblCellMar>
            <w:top w:w="0" w:type="dxa"/>
            <w:left w:w="108" w:type="dxa"/>
            <w:bottom w:w="0" w:type="dxa"/>
            <w:right w:w="108" w:type="dxa"/>
          </w:tblCellMar>
        </w:tblPrEx>
        <w:trPr>
          <w:jc w:val="center"/>
        </w:trPr>
        <w:tc>
          <w:tcPr>
            <w:tcW w:w="7695" w:type="dxa"/>
            <w:tcBorders>
              <w:top w:val="single" w:color="auto" w:sz="4" w:space="0"/>
              <w:left w:val="nil"/>
              <w:bottom w:val="nil"/>
              <w:right w:val="nil"/>
            </w:tcBorders>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t>
            </w:r>
            <w:r>
              <w:rPr>
                <w:rFonts w:eastAsia="楷体" w:cs="Arial"/>
                <w:color w:val="0F243E"/>
                <w:kern w:val="0"/>
                <w:sz w:val="18"/>
                <w:szCs w:val="21"/>
                <w:lang w:eastAsia="zh-CN"/>
              </w:rPr>
              <w:t>Wind</w:t>
            </w:r>
            <w:r>
              <w:rPr>
                <w:rFonts w:hint="eastAsia" w:eastAsia="楷体" w:cs="Arial"/>
                <w:color w:val="0F243E"/>
                <w:kern w:val="0"/>
                <w:sz w:val="18"/>
                <w:szCs w:val="21"/>
                <w:lang w:eastAsia="zh-CN"/>
              </w:rPr>
              <w:t>，广发证券投资业务管理总部</w:t>
            </w:r>
          </w:p>
        </w:tc>
      </w:tr>
      <w:bookmarkEnd w:id="20"/>
    </w:tbl>
    <w:p>
      <w:pPr>
        <w:rPr>
          <w:rFonts w:eastAsia="楷体"/>
          <w:b/>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w:t>
      </w:r>
      <w:r>
        <w:rPr>
          <w:rFonts w:hint="eastAsia" w:eastAsia="楷体"/>
          <w:b w:val="0"/>
          <w:bCs/>
          <w:color w:val="000000" w:themeColor="text1"/>
          <w:sz w:val="21"/>
          <w:szCs w:val="22"/>
          <w:lang w:eastAsia="zh-CN"/>
          <w14:textFill>
            <w14:solidFill>
              <w14:schemeClr w14:val="tx1"/>
            </w14:solidFill>
          </w14:textFill>
        </w:rPr>
        <w:t>fx_</w:t>
      </w:r>
      <w:r>
        <w:rPr>
          <w:rFonts w:hint="eastAsia" w:eastAsia="楷体"/>
          <w:b w:val="0"/>
          <w:bCs/>
          <w:color w:val="000000" w:themeColor="text1"/>
          <w:sz w:val="21"/>
          <w:szCs w:val="22"/>
          <w:lang w:val="en-US" w:eastAsia="zh-CN"/>
          <w14:textFill>
            <w14:solidFill>
              <w14:schemeClr w14:val="tx1"/>
            </w14:solidFill>
          </w14:textFill>
        </w:rPr>
        <w:t>3</w:t>
      </w: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w:t>
      </w:r>
      <w:r>
        <w:rPr>
          <w:rFonts w:hint="eastAsia" w:eastAsia="楷体"/>
          <w:b w:val="0"/>
          <w:bCs/>
          <w:color w:val="000000" w:themeColor="text1"/>
          <w:sz w:val="21"/>
          <w:szCs w:val="22"/>
          <w:lang w:eastAsia="zh-CN"/>
          <w14:textFill>
            <w14:solidFill>
              <w14:schemeClr w14:val="tx1"/>
            </w14:solidFill>
          </w14:textFill>
        </w:rPr>
        <w:t>fx_</w:t>
      </w:r>
      <w:r>
        <w:rPr>
          <w:rFonts w:hint="eastAsia" w:eastAsia="楷体"/>
          <w:b w:val="0"/>
          <w:bCs/>
          <w:color w:val="000000" w:themeColor="text1"/>
          <w:sz w:val="21"/>
          <w:szCs w:val="22"/>
          <w:lang w:val="en-US" w:eastAsia="zh-CN"/>
          <w14:textFill>
            <w14:solidFill>
              <w14:schemeClr w14:val="tx1"/>
            </w14:solidFill>
          </w14:textFill>
        </w:rPr>
        <w:t>4</w:t>
      </w: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w:t>
      </w:r>
      <w:r>
        <w:rPr>
          <w:rFonts w:hint="eastAsia" w:eastAsia="楷体"/>
          <w:b w:val="0"/>
          <w:bCs/>
          <w:color w:val="000000" w:themeColor="text1"/>
          <w:sz w:val="21"/>
          <w:szCs w:val="22"/>
          <w:lang w:eastAsia="zh-CN"/>
          <w14:textFill>
            <w14:solidFill>
              <w14:schemeClr w14:val="tx1"/>
            </w14:solidFill>
          </w14:textFill>
        </w:rPr>
        <w:t>fx_</w:t>
      </w:r>
      <w:r>
        <w:rPr>
          <w:rFonts w:hint="eastAsia" w:eastAsia="楷体"/>
          <w:b w:val="0"/>
          <w:bCs/>
          <w:color w:val="000000" w:themeColor="text1"/>
          <w:sz w:val="21"/>
          <w:szCs w:val="22"/>
          <w:lang w:val="en-US" w:eastAsia="zh-CN"/>
          <w14:textFill>
            <w14:solidFill>
              <w14:schemeClr w14:val="tx1"/>
            </w14:solidFill>
          </w14:textFill>
        </w:rPr>
        <w:t>5</w:t>
      </w:r>
    </w:p>
    <w:p>
      <w:pPr>
        <w:ind w:firstLine="480" w:firstLineChars="200"/>
        <w:rPr>
          <w:rFonts w:eastAsiaTheme="minorEastAsia"/>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6</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7</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eastAsia="楷体"/>
                <w:b/>
                <w:color w:val="000000" w:themeColor="text1"/>
                <w:sz w:val="21"/>
                <w:szCs w:val="22"/>
                <w:lang w:eastAsia="zh-CN"/>
                <w14:textFill>
                  <w14:solidFill>
                    <w14:schemeClr w14:val="tx1"/>
                  </w14:solidFill>
                </w14:textFill>
              </w:rPr>
              <w:t>欧元兑美元</w:t>
            </w:r>
            <w:r>
              <w:rPr>
                <w:rFonts w:hint="eastAsia" w:eastAsia="楷体"/>
                <w:b/>
                <w:color w:val="000000" w:themeColor="text1"/>
                <w:sz w:val="21"/>
                <w:szCs w:val="22"/>
                <w:lang w:val="en-US" w:eastAsia="zh-CN"/>
                <w14:textFill>
                  <w14:solidFill>
                    <w14:schemeClr w14:val="tx1"/>
                  </w14:solidFill>
                </w14:textFill>
              </w:rPr>
              <w:t>XXXX</w:t>
            </w:r>
            <w:r>
              <w:rPr>
                <w:rFonts w:hint="eastAsia" w:eastAsia="楷体"/>
                <w:b/>
                <w:color w:val="000000" w:themeColor="text1"/>
                <w:sz w:val="21"/>
                <w:szCs w:val="22"/>
                <w:lang w:eastAsia="zh-CN"/>
                <w14:textFill>
                  <w14:solidFill>
                    <w14:schemeClr w14:val="tx1"/>
                  </w14:solidFill>
                </w14:textFill>
              </w:rPr>
              <w:t>，英镑</w:t>
            </w:r>
            <w:r>
              <w:rPr>
                <w:rFonts w:hint="eastAsia" w:eastAsia="楷体"/>
                <w:b/>
                <w:color w:val="000000" w:themeColor="text1"/>
                <w:sz w:val="21"/>
                <w:szCs w:val="22"/>
                <w:lang w:val="en-US" w:eastAsia="zh-CN"/>
                <w14:textFill>
                  <w14:solidFill>
                    <w14:schemeClr w14:val="tx1"/>
                  </w14:solidFill>
                </w14:textFill>
              </w:rPr>
              <w:t>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6</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7</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rPr>
          <w:rFonts w:eastAsiaTheme="minorEastAsia"/>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8</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eastAsia="楷体"/>
                <w:b/>
                <w:bCs/>
                <w:color w:val="000000" w:themeColor="text1"/>
                <w:sz w:val="21"/>
                <w:szCs w:val="22"/>
                <w:lang w:eastAsia="zh-CN"/>
                <w14:textFill>
                  <w14:solidFill>
                    <w14:schemeClr w14:val="tx1"/>
                  </w14:solidFill>
                </w14:textFill>
              </w:rPr>
              <w:t>黄金价格</w:t>
            </w:r>
            <w:r>
              <w:rPr>
                <w:rFonts w:hint="eastAsia" w:eastAsia="楷体"/>
                <w:b/>
                <w:bCs/>
                <w:color w:val="000000" w:themeColor="text1"/>
                <w:sz w:val="21"/>
                <w:szCs w:val="22"/>
                <w:lang w:val="en-US" w:eastAsia="zh-CN"/>
                <w14:textFill>
                  <w14:solidFill>
                    <w14:schemeClr w14:val="tx1"/>
                  </w14:solidFill>
                </w14:textFill>
              </w:rPr>
              <w:t>XXXX</w:t>
            </w:r>
            <w:r>
              <w:rPr>
                <w:rFonts w:hint="eastAsia" w:eastAsia="楷体"/>
                <w:b/>
                <w:bCs/>
                <w:color w:val="000000" w:themeColor="text1"/>
                <w:sz w:val="21"/>
                <w:szCs w:val="22"/>
                <w:lang w:eastAsia="zh-CN"/>
                <w14:textFill>
                  <w14:solidFill>
                    <w14:schemeClr w14:val="tx1"/>
                  </w14:solidFill>
                </w14:textFill>
              </w:rPr>
              <w:t>，日元</w:t>
            </w:r>
            <w:r>
              <w:rPr>
                <w:rFonts w:hint="eastAsia" w:eastAsia="楷体"/>
                <w:b/>
                <w:bCs/>
                <w:color w:val="000000" w:themeColor="text1"/>
                <w:sz w:val="21"/>
                <w:szCs w:val="22"/>
                <w:lang w:val="en-US" w:eastAsia="zh-CN"/>
                <w14:textFill>
                  <w14:solidFill>
                    <w14:schemeClr w14:val="tx1"/>
                  </w14:solidFill>
                </w14:textFill>
              </w:rPr>
              <w:t>XXXX</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9</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ascii="Times" w:hAnsi="Times" w:eastAsia="楷体" w:cs="Arial"/>
                <w:b/>
                <w:color w:val="000000" w:themeColor="text1"/>
                <w:kern w:val="0"/>
                <w:sz w:val="21"/>
                <w:szCs w:val="21"/>
                <w14:textFill>
                  <w14:solidFill>
                    <w14:schemeClr w14:val="tx1"/>
                  </w14:solidFill>
                </w14:textFill>
              </w:rPr>
              <w:t>10</w:t>
            </w:r>
            <w:r>
              <w:rPr>
                <w:rFonts w:hint="eastAsia" w:ascii="Times" w:hAnsi="Times" w:eastAsia="楷体" w:cs="Arial"/>
                <w:b/>
                <w:color w:val="000000" w:themeColor="text1"/>
                <w:kern w:val="0"/>
                <w:sz w:val="21"/>
                <w:szCs w:val="21"/>
                <w14:textFill>
                  <w14:solidFill>
                    <w14:schemeClr w14:val="tx1"/>
                  </w14:solidFill>
                </w14:textFill>
              </w:rPr>
              <w:t>年期美德国债利差</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8</w:t>
            </w:r>
          </w:p>
        </w:tc>
        <w:tc>
          <w:tcPr>
            <w:tcW w:w="283" w:type="dxa"/>
            <w:shd w:val="clear" w:color="auto" w:fill="auto"/>
          </w:tcPr>
          <w:p>
            <w:pPr>
              <w:pStyle w:val="39"/>
              <w:ind w:left="0" w:leftChars="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9</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rPr>
          <w:rFonts w:eastAsiaTheme="minorEastAsia"/>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10</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：澳元兑美元</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11</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：南华工业品指数</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10</w:t>
            </w:r>
          </w:p>
        </w:tc>
        <w:tc>
          <w:tcPr>
            <w:tcW w:w="283" w:type="dxa"/>
            <w:shd w:val="clear" w:color="auto" w:fill="auto"/>
          </w:tcPr>
          <w:p>
            <w:pPr>
              <w:pStyle w:val="39"/>
              <w:ind w:left="0" w:leftChars="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&lt;图&gt;-1</w:t>
            </w:r>
            <w:r>
              <w:rPr>
                <w:rFonts w:hint="eastAsia" w:ascii="Arial" w:hAnsi="Arial" w:cs="Arial"/>
                <w:color w:val="FF0000"/>
                <w:kern w:val="0"/>
                <w:sz w:val="21"/>
                <w:szCs w:val="21"/>
                <w:lang w:val="en-US" w:eastAsia="zh-CN"/>
              </w:rPr>
              <w:t>1</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pStyle w:val="47"/>
        <w:ind w:left="480"/>
      </w:pPr>
      <w:bookmarkStart w:id="21" w:name="_Toc512157196"/>
      <w:bookmarkStart w:id="22" w:name="_Toc512157245"/>
      <w:bookmarkStart w:id="23" w:name="_Toc511597977"/>
      <w:bookmarkStart w:id="24" w:name="_Toc32263212"/>
    </w:p>
    <w:p>
      <w:pPr>
        <w:keepNext/>
        <w:keepLines/>
        <w:spacing w:before="97" w:beforeLines="30" w:after="97" w:afterLines="30"/>
        <w:contextualSpacing/>
        <w:jc w:val="both"/>
        <w:outlineLvl w:val="1"/>
        <w:rPr>
          <w:rFonts w:eastAsia="黑体"/>
          <w:b/>
          <w:bCs/>
          <w:color w:val="2878B4"/>
          <w:kern w:val="0"/>
          <w:sz w:val="30"/>
          <w:szCs w:val="32"/>
          <w:lang w:eastAsia="zh-CN"/>
        </w:rPr>
      </w:pPr>
      <w:r>
        <w:rPr>
          <w:rFonts w:hint="eastAsia" w:eastAsia="黑体"/>
          <w:b/>
          <w:bCs/>
          <w:color w:val="2878B4"/>
          <w:kern w:val="0"/>
          <w:sz w:val="30"/>
          <w:szCs w:val="32"/>
          <w:lang w:eastAsia="zh-CN"/>
        </w:rPr>
        <w:t>货币政策</w:t>
      </w:r>
      <w:bookmarkEnd w:id="21"/>
      <w:bookmarkEnd w:id="22"/>
      <w:bookmarkEnd w:id="23"/>
      <w:bookmarkEnd w:id="24"/>
    </w:p>
    <w:p>
      <w:pPr>
        <w:spacing w:line="264" w:lineRule="auto"/>
        <w:ind w:firstLine="420" w:firstLineChars="200"/>
        <w:jc w:val="both"/>
        <w:rPr>
          <w:rFonts w:hint="eastAsia" w:eastAsia="楷体"/>
          <w:b w:val="0"/>
          <w:bCs/>
          <w:color w:val="000000" w:themeColor="text1"/>
          <w:sz w:val="21"/>
          <w:szCs w:val="22"/>
          <w:lang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txt_mp</w:t>
      </w:r>
      <w:r>
        <w:rPr>
          <w:rFonts w:hint="eastAsia" w:eastAsia="楷体"/>
          <w:b w:val="0"/>
          <w:bCs/>
          <w:color w:val="000000" w:themeColor="text1"/>
          <w:sz w:val="21"/>
          <w:szCs w:val="22"/>
          <w:lang w:eastAsia="zh-CN"/>
          <w14:textFill>
            <w14:solidFill>
              <w14:schemeClr w14:val="tx1"/>
            </w14:solidFill>
          </w14:textFill>
        </w:rPr>
        <w:t>_1</w:t>
      </w:r>
    </w:p>
    <w:p>
      <w:pPr>
        <w:spacing w:line="264" w:lineRule="auto"/>
        <w:jc w:val="both"/>
        <w:rPr>
          <w:rFonts w:eastAsia="楷体"/>
          <w:sz w:val="21"/>
          <w:szCs w:val="22"/>
          <w:lang w:eastAsia="zh-CN"/>
        </w:rPr>
      </w:pPr>
    </w:p>
    <w:tbl>
      <w:tblPr>
        <w:tblStyle w:val="23"/>
        <w:tblW w:w="5000" w:type="pct"/>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5000" w:type="pct"/>
            <w:tcBorders>
              <w:bottom w:val="single" w:color="auto" w:sz="4" w:space="0"/>
            </w:tcBorders>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表</w:t>
            </w:r>
            <w:r>
              <w:rPr>
                <w:rFonts w:hint="eastAsia" w:ascii="Times" w:hAnsi="Times" w:eastAsia="楷体" w:cs="Arial"/>
                <w:b/>
                <w:color w:val="000000" w:themeColor="text1"/>
                <w:kern w:val="0"/>
                <w:sz w:val="21"/>
                <w:szCs w:val="21"/>
                <w:lang w:eastAsia="zh-CN"/>
                <w14:textFill>
                  <w14:solidFill>
                    <w14:schemeClr w14:val="tx1"/>
                  </w14:solidFill>
                </w14:textFill>
              </w:rPr>
              <w:t>1</w:t>
            </w:r>
            <w:r>
              <w:rPr>
                <w:rFonts w:hint="eastAsia" w:ascii="Times" w:hAnsi="Times" w:eastAsia="楷体" w:cs="Arial"/>
                <w:b/>
                <w:color w:val="000000" w:themeColor="text1"/>
                <w:kern w:val="0"/>
                <w:sz w:val="21"/>
                <w:szCs w:val="21"/>
                <w14:textFill>
                  <w14:solidFill>
                    <w14:schemeClr w14:val="tx1"/>
                  </w14:solidFill>
                </w14:textFill>
              </w:rPr>
              <w:t>：本周央行公开市场操作</w:t>
            </w:r>
            <w:r>
              <w:rPr>
                <w:rFonts w:hint="eastAsia" w:eastAsia="楷体"/>
                <w:b/>
                <w:bCs/>
                <w:sz w:val="21"/>
                <w:szCs w:val="22"/>
                <w:lang w:eastAsia="zh-CN"/>
              </w:rPr>
              <w:t>净投放资金</w:t>
            </w:r>
            <w:r>
              <w:rPr>
                <w:rFonts w:hint="eastAsia" w:eastAsia="楷体"/>
                <w:b/>
                <w:bCs/>
                <w:sz w:val="21"/>
                <w:szCs w:val="22"/>
                <w:lang w:val="en-US" w:eastAsia="zh-CN"/>
              </w:rPr>
              <w:t>XXXX</w:t>
            </w:r>
            <w:r>
              <w:rPr>
                <w:rFonts w:hint="eastAsia" w:eastAsia="楷体"/>
                <w:b/>
                <w:bCs/>
                <w:sz w:val="21"/>
                <w:szCs w:val="22"/>
                <w:lang w:eastAsia="zh-CN"/>
              </w:rPr>
              <w:t>亿</w:t>
            </w:r>
          </w:p>
        </w:tc>
      </w:tr>
      <w:tr>
        <w:tblPrEx>
          <w:tblCellMar>
            <w:top w:w="0" w:type="dxa"/>
            <w:left w:w="108" w:type="dxa"/>
            <w:bottom w:w="0" w:type="dxa"/>
            <w:right w:w="108" w:type="dxa"/>
          </w:tblCellMar>
        </w:tblPrEx>
        <w:trPr>
          <w:trHeight w:val="361" w:hRule="atLeast"/>
        </w:trPr>
        <w:tc>
          <w:tcPr>
            <w:tcW w:w="5000" w:type="pct"/>
            <w:tcBorders>
              <w:top w:val="single" w:color="auto" w:sz="4" w:space="0"/>
              <w:bottom w:val="single" w:color="auto" w:sz="4" w:space="0"/>
            </w:tcBorders>
            <w:vAlign w:val="center"/>
          </w:tcPr>
          <w:tbl>
            <w:tblPr>
              <w:tblStyle w:val="24"/>
              <w:tblW w:w="4953" w:type="pct"/>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412"/>
              <w:gridCol w:w="2414"/>
              <w:gridCol w:w="2414"/>
              <w:gridCol w:w="24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249" w:type="pct"/>
                </w:tcPr>
                <w:p>
                  <w:pPr>
                    <w:ind w:firstLine="360"/>
                    <w:jc w:val="both"/>
                    <w:rPr>
                      <w:rFonts w:eastAsia="楷体"/>
                      <w:sz w:val="18"/>
                      <w:szCs w:val="18"/>
                    </w:rPr>
                  </w:pPr>
                </w:p>
              </w:tc>
              <w:tc>
                <w:tcPr>
                  <w:tcW w:w="1250" w:type="pct"/>
                </w:tcPr>
                <w:p>
                  <w:pPr>
                    <w:jc w:val="center"/>
                    <w:rPr>
                      <w:rFonts w:eastAsia="楷体"/>
                      <w:sz w:val="18"/>
                      <w:szCs w:val="18"/>
                    </w:rPr>
                  </w:pPr>
                  <w:r>
                    <w:rPr>
                      <w:rFonts w:hint="eastAsia" w:eastAsia="楷体"/>
                      <w:sz w:val="18"/>
                      <w:szCs w:val="18"/>
                    </w:rPr>
                    <w:t>金额（亿元）</w:t>
                  </w:r>
                </w:p>
              </w:tc>
              <w:tc>
                <w:tcPr>
                  <w:tcW w:w="1250" w:type="pct"/>
                </w:tcPr>
                <w:p>
                  <w:pPr>
                    <w:jc w:val="center"/>
                    <w:rPr>
                      <w:rFonts w:eastAsia="楷体"/>
                      <w:sz w:val="18"/>
                      <w:szCs w:val="18"/>
                    </w:rPr>
                  </w:pPr>
                  <w:r>
                    <w:rPr>
                      <w:rFonts w:hint="eastAsia" w:eastAsia="楷体"/>
                      <w:sz w:val="18"/>
                      <w:szCs w:val="18"/>
                    </w:rPr>
                    <w:t>利率</w:t>
                  </w:r>
                </w:p>
              </w:tc>
              <w:tc>
                <w:tcPr>
                  <w:tcW w:w="1250" w:type="pct"/>
                </w:tcPr>
                <w:p>
                  <w:pPr>
                    <w:jc w:val="center"/>
                    <w:rPr>
                      <w:rFonts w:eastAsia="楷体"/>
                      <w:sz w:val="18"/>
                      <w:szCs w:val="18"/>
                    </w:rPr>
                  </w:pPr>
                  <w:r>
                    <w:rPr>
                      <w:rFonts w:hint="eastAsia" w:eastAsia="楷体"/>
                      <w:sz w:val="18"/>
                      <w:szCs w:val="18"/>
                    </w:rPr>
                    <w:t>利率变化</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 w:hRule="atLeast"/>
                <w:jc w:val="center"/>
              </w:trPr>
              <w:tc>
                <w:tcPr>
                  <w:tcW w:w="1249" w:type="pct"/>
                </w:tcPr>
                <w:p>
                  <w:pPr>
                    <w:jc w:val="both"/>
                    <w:rPr>
                      <w:rFonts w:eastAsia="楷体"/>
                      <w:sz w:val="18"/>
                      <w:szCs w:val="18"/>
                    </w:rPr>
                  </w:pPr>
                  <w:r>
                    <w:rPr>
                      <w:rFonts w:hint="eastAsia" w:eastAsia="楷体"/>
                      <w:sz w:val="18"/>
                      <w:szCs w:val="18"/>
                    </w:rPr>
                    <w:t>本周</w:t>
                  </w:r>
                  <w:r>
                    <w:rPr>
                      <w:rFonts w:hint="eastAsia" w:eastAsia="楷体"/>
                      <w:sz w:val="18"/>
                      <w:szCs w:val="18"/>
                      <w:lang w:eastAsia="zh-CN"/>
                    </w:rPr>
                    <w:t>逆回购</w:t>
                  </w:r>
                  <w:r>
                    <w:rPr>
                      <w:rFonts w:hint="eastAsia" w:eastAsia="楷体"/>
                      <w:sz w:val="18"/>
                      <w:szCs w:val="18"/>
                    </w:rPr>
                    <w:t>投放量</w:t>
                  </w:r>
                </w:p>
              </w:tc>
              <w:tc>
                <w:tcPr>
                  <w:tcW w:w="1250" w:type="pct"/>
                </w:tcPr>
                <w:p>
                  <w:pPr>
                    <w:ind w:firstLine="360"/>
                    <w:jc w:val="center"/>
                    <w:rPr>
                      <w:rFonts w:hint="default" w:eastAsia="楷体"/>
                      <w:sz w:val="18"/>
                      <w:szCs w:val="18"/>
                      <w:lang w:val="en-US"/>
                    </w:rPr>
                  </w:pPr>
                  <w:r>
                    <w:rPr>
                      <w:rFonts w:hint="eastAsia" w:eastAsia="楷体"/>
                      <w:sz w:val="18"/>
                      <w:szCs w:val="18"/>
                      <w:lang w:val="en-US" w:eastAsia="zh-CN"/>
                    </w:rPr>
                    <w:t>1#qty</w:t>
                  </w:r>
                </w:p>
              </w:tc>
              <w:tc>
                <w:tcPr>
                  <w:tcW w:w="1250" w:type="pct"/>
                  <w:vAlign w:val="top"/>
                </w:tcPr>
                <w:p>
                  <w:pPr>
                    <w:ind w:firstLine="360" w:firstLineChars="0"/>
                    <w:jc w:val="center"/>
                    <w:rPr>
                      <w:rFonts w:eastAsia="楷体"/>
                      <w:sz w:val="18"/>
                      <w:szCs w:val="18"/>
                    </w:rPr>
                  </w:pPr>
                  <w:r>
                    <w:rPr>
                      <w:rFonts w:hint="eastAsia" w:eastAsia="楷体"/>
                      <w:sz w:val="18"/>
                      <w:szCs w:val="18"/>
                      <w:lang w:val="en-US" w:eastAsia="zh-CN"/>
                    </w:rPr>
                    <w:t>1#rate</w:t>
                  </w:r>
                </w:p>
              </w:tc>
              <w:tc>
                <w:tcPr>
                  <w:tcW w:w="1250" w:type="pct"/>
                  <w:vAlign w:val="top"/>
                </w:tcPr>
                <w:p>
                  <w:pPr>
                    <w:ind w:firstLine="360" w:firstLineChars="0"/>
                    <w:jc w:val="center"/>
                    <w:rPr>
                      <w:rFonts w:eastAsia="楷体"/>
                      <w:sz w:val="18"/>
                      <w:szCs w:val="18"/>
                    </w:rPr>
                  </w:pPr>
                  <w:r>
                    <w:rPr>
                      <w:rFonts w:hint="eastAsia" w:eastAsia="楷体"/>
                      <w:sz w:val="18"/>
                      <w:szCs w:val="18"/>
                      <w:lang w:val="en-US" w:eastAsia="zh-CN"/>
                    </w:rPr>
                    <w:t>1#chg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 w:hRule="atLeast"/>
                <w:jc w:val="center"/>
              </w:trPr>
              <w:tc>
                <w:tcPr>
                  <w:tcW w:w="1249" w:type="pct"/>
                </w:tcPr>
                <w:p>
                  <w:pPr>
                    <w:jc w:val="both"/>
                    <w:rPr>
                      <w:rFonts w:eastAsia="楷体"/>
                      <w:sz w:val="18"/>
                      <w:szCs w:val="18"/>
                    </w:rPr>
                  </w:pPr>
                  <w:r>
                    <w:rPr>
                      <w:rFonts w:hint="eastAsia" w:eastAsia="楷体"/>
                      <w:sz w:val="18"/>
                      <w:szCs w:val="18"/>
                    </w:rPr>
                    <w:t>本周</w:t>
                  </w:r>
                  <w:r>
                    <w:rPr>
                      <w:rFonts w:hint="eastAsia" w:eastAsia="楷体"/>
                      <w:sz w:val="18"/>
                      <w:szCs w:val="18"/>
                      <w:lang w:eastAsia="zh-CN"/>
                    </w:rPr>
                    <w:t>逆回购</w:t>
                  </w:r>
                  <w:r>
                    <w:rPr>
                      <w:rFonts w:hint="eastAsia" w:eastAsia="楷体"/>
                      <w:sz w:val="18"/>
                      <w:szCs w:val="18"/>
                    </w:rPr>
                    <w:t>到期量</w:t>
                  </w:r>
                </w:p>
              </w:tc>
              <w:tc>
                <w:tcPr>
                  <w:tcW w:w="1250" w:type="pct"/>
                </w:tcPr>
                <w:p>
                  <w:pPr>
                    <w:ind w:firstLine="360"/>
                    <w:jc w:val="center"/>
                    <w:rPr>
                      <w:rFonts w:eastAsia="楷体"/>
                      <w:sz w:val="18"/>
                      <w:szCs w:val="18"/>
                      <w:lang w:eastAsia="zh-CN"/>
                    </w:rPr>
                  </w:pPr>
                  <w:r>
                    <w:rPr>
                      <w:rFonts w:hint="eastAsia" w:eastAsia="楷体"/>
                      <w:sz w:val="18"/>
                      <w:szCs w:val="18"/>
                      <w:lang w:val="en-US" w:eastAsia="zh-CN"/>
                    </w:rPr>
                    <w:t>2#qty</w:t>
                  </w:r>
                </w:p>
              </w:tc>
              <w:tc>
                <w:tcPr>
                  <w:tcW w:w="1250" w:type="pct"/>
                  <w:vAlign w:val="top"/>
                </w:tcPr>
                <w:p>
                  <w:pPr>
                    <w:ind w:firstLine="360" w:firstLineChars="0"/>
                    <w:jc w:val="center"/>
                    <w:rPr>
                      <w:rFonts w:eastAsia="楷体"/>
                      <w:sz w:val="18"/>
                      <w:szCs w:val="18"/>
                      <w:lang w:eastAsia="zh-CN"/>
                    </w:rPr>
                  </w:pPr>
                  <w:r>
                    <w:rPr>
                      <w:rFonts w:hint="eastAsia" w:eastAsia="楷体"/>
                      <w:sz w:val="18"/>
                      <w:szCs w:val="18"/>
                      <w:lang w:val="en-US" w:eastAsia="zh-CN"/>
                    </w:rPr>
                    <w:t>2#rate</w:t>
                  </w:r>
                </w:p>
              </w:tc>
              <w:tc>
                <w:tcPr>
                  <w:tcW w:w="1250" w:type="pct"/>
                  <w:vAlign w:val="top"/>
                </w:tcPr>
                <w:p>
                  <w:pPr>
                    <w:ind w:firstLine="360" w:firstLineChars="0"/>
                    <w:jc w:val="center"/>
                    <w:rPr>
                      <w:rFonts w:eastAsia="楷体"/>
                      <w:sz w:val="18"/>
                      <w:szCs w:val="18"/>
                      <w:lang w:eastAsia="zh-CN"/>
                    </w:rPr>
                  </w:pPr>
                  <w:r>
                    <w:rPr>
                      <w:rFonts w:hint="eastAsia" w:eastAsia="楷体"/>
                      <w:sz w:val="18"/>
                      <w:szCs w:val="18"/>
                      <w:lang w:val="en-US" w:eastAsia="zh-CN"/>
                    </w:rPr>
                    <w:t>2#chg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 w:hRule="atLeast"/>
                <w:jc w:val="center"/>
              </w:trPr>
              <w:tc>
                <w:tcPr>
                  <w:tcW w:w="1249" w:type="pct"/>
                </w:tcPr>
                <w:p>
                  <w:pPr>
                    <w:jc w:val="both"/>
                    <w:rPr>
                      <w:rFonts w:eastAsia="楷体"/>
                      <w:sz w:val="18"/>
                      <w:szCs w:val="18"/>
                      <w:lang w:eastAsia="zh-CN"/>
                    </w:rPr>
                  </w:pPr>
                  <w:r>
                    <w:rPr>
                      <w:rFonts w:hint="eastAsia" w:eastAsia="楷体"/>
                      <w:sz w:val="18"/>
                      <w:szCs w:val="18"/>
                    </w:rPr>
                    <w:t>本周</w:t>
                  </w:r>
                  <w:r>
                    <w:rPr>
                      <w:rFonts w:hint="eastAsia" w:eastAsia="楷体"/>
                      <w:sz w:val="18"/>
                      <w:szCs w:val="18"/>
                      <w:lang w:eastAsia="zh-CN"/>
                    </w:rPr>
                    <w:t>M</w:t>
                  </w:r>
                  <w:r>
                    <w:rPr>
                      <w:rFonts w:eastAsia="楷体"/>
                      <w:sz w:val="18"/>
                      <w:szCs w:val="18"/>
                      <w:lang w:eastAsia="zh-CN"/>
                    </w:rPr>
                    <w:t>LF</w:t>
                  </w:r>
                  <w:r>
                    <w:rPr>
                      <w:rFonts w:hint="eastAsia" w:eastAsia="楷体"/>
                      <w:sz w:val="18"/>
                      <w:szCs w:val="18"/>
                      <w:lang w:eastAsia="zh-CN"/>
                    </w:rPr>
                    <w:t>投放量</w:t>
                  </w:r>
                </w:p>
              </w:tc>
              <w:tc>
                <w:tcPr>
                  <w:tcW w:w="1250" w:type="pct"/>
                </w:tcPr>
                <w:p>
                  <w:pPr>
                    <w:ind w:firstLine="360"/>
                    <w:jc w:val="center"/>
                    <w:rPr>
                      <w:rFonts w:eastAsia="楷体"/>
                      <w:sz w:val="18"/>
                      <w:szCs w:val="18"/>
                      <w:lang w:eastAsia="zh-CN"/>
                    </w:rPr>
                  </w:pPr>
                  <w:r>
                    <w:rPr>
                      <w:rFonts w:hint="eastAsia" w:eastAsia="楷体"/>
                      <w:sz w:val="18"/>
                      <w:szCs w:val="18"/>
                      <w:lang w:val="en-US" w:eastAsia="zh-CN"/>
                    </w:rPr>
                    <w:t>3#qty</w:t>
                  </w:r>
                </w:p>
              </w:tc>
              <w:tc>
                <w:tcPr>
                  <w:tcW w:w="1250" w:type="pct"/>
                  <w:vAlign w:val="top"/>
                </w:tcPr>
                <w:p>
                  <w:pPr>
                    <w:ind w:firstLine="360" w:firstLineChars="0"/>
                    <w:jc w:val="center"/>
                    <w:rPr>
                      <w:rFonts w:eastAsia="楷体"/>
                      <w:sz w:val="18"/>
                      <w:szCs w:val="18"/>
                      <w:lang w:eastAsia="zh-CN"/>
                    </w:rPr>
                  </w:pPr>
                  <w:r>
                    <w:rPr>
                      <w:rFonts w:hint="eastAsia" w:eastAsia="楷体"/>
                      <w:sz w:val="18"/>
                      <w:szCs w:val="18"/>
                      <w:lang w:val="en-US" w:eastAsia="zh-CN"/>
                    </w:rPr>
                    <w:t>3#rate</w:t>
                  </w:r>
                </w:p>
              </w:tc>
              <w:tc>
                <w:tcPr>
                  <w:tcW w:w="1250" w:type="pct"/>
                  <w:vAlign w:val="top"/>
                </w:tcPr>
                <w:p>
                  <w:pPr>
                    <w:ind w:firstLine="360" w:firstLineChars="0"/>
                    <w:jc w:val="center"/>
                    <w:rPr>
                      <w:rFonts w:eastAsia="楷体"/>
                      <w:sz w:val="18"/>
                      <w:szCs w:val="18"/>
                      <w:lang w:eastAsia="zh-CN"/>
                    </w:rPr>
                  </w:pPr>
                  <w:r>
                    <w:rPr>
                      <w:rFonts w:hint="eastAsia" w:eastAsia="楷体"/>
                      <w:sz w:val="18"/>
                      <w:szCs w:val="18"/>
                      <w:lang w:val="en-US" w:eastAsia="zh-CN"/>
                    </w:rPr>
                    <w:t>3#chg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 w:hRule="atLeast"/>
                <w:jc w:val="center"/>
              </w:trPr>
              <w:tc>
                <w:tcPr>
                  <w:tcW w:w="1249" w:type="pct"/>
                </w:tcPr>
                <w:p>
                  <w:pPr>
                    <w:jc w:val="both"/>
                    <w:rPr>
                      <w:rFonts w:hint="eastAsia" w:eastAsia="楷体"/>
                      <w:sz w:val="18"/>
                      <w:szCs w:val="18"/>
                    </w:rPr>
                  </w:pPr>
                  <w:r>
                    <w:rPr>
                      <w:rFonts w:hint="eastAsia" w:eastAsia="楷体"/>
                      <w:sz w:val="18"/>
                      <w:szCs w:val="18"/>
                    </w:rPr>
                    <w:t>本周</w:t>
                  </w:r>
                  <w:r>
                    <w:rPr>
                      <w:rFonts w:hint="eastAsia" w:eastAsia="楷体"/>
                      <w:sz w:val="18"/>
                      <w:szCs w:val="18"/>
                      <w:lang w:eastAsia="zh-CN"/>
                    </w:rPr>
                    <w:t>M</w:t>
                  </w:r>
                  <w:r>
                    <w:rPr>
                      <w:rFonts w:eastAsia="楷体"/>
                      <w:sz w:val="18"/>
                      <w:szCs w:val="18"/>
                      <w:lang w:eastAsia="zh-CN"/>
                    </w:rPr>
                    <w:t>LF</w:t>
                  </w:r>
                  <w:r>
                    <w:rPr>
                      <w:rFonts w:hint="eastAsia" w:eastAsia="楷体"/>
                      <w:sz w:val="18"/>
                      <w:szCs w:val="18"/>
                      <w:lang w:eastAsia="zh-CN"/>
                    </w:rPr>
                    <w:t>到期量</w:t>
                  </w:r>
                </w:p>
              </w:tc>
              <w:tc>
                <w:tcPr>
                  <w:tcW w:w="1250" w:type="pct"/>
                  <w:vAlign w:val="top"/>
                </w:tcPr>
                <w:p>
                  <w:pPr>
                    <w:ind w:firstLine="360" w:firstLineChars="0"/>
                    <w:jc w:val="center"/>
                    <w:rPr>
                      <w:rFonts w:hint="eastAsia" w:ascii="Times New Roman" w:hAnsi="Times New Roman" w:eastAsia="楷体" w:cs="Times New Roman"/>
                      <w:kern w:val="2"/>
                      <w:sz w:val="18"/>
                      <w:szCs w:val="18"/>
                      <w:lang w:val="en-US" w:eastAsia="zh-CN" w:bidi="ar-SA"/>
                    </w:rPr>
                  </w:pPr>
                  <w:r>
                    <w:rPr>
                      <w:rFonts w:hint="eastAsia" w:eastAsia="楷体"/>
                      <w:sz w:val="18"/>
                      <w:szCs w:val="18"/>
                      <w:lang w:val="en-US" w:eastAsia="zh-CN"/>
                    </w:rPr>
                    <w:t>4#qty</w:t>
                  </w:r>
                </w:p>
              </w:tc>
              <w:tc>
                <w:tcPr>
                  <w:tcW w:w="1250" w:type="pct"/>
                  <w:vAlign w:val="top"/>
                </w:tcPr>
                <w:p>
                  <w:pPr>
                    <w:ind w:firstLine="360" w:firstLineChars="0"/>
                    <w:jc w:val="center"/>
                    <w:rPr>
                      <w:rFonts w:hint="eastAsia" w:ascii="Times New Roman" w:hAnsi="Times New Roman" w:eastAsia="楷体" w:cs="Times New Roman"/>
                      <w:kern w:val="2"/>
                      <w:sz w:val="18"/>
                      <w:szCs w:val="18"/>
                      <w:lang w:val="en-US" w:eastAsia="zh-CN" w:bidi="ar-SA"/>
                    </w:rPr>
                  </w:pPr>
                  <w:r>
                    <w:rPr>
                      <w:rFonts w:hint="eastAsia" w:eastAsia="楷体"/>
                      <w:sz w:val="18"/>
                      <w:szCs w:val="18"/>
                      <w:lang w:val="en-US" w:eastAsia="zh-CN"/>
                    </w:rPr>
                    <w:t>4#rate</w:t>
                  </w:r>
                </w:p>
              </w:tc>
              <w:tc>
                <w:tcPr>
                  <w:tcW w:w="1250" w:type="pct"/>
                  <w:vAlign w:val="top"/>
                </w:tcPr>
                <w:p>
                  <w:pPr>
                    <w:ind w:firstLine="360" w:firstLineChars="0"/>
                    <w:jc w:val="center"/>
                    <w:rPr>
                      <w:rFonts w:hint="eastAsia" w:ascii="Times New Roman" w:hAnsi="Times New Roman" w:eastAsia="楷体" w:cs="Times New Roman"/>
                      <w:kern w:val="2"/>
                      <w:sz w:val="18"/>
                      <w:szCs w:val="18"/>
                      <w:lang w:val="en-US" w:eastAsia="zh-CN" w:bidi="ar-SA"/>
                    </w:rPr>
                  </w:pPr>
                  <w:r>
                    <w:rPr>
                      <w:rFonts w:hint="eastAsia" w:eastAsia="楷体"/>
                      <w:sz w:val="18"/>
                      <w:szCs w:val="18"/>
                      <w:lang w:val="en-US" w:eastAsia="zh-CN"/>
                    </w:rPr>
                    <w:t>4#chg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 w:hRule="atLeast"/>
                <w:jc w:val="center"/>
              </w:trPr>
              <w:tc>
                <w:tcPr>
                  <w:tcW w:w="1249" w:type="pct"/>
                </w:tcPr>
                <w:p>
                  <w:pPr>
                    <w:jc w:val="both"/>
                    <w:rPr>
                      <w:rFonts w:eastAsia="楷体"/>
                      <w:sz w:val="18"/>
                      <w:szCs w:val="18"/>
                      <w:lang w:eastAsia="zh-CN"/>
                    </w:rPr>
                  </w:pPr>
                  <w:r>
                    <w:rPr>
                      <w:rFonts w:hint="eastAsia" w:eastAsia="楷体"/>
                      <w:sz w:val="18"/>
                      <w:szCs w:val="18"/>
                      <w:lang w:eastAsia="zh-CN"/>
                    </w:rPr>
                    <w:t>下周逆回购到期量</w:t>
                  </w:r>
                </w:p>
              </w:tc>
              <w:tc>
                <w:tcPr>
                  <w:tcW w:w="1250" w:type="pct"/>
                  <w:vAlign w:val="top"/>
                </w:tcPr>
                <w:p>
                  <w:pPr>
                    <w:ind w:firstLine="360" w:firstLineChars="0"/>
                    <w:jc w:val="center"/>
                    <w:rPr>
                      <w:rFonts w:ascii="Times New Roman" w:hAnsi="Times New Roman" w:eastAsia="楷体" w:cs="Times New Roman"/>
                      <w:kern w:val="2"/>
                      <w:sz w:val="18"/>
                      <w:szCs w:val="18"/>
                      <w:lang w:val="en-US" w:eastAsia="zh-CN" w:bidi="ar-SA"/>
                    </w:rPr>
                  </w:pPr>
                  <w:r>
                    <w:rPr>
                      <w:rFonts w:hint="eastAsia" w:eastAsia="楷体"/>
                      <w:sz w:val="18"/>
                      <w:szCs w:val="18"/>
                      <w:lang w:val="en-US" w:eastAsia="zh-CN"/>
                    </w:rPr>
                    <w:t>5#qty</w:t>
                  </w:r>
                </w:p>
              </w:tc>
              <w:tc>
                <w:tcPr>
                  <w:tcW w:w="1250" w:type="pct"/>
                  <w:shd w:val="clear" w:color="auto" w:fill="FFFFFF" w:themeFill="background1"/>
                  <w:vAlign w:val="top"/>
                </w:tcPr>
                <w:p>
                  <w:pPr>
                    <w:ind w:firstLine="360" w:firstLineChars="0"/>
                    <w:jc w:val="center"/>
                    <w:rPr>
                      <w:rFonts w:ascii="Times New Roman" w:hAnsi="Times New Roman" w:eastAsia="楷体" w:cs="Times New Roman"/>
                      <w:kern w:val="2"/>
                      <w:sz w:val="18"/>
                      <w:szCs w:val="18"/>
                      <w:lang w:val="en-US" w:eastAsia="zh-CN" w:bidi="ar-SA"/>
                    </w:rPr>
                  </w:pPr>
                  <w:r>
                    <w:rPr>
                      <w:rFonts w:hint="eastAsia" w:eastAsia="楷体"/>
                      <w:sz w:val="18"/>
                      <w:szCs w:val="18"/>
                      <w:lang w:val="en-US" w:eastAsia="zh-CN"/>
                    </w:rPr>
                    <w:t>5#rate</w:t>
                  </w:r>
                </w:p>
              </w:tc>
              <w:tc>
                <w:tcPr>
                  <w:tcW w:w="1250" w:type="pct"/>
                  <w:vAlign w:val="top"/>
                </w:tcPr>
                <w:p>
                  <w:pPr>
                    <w:ind w:firstLine="360" w:firstLineChars="0"/>
                    <w:jc w:val="center"/>
                    <w:rPr>
                      <w:rFonts w:ascii="Times New Roman" w:hAnsi="Times New Roman" w:eastAsia="楷体" w:cs="Times New Roman"/>
                      <w:kern w:val="2"/>
                      <w:sz w:val="18"/>
                      <w:szCs w:val="18"/>
                      <w:lang w:val="en-US" w:eastAsia="zh-CN" w:bidi="ar-SA"/>
                    </w:rPr>
                  </w:pPr>
                  <w:r>
                    <w:rPr>
                      <w:rFonts w:hint="eastAsia" w:eastAsia="楷体"/>
                      <w:sz w:val="18"/>
                      <w:szCs w:val="18"/>
                      <w:lang w:val="en-US" w:eastAsia="zh-CN"/>
                    </w:rPr>
                    <w:t>5#chg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 w:hRule="atLeast"/>
                <w:jc w:val="center"/>
              </w:trPr>
              <w:tc>
                <w:tcPr>
                  <w:tcW w:w="1249" w:type="pct"/>
                </w:tcPr>
                <w:p>
                  <w:pPr>
                    <w:jc w:val="both"/>
                    <w:rPr>
                      <w:rFonts w:eastAsia="楷体"/>
                      <w:sz w:val="18"/>
                      <w:szCs w:val="18"/>
                      <w:lang w:eastAsia="zh-CN"/>
                    </w:rPr>
                  </w:pPr>
                  <w:r>
                    <w:rPr>
                      <w:rFonts w:hint="eastAsia" w:eastAsia="楷体"/>
                      <w:sz w:val="18"/>
                      <w:szCs w:val="18"/>
                      <w:lang w:eastAsia="zh-CN"/>
                    </w:rPr>
                    <w:t>下周M</w:t>
                  </w:r>
                  <w:r>
                    <w:rPr>
                      <w:rFonts w:eastAsia="楷体"/>
                      <w:sz w:val="18"/>
                      <w:szCs w:val="18"/>
                      <w:lang w:eastAsia="zh-CN"/>
                    </w:rPr>
                    <w:t>LF</w:t>
                  </w:r>
                  <w:r>
                    <w:rPr>
                      <w:rFonts w:hint="eastAsia" w:eastAsia="楷体"/>
                      <w:sz w:val="18"/>
                      <w:szCs w:val="18"/>
                      <w:lang w:eastAsia="zh-CN"/>
                    </w:rPr>
                    <w:t>到期量</w:t>
                  </w:r>
                </w:p>
              </w:tc>
              <w:tc>
                <w:tcPr>
                  <w:tcW w:w="1250" w:type="pct"/>
                </w:tcPr>
                <w:p>
                  <w:pPr>
                    <w:ind w:firstLine="360"/>
                    <w:jc w:val="center"/>
                    <w:rPr>
                      <w:rFonts w:eastAsia="楷体"/>
                      <w:sz w:val="18"/>
                      <w:szCs w:val="18"/>
                      <w:lang w:eastAsia="zh-CN"/>
                    </w:rPr>
                  </w:pPr>
                  <w:r>
                    <w:rPr>
                      <w:rFonts w:hint="eastAsia" w:eastAsia="楷体"/>
                      <w:sz w:val="18"/>
                      <w:szCs w:val="18"/>
                      <w:lang w:val="en-US" w:eastAsia="zh-CN"/>
                    </w:rPr>
                    <w:t>6#qty</w:t>
                  </w:r>
                </w:p>
              </w:tc>
              <w:tc>
                <w:tcPr>
                  <w:tcW w:w="1250" w:type="pct"/>
                  <w:shd w:val="clear" w:color="auto" w:fill="FFFFFF" w:themeFill="background1"/>
                  <w:vAlign w:val="top"/>
                </w:tcPr>
                <w:p>
                  <w:pPr>
                    <w:ind w:firstLine="360" w:firstLineChars="0"/>
                    <w:jc w:val="center"/>
                    <w:rPr>
                      <w:rFonts w:eastAsia="楷体"/>
                      <w:sz w:val="18"/>
                      <w:szCs w:val="18"/>
                      <w:lang w:eastAsia="zh-CN"/>
                    </w:rPr>
                  </w:pPr>
                  <w:r>
                    <w:rPr>
                      <w:rFonts w:hint="eastAsia" w:eastAsia="楷体"/>
                      <w:sz w:val="18"/>
                      <w:szCs w:val="18"/>
                      <w:lang w:val="en-US" w:eastAsia="zh-CN"/>
                    </w:rPr>
                    <w:t>6#rate</w:t>
                  </w:r>
                </w:p>
              </w:tc>
              <w:tc>
                <w:tcPr>
                  <w:tcW w:w="1250" w:type="pct"/>
                  <w:vAlign w:val="top"/>
                </w:tcPr>
                <w:p>
                  <w:pPr>
                    <w:ind w:firstLine="360" w:firstLineChars="0"/>
                    <w:jc w:val="center"/>
                    <w:rPr>
                      <w:rFonts w:eastAsia="楷体"/>
                      <w:sz w:val="18"/>
                      <w:szCs w:val="18"/>
                      <w:lang w:eastAsia="zh-CN"/>
                    </w:rPr>
                  </w:pPr>
                  <w:r>
                    <w:rPr>
                      <w:rFonts w:hint="eastAsia" w:eastAsia="楷体"/>
                      <w:sz w:val="18"/>
                      <w:szCs w:val="18"/>
                      <w:lang w:val="en-US" w:eastAsia="zh-CN"/>
                    </w:rPr>
                    <w:t>6#chg</w:t>
                  </w:r>
                </w:p>
              </w:tc>
            </w:tr>
          </w:tbl>
          <w:p>
            <w:pPr>
              <w:pStyle w:val="39"/>
              <w:spacing w:after="0"/>
              <w:ind w:left="0" w:leftChars="0" w:firstLine="360"/>
              <w:rPr>
                <w:rFonts w:ascii="楷体_GB2312" w:hAnsi="Times New Roman"/>
                <w:kern w:val="2"/>
                <w:sz w:val="18"/>
                <w:szCs w:val="18"/>
                <w:lang w:eastAsia="zh-CN"/>
              </w:rPr>
            </w:pPr>
          </w:p>
        </w:tc>
      </w:tr>
      <w:tr>
        <w:tblPrEx>
          <w:tblCellMar>
            <w:top w:w="0" w:type="dxa"/>
            <w:left w:w="108" w:type="dxa"/>
            <w:bottom w:w="0" w:type="dxa"/>
            <w:right w:w="108" w:type="dxa"/>
          </w:tblCellMar>
        </w:tblPrEx>
        <w:trPr>
          <w:trHeight w:val="90" w:hRule="atLeast"/>
        </w:trPr>
        <w:tc>
          <w:tcPr>
            <w:tcW w:w="9962" w:type="dxa"/>
            <w:tcBorders>
              <w:top w:val="single" w:color="auto" w:sz="4" w:space="0"/>
              <w:left w:val="nil"/>
              <w:bottom w:val="nil"/>
              <w:right w:val="nil"/>
            </w:tcBorders>
            <w:vAlign w:val="top"/>
          </w:tcPr>
          <w:p>
            <w:pPr>
              <w:autoSpaceDN w:val="0"/>
              <w:rPr>
                <w:rFonts w:ascii="楷体_GB2312" w:hAnsi="Times New Roman"/>
                <w:kern w:val="2"/>
                <w:sz w:val="18"/>
                <w:szCs w:val="18"/>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hint="default" w:ascii="Times" w:hAnsi="Times" w:cs="Arial"/>
                <w:b/>
                <w:color w:val="000000" w:themeColor="text1"/>
                <w:kern w:val="0"/>
                <w:sz w:val="21"/>
                <w:szCs w:val="21"/>
                <w:lang w:val="en-US"/>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12</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：本周</w:t>
            </w:r>
            <w:r>
              <w:rPr>
                <w:rFonts w:hint="eastAsia" w:ascii="Times" w:hAnsi="Times" w:eastAsia="楷体" w:cs="Arial"/>
                <w:b/>
                <w:color w:val="000000" w:themeColor="text1"/>
                <w:kern w:val="0"/>
                <w:sz w:val="21"/>
                <w:szCs w:val="21"/>
                <w:lang w:eastAsia="zh-CN"/>
                <w14:textFill>
                  <w14:solidFill>
                    <w14:schemeClr w14:val="tx1"/>
                  </w14:solidFill>
                </w14:textFill>
              </w:rPr>
              <w:t>央行</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13</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：本周央行</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12</w:t>
            </w:r>
          </w:p>
        </w:tc>
        <w:tc>
          <w:tcPr>
            <w:tcW w:w="283" w:type="dxa"/>
            <w:shd w:val="clear" w:color="auto" w:fill="auto"/>
          </w:tcPr>
          <w:p>
            <w:pPr>
              <w:pStyle w:val="39"/>
              <w:ind w:left="0" w:leftChars="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&lt;图&gt;-1</w:t>
            </w:r>
            <w:r>
              <w:rPr>
                <w:rFonts w:hint="eastAsia" w:ascii="Arial" w:hAnsi="Arial" w:cs="Arial"/>
                <w:color w:val="FF0000"/>
                <w:kern w:val="0"/>
                <w:sz w:val="21"/>
                <w:szCs w:val="21"/>
                <w:lang w:val="en-US" w:eastAsia="zh-CN"/>
              </w:rPr>
              <w:t>3</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rPr>
          <w:rFonts w:eastAsiaTheme="minorEastAsia"/>
          <w:lang w:eastAsia="zh-CN"/>
        </w:rPr>
      </w:pPr>
    </w:p>
    <w:tbl>
      <w:tblPr>
        <w:tblStyle w:val="23"/>
        <w:tblW w:w="7694" w:type="dxa"/>
        <w:jc w:val="center"/>
        <w:tblLayout w:type="fixed"/>
        <w:tblCellMar>
          <w:top w:w="0" w:type="dxa"/>
          <w:left w:w="108" w:type="dxa"/>
          <w:bottom w:w="0" w:type="dxa"/>
          <w:right w:w="108" w:type="dxa"/>
        </w:tblCellMar>
      </w:tblPr>
      <w:tblGrid>
        <w:gridCol w:w="7694"/>
      </w:tblGrid>
      <w:tr>
        <w:tblPrEx>
          <w:tblCellMar>
            <w:top w:w="0" w:type="dxa"/>
            <w:left w:w="108" w:type="dxa"/>
            <w:bottom w:w="0" w:type="dxa"/>
            <w:right w:w="108" w:type="dxa"/>
          </w:tblCellMar>
        </w:tblPrEx>
        <w:trPr>
          <w:jc w:val="center"/>
        </w:trPr>
        <w:tc>
          <w:tcPr>
            <w:tcW w:w="7694"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14</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ascii="Times" w:hAnsi="Times" w:eastAsia="楷体" w:cs="Arial"/>
                <w:b/>
                <w:color w:val="000000" w:themeColor="text1"/>
                <w:kern w:val="0"/>
                <w:sz w:val="21"/>
                <w:szCs w:val="21"/>
                <w:lang w:val="en-US" w:eastAsia="zh-CN"/>
                <w14:textFill>
                  <w14:solidFill>
                    <w14:schemeClr w14:val="tx1"/>
                  </w14:solidFill>
                </w14:textFill>
              </w:rPr>
              <w:t>本</w:t>
            </w:r>
            <w:r>
              <w:rPr>
                <w:rFonts w:hint="eastAsia" w:ascii="Times" w:hAnsi="Times" w:eastAsia="楷体" w:cs="Arial"/>
                <w:b/>
                <w:color w:val="000000" w:themeColor="text1"/>
                <w:kern w:val="0"/>
                <w:sz w:val="21"/>
                <w:szCs w:val="21"/>
                <w:lang w:eastAsia="zh-CN"/>
                <w14:textFill>
                  <w14:solidFill>
                    <w14:schemeClr w14:val="tx1"/>
                  </w14:solidFill>
                </w14:textFill>
              </w:rPr>
              <w:t>周央行逆回购</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r>
      <w:tr>
        <w:tblPrEx>
          <w:tblCellMar>
            <w:top w:w="0" w:type="dxa"/>
            <w:left w:w="108" w:type="dxa"/>
            <w:bottom w:w="0" w:type="dxa"/>
            <w:right w:w="108" w:type="dxa"/>
          </w:tblCellMar>
        </w:tblPrEx>
        <w:trPr>
          <w:trHeight w:val="3272" w:hRule="exact"/>
          <w:jc w:val="center"/>
        </w:trPr>
        <w:tc>
          <w:tcPr>
            <w:tcW w:w="7694"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&lt;图&gt;-1</w:t>
            </w:r>
            <w:r>
              <w:rPr>
                <w:rFonts w:hint="eastAsia" w:ascii="Arial" w:hAnsi="Arial" w:cs="Arial"/>
                <w:color w:val="FF0000"/>
                <w:kern w:val="0"/>
                <w:sz w:val="21"/>
                <w:szCs w:val="21"/>
                <w:lang w:val="en-US" w:eastAsia="zh-CN"/>
              </w:rPr>
              <w:t>4</w:t>
            </w:r>
          </w:p>
        </w:tc>
      </w:tr>
      <w:tr>
        <w:tblPrEx>
          <w:tblCellMar>
            <w:top w:w="0" w:type="dxa"/>
            <w:left w:w="108" w:type="dxa"/>
            <w:bottom w:w="0" w:type="dxa"/>
            <w:right w:w="108" w:type="dxa"/>
          </w:tblCellMar>
        </w:tblPrEx>
        <w:trPr>
          <w:jc w:val="center"/>
        </w:trPr>
        <w:tc>
          <w:tcPr>
            <w:tcW w:w="7694" w:type="dxa"/>
            <w:tcBorders>
              <w:top w:val="single" w:color="auto" w:sz="4" w:space="0"/>
            </w:tcBorders>
            <w:shd w:val="clear" w:color="auto" w:fill="auto"/>
          </w:tcPr>
          <w:p>
            <w:pPr>
              <w:pStyle w:val="39"/>
              <w:autoSpaceDE/>
              <w:autoSpaceDN/>
              <w:adjustRightInd/>
              <w:spacing w:after="0"/>
              <w:ind w:left="0" w:leftChars="0"/>
              <w:rPr>
                <w:color w:val="0F243E"/>
                <w:sz w:val="18"/>
              </w:rPr>
            </w:pPr>
            <w:r>
              <w:rPr>
                <w:rFonts w:hint="eastAsia" w:ascii="Times New Roman" w:hAnsi="Times New Roman" w:eastAsia="楷体" w:cs="Arial"/>
                <w:color w:val="0F243E"/>
                <w:sz w:val="18"/>
                <w:lang w:eastAsia="zh-CN"/>
              </w:rPr>
              <w:t>数据来源：Wind，广发证券投资业务管理总部</w:t>
            </w:r>
          </w:p>
        </w:tc>
      </w:tr>
    </w:tbl>
    <w:p>
      <w:pPr>
        <w:rPr>
          <w:lang w:eastAsia="zh-CN"/>
        </w:rPr>
      </w:pPr>
    </w:p>
    <w:p>
      <w:pPr>
        <w:keepNext/>
        <w:keepLines/>
        <w:spacing w:before="97" w:beforeLines="30" w:after="97" w:afterLines="30"/>
        <w:contextualSpacing/>
        <w:jc w:val="both"/>
        <w:outlineLvl w:val="1"/>
        <w:rPr>
          <w:rFonts w:eastAsia="黑体"/>
          <w:b/>
          <w:bCs/>
          <w:color w:val="2878B4"/>
          <w:kern w:val="0"/>
          <w:sz w:val="30"/>
          <w:szCs w:val="32"/>
          <w:lang w:eastAsia="zh-CN"/>
        </w:rPr>
      </w:pPr>
      <w:bookmarkStart w:id="25" w:name="_Toc512157246"/>
      <w:bookmarkStart w:id="26" w:name="_Toc512157197"/>
      <w:bookmarkStart w:id="27" w:name="_Toc511550816"/>
      <w:bookmarkStart w:id="28" w:name="_Toc32263213"/>
      <w:bookmarkStart w:id="29" w:name="_Toc511597978"/>
      <w:r>
        <w:rPr>
          <w:rFonts w:eastAsia="黑体"/>
          <w:b/>
          <w:bCs/>
          <w:color w:val="2878B4"/>
          <w:kern w:val="0"/>
          <w:sz w:val="30"/>
          <w:szCs w:val="32"/>
          <w:lang w:eastAsia="zh-CN"/>
        </w:rPr>
        <w:t>资金面</w:t>
      </w:r>
      <w:bookmarkEnd w:id="25"/>
      <w:bookmarkEnd w:id="26"/>
      <w:bookmarkEnd w:id="27"/>
      <w:bookmarkEnd w:id="28"/>
      <w:bookmarkEnd w:id="29"/>
    </w:p>
    <w:p>
      <w:pPr>
        <w:rPr>
          <w:rFonts w:hint="default" w:ascii="黑体" w:hAnsi="黑体" w:eastAsia="黑体"/>
          <w:bCs/>
          <w:color w:val="2878B4"/>
          <w:lang w:val="en-US" w:eastAsia="zh-CN"/>
        </w:rPr>
      </w:pPr>
      <w:bookmarkStart w:id="30" w:name="_Hlk5310443"/>
      <w:r>
        <w:rPr>
          <w:rFonts w:hint="eastAsia" w:ascii="黑体" w:hAnsi="黑体" w:eastAsia="黑体"/>
          <w:b/>
          <w:color w:val="2878B4"/>
          <w:lang w:eastAsia="zh-CN"/>
        </w:rPr>
        <w:t>本周资金利率</w:t>
      </w:r>
      <w:r>
        <w:rPr>
          <w:rFonts w:hint="eastAsia" w:ascii="黑体" w:hAnsi="黑体" w:eastAsia="黑体"/>
          <w:b/>
          <w:color w:val="2878B4"/>
          <w:lang w:val="en-US" w:eastAsia="zh-CN"/>
        </w:rPr>
        <w:t>XXXX</w:t>
      </w:r>
      <w:r>
        <w:rPr>
          <w:rFonts w:hint="eastAsia" w:ascii="黑体" w:hAnsi="黑体" w:eastAsia="黑体"/>
          <w:b/>
          <w:color w:val="2878B4"/>
          <w:lang w:eastAsia="zh-CN"/>
        </w:rPr>
        <w:t>，资金面</w:t>
      </w:r>
      <w:r>
        <w:rPr>
          <w:rFonts w:hint="eastAsia" w:ascii="黑体" w:hAnsi="黑体" w:eastAsia="黑体"/>
          <w:b/>
          <w:color w:val="2878B4"/>
          <w:lang w:val="en-US" w:eastAsia="zh-CN"/>
        </w:rPr>
        <w:t>XX</w:t>
      </w:r>
    </w:p>
    <w:bookmarkEnd w:id="30"/>
    <w:p>
      <w:pPr>
        <w:spacing w:line="264" w:lineRule="auto"/>
        <w:ind w:firstLine="420" w:firstLineChars="200"/>
        <w:jc w:val="both"/>
        <w:rPr>
          <w:rFonts w:hint="eastAsia" w:eastAsia="楷体"/>
          <w:b w:val="0"/>
          <w:bCs/>
          <w:color w:val="000000" w:themeColor="text1"/>
          <w:sz w:val="21"/>
          <w:szCs w:val="22"/>
          <w:lang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txt_mm</w:t>
      </w:r>
      <w:r>
        <w:rPr>
          <w:rFonts w:hint="eastAsia" w:eastAsia="楷体"/>
          <w:b w:val="0"/>
          <w:bCs/>
          <w:color w:val="000000" w:themeColor="text1"/>
          <w:sz w:val="21"/>
          <w:szCs w:val="22"/>
          <w:lang w:eastAsia="zh-CN"/>
          <w14:textFill>
            <w14:solidFill>
              <w14:schemeClr w14:val="tx1"/>
            </w14:solidFill>
          </w14:textFill>
        </w:rPr>
        <w:t>_1</w:t>
      </w:r>
    </w:p>
    <w:p>
      <w:pPr>
        <w:spacing w:line="264" w:lineRule="auto"/>
        <w:ind w:firstLine="420" w:firstLineChars="200"/>
        <w:jc w:val="both"/>
        <w:rPr>
          <w:rFonts w:eastAsia="楷体"/>
          <w:color w:val="000000" w:themeColor="text1"/>
          <w:sz w:val="21"/>
          <w:szCs w:val="22"/>
          <w:lang w:eastAsia="zh-CN"/>
          <w14:textFill>
            <w14:solidFill>
              <w14:schemeClr w14:val="tx1"/>
            </w14:solidFill>
          </w14:textFill>
        </w:rPr>
      </w:pPr>
    </w:p>
    <w:tbl>
      <w:tblPr>
        <w:tblStyle w:val="23"/>
        <w:tblW w:w="7694" w:type="dxa"/>
        <w:jc w:val="center"/>
        <w:tblLayout w:type="fixed"/>
        <w:tblCellMar>
          <w:top w:w="0" w:type="dxa"/>
          <w:left w:w="108" w:type="dxa"/>
          <w:bottom w:w="0" w:type="dxa"/>
          <w:right w:w="108" w:type="dxa"/>
        </w:tblCellMar>
      </w:tblPr>
      <w:tblGrid>
        <w:gridCol w:w="7694"/>
      </w:tblGrid>
      <w:tr>
        <w:tblPrEx>
          <w:tblCellMar>
            <w:top w:w="0" w:type="dxa"/>
            <w:left w:w="108" w:type="dxa"/>
            <w:bottom w:w="0" w:type="dxa"/>
            <w:right w:w="108" w:type="dxa"/>
          </w:tblCellMar>
        </w:tblPrEx>
        <w:trPr>
          <w:jc w:val="center"/>
        </w:trPr>
        <w:tc>
          <w:tcPr>
            <w:tcW w:w="7694"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15</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：本周R</w:t>
            </w:r>
            <w:r>
              <w:rPr>
                <w:rFonts w:ascii="Times" w:hAnsi="Times" w:eastAsia="楷体" w:cs="Arial"/>
                <w:b/>
                <w:color w:val="000000" w:themeColor="text1"/>
                <w:kern w:val="0"/>
                <w:sz w:val="21"/>
                <w:szCs w:val="21"/>
                <w14:textFill>
                  <w14:solidFill>
                    <w14:schemeClr w14:val="tx1"/>
                  </w14:solidFill>
                </w14:textFill>
              </w:rPr>
              <w:t>001</w:t>
            </w:r>
            <w:r>
              <w:rPr>
                <w:rFonts w:hint="eastAsia" w:ascii="Times" w:hAnsi="Times" w:eastAsia="楷体" w:cs="Arial"/>
                <w:b/>
                <w:color w:val="000000" w:themeColor="text1"/>
                <w:kern w:val="0"/>
                <w:sz w:val="21"/>
                <w:szCs w:val="21"/>
                <w14:textFill>
                  <w14:solidFill>
                    <w14:schemeClr w14:val="tx1"/>
                  </w14:solidFill>
                </w14:textFill>
              </w:rPr>
              <w:t>、R</w:t>
            </w:r>
            <w:r>
              <w:rPr>
                <w:rFonts w:ascii="Times" w:hAnsi="Times" w:eastAsia="楷体" w:cs="Arial"/>
                <w:b/>
                <w:color w:val="000000" w:themeColor="text1"/>
                <w:kern w:val="0"/>
                <w:sz w:val="21"/>
                <w:szCs w:val="21"/>
                <w14:textFill>
                  <w14:solidFill>
                    <w14:schemeClr w14:val="tx1"/>
                  </w14:solidFill>
                </w14:textFill>
              </w:rPr>
              <w:t>007</w:t>
            </w:r>
            <w:r>
              <w:rPr>
                <w:rFonts w:hint="eastAsia" w:ascii="Times" w:hAnsi="Times" w:eastAsia="楷体" w:cs="Arial"/>
                <w:b/>
                <w:color w:val="000000" w:themeColor="text1"/>
                <w:kern w:val="0"/>
                <w:sz w:val="21"/>
                <w:szCs w:val="21"/>
                <w14:textFill>
                  <w14:solidFill>
                    <w14:schemeClr w14:val="tx1"/>
                  </w14:solidFill>
                </w14:textFill>
              </w:rPr>
              <w:t>、GC007较上周五分别</w:t>
            </w:r>
            <w:r>
              <w:rPr>
                <w:rFonts w:hint="eastAsia" w:ascii="Times" w:hAnsi="Times" w:eastAsia="楷体" w:cs="Arial"/>
                <w:b/>
                <w:color w:val="000000" w:themeColor="text1"/>
                <w:kern w:val="0"/>
                <w:sz w:val="21"/>
                <w:szCs w:val="21"/>
                <w:lang w:val="en-US" w:eastAsia="zh-CN"/>
                <w14:textFill>
                  <w14:solidFill>
                    <w14:schemeClr w14:val="tx1"/>
                  </w14:solidFill>
                </w14:textFill>
              </w:rPr>
              <w:t>XXXXX</w:t>
            </w:r>
          </w:p>
        </w:tc>
      </w:tr>
      <w:tr>
        <w:tblPrEx>
          <w:tblCellMar>
            <w:top w:w="0" w:type="dxa"/>
            <w:left w:w="108" w:type="dxa"/>
            <w:bottom w:w="0" w:type="dxa"/>
            <w:right w:w="108" w:type="dxa"/>
          </w:tblCellMar>
        </w:tblPrEx>
        <w:trPr>
          <w:trHeight w:val="3272" w:hRule="exact"/>
          <w:jc w:val="center"/>
        </w:trPr>
        <w:tc>
          <w:tcPr>
            <w:tcW w:w="7694"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&lt;图&gt;-1</w:t>
            </w:r>
            <w:r>
              <w:rPr>
                <w:rFonts w:hint="eastAsia" w:ascii="Arial" w:hAnsi="Arial" w:cs="Arial"/>
                <w:color w:val="FF0000"/>
                <w:kern w:val="0"/>
                <w:sz w:val="21"/>
                <w:szCs w:val="21"/>
                <w:lang w:val="en-US" w:eastAsia="zh-CN"/>
              </w:rPr>
              <w:t>5</w:t>
            </w:r>
          </w:p>
        </w:tc>
      </w:tr>
      <w:tr>
        <w:tblPrEx>
          <w:tblCellMar>
            <w:top w:w="0" w:type="dxa"/>
            <w:left w:w="108" w:type="dxa"/>
            <w:bottom w:w="0" w:type="dxa"/>
            <w:right w:w="108" w:type="dxa"/>
          </w:tblCellMar>
        </w:tblPrEx>
        <w:trPr>
          <w:jc w:val="center"/>
        </w:trPr>
        <w:tc>
          <w:tcPr>
            <w:tcW w:w="7694"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color w:val="000000"/>
          <w:sz w:val="21"/>
          <w:szCs w:val="22"/>
          <w:lang w:eastAsia="zh-CN"/>
        </w:rPr>
      </w:pPr>
    </w:p>
    <w:tbl>
      <w:tblPr>
        <w:tblStyle w:val="23"/>
        <w:tblW w:w="7694" w:type="dxa"/>
        <w:jc w:val="center"/>
        <w:tblLayout w:type="fixed"/>
        <w:tblCellMar>
          <w:top w:w="0" w:type="dxa"/>
          <w:left w:w="108" w:type="dxa"/>
          <w:bottom w:w="0" w:type="dxa"/>
          <w:right w:w="108" w:type="dxa"/>
        </w:tblCellMar>
      </w:tblPr>
      <w:tblGrid>
        <w:gridCol w:w="7694"/>
      </w:tblGrid>
      <w:tr>
        <w:tblPrEx>
          <w:tblCellMar>
            <w:top w:w="0" w:type="dxa"/>
            <w:left w:w="108" w:type="dxa"/>
            <w:bottom w:w="0" w:type="dxa"/>
            <w:right w:w="108" w:type="dxa"/>
          </w:tblCellMar>
        </w:tblPrEx>
        <w:trPr>
          <w:jc w:val="center"/>
        </w:trPr>
        <w:tc>
          <w:tcPr>
            <w:tcW w:w="7694"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16</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272" w:hRule="exact"/>
          <w:jc w:val="center"/>
        </w:trPr>
        <w:tc>
          <w:tcPr>
            <w:tcW w:w="7694"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&lt;图&gt;-1</w:t>
            </w:r>
            <w:r>
              <w:rPr>
                <w:rFonts w:hint="eastAsia" w:ascii="Arial" w:hAnsi="Arial" w:cs="Arial"/>
                <w:color w:val="FF0000"/>
                <w:kern w:val="0"/>
                <w:sz w:val="21"/>
                <w:szCs w:val="21"/>
                <w:lang w:val="en-US" w:eastAsia="zh-CN"/>
              </w:rPr>
              <w:t>6</w:t>
            </w:r>
          </w:p>
        </w:tc>
      </w:tr>
      <w:tr>
        <w:tblPrEx>
          <w:tblCellMar>
            <w:top w:w="0" w:type="dxa"/>
            <w:left w:w="108" w:type="dxa"/>
            <w:bottom w:w="0" w:type="dxa"/>
            <w:right w:w="108" w:type="dxa"/>
          </w:tblCellMar>
        </w:tblPrEx>
        <w:trPr>
          <w:jc w:val="center"/>
        </w:trPr>
        <w:tc>
          <w:tcPr>
            <w:tcW w:w="7694"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color w:val="000000"/>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txt_mm_2</w:t>
      </w:r>
    </w:p>
    <w:p>
      <w:pPr>
        <w:ind w:firstLine="420" w:firstLineChars="200"/>
        <w:rPr>
          <w:rFonts w:hint="eastAsia" w:eastAsia="楷体"/>
          <w:color w:val="000000" w:themeColor="text1"/>
          <w:sz w:val="21"/>
          <w:szCs w:val="22"/>
          <w:lang w:eastAsia="zh-CN"/>
          <w14:textFill>
            <w14:solidFill>
              <w14:schemeClr w14:val="tx1"/>
            </w14:solidFill>
          </w14:textFill>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17</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：利率互换</w:t>
            </w:r>
            <w:r>
              <w:rPr>
                <w:rFonts w:ascii="Times" w:hAnsi="Times" w:eastAsia="楷体" w:cs="Arial"/>
                <w:b/>
                <w:color w:val="000000" w:themeColor="text1"/>
                <w:kern w:val="0"/>
                <w:sz w:val="21"/>
                <w:szCs w:val="21"/>
                <w14:textFill>
                  <w14:solidFill>
                    <w14:schemeClr w14:val="tx1"/>
                  </w14:solidFill>
                </w14:textFill>
              </w:rPr>
              <w:t xml:space="preserve"> FR007</w:t>
            </w:r>
            <w:r>
              <w:rPr>
                <w:rFonts w:hint="eastAsia" w:ascii="Times" w:hAnsi="Times" w:eastAsia="楷体" w:cs="Arial"/>
                <w:b/>
                <w:color w:val="000000" w:themeColor="text1"/>
                <w:kern w:val="0"/>
                <w:sz w:val="21"/>
                <w:szCs w:val="21"/>
                <w:lang w:val="en-US" w:eastAsia="zh-CN"/>
                <w14:textFill>
                  <w14:solidFill>
                    <w14:schemeClr w14:val="tx1"/>
                  </w14:solidFill>
                </w14:textFill>
              </w:rPr>
              <w:t xml:space="preserve"> XXXX</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18</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：隔夜</w:t>
            </w:r>
            <w:r>
              <w:rPr>
                <w:rFonts w:ascii="Times" w:hAnsi="Times" w:eastAsia="楷体" w:cs="Arial"/>
                <w:b/>
                <w:color w:val="000000" w:themeColor="text1"/>
                <w:kern w:val="0"/>
                <w:sz w:val="21"/>
                <w:szCs w:val="21"/>
                <w14:textFill>
                  <w14:solidFill>
                    <w14:schemeClr w14:val="tx1"/>
                  </w14:solidFill>
                </w14:textFill>
              </w:rPr>
              <w:t>CNH HIBOR</w:t>
            </w:r>
            <w:r>
              <w:rPr>
                <w:rFonts w:hint="eastAsia" w:ascii="Times" w:hAnsi="Times" w:eastAsia="楷体" w:cs="Arial"/>
                <w:b/>
                <w:color w:val="000000" w:themeColor="text1"/>
                <w:kern w:val="0"/>
                <w:sz w:val="21"/>
                <w:szCs w:val="21"/>
                <w:lang w:val="en-US" w:eastAsia="zh-CN"/>
                <w14:textFill>
                  <w14:solidFill>
                    <w14:schemeClr w14:val="tx1"/>
                  </w14:solidFill>
                </w14:textFill>
              </w:rPr>
              <w:t xml:space="preserve"> 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color w:val="FF0000"/>
                <w:lang w:val="en-US"/>
              </w:rPr>
            </w:pPr>
            <w:r>
              <w:rPr>
                <w:rFonts w:hint="eastAsia" w:ascii="Arial" w:hAnsi="Arial" w:eastAsia="楷体_GB2312" w:cs="Arial"/>
                <w:color w:val="FF0000"/>
                <w:kern w:val="0"/>
                <w:sz w:val="21"/>
                <w:szCs w:val="21"/>
                <w:lang w:val="en-US" w:eastAsia="zh-CN"/>
              </w:rPr>
              <w:t>&lt;图&gt;-1</w:t>
            </w:r>
            <w:r>
              <w:rPr>
                <w:rFonts w:hint="eastAsia" w:cs="Arial"/>
                <w:color w:val="FF0000"/>
                <w:kern w:val="0"/>
                <w:sz w:val="21"/>
                <w:szCs w:val="21"/>
                <w:lang w:val="en-US" w:eastAsia="zh-CN"/>
              </w:rPr>
              <w:t>7</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18</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rPr>
          <w:rFonts w:ascii="黑体" w:hAnsi="黑体" w:eastAsia="黑体"/>
          <w:b/>
          <w:color w:val="2878B4"/>
          <w:lang w:eastAsia="zh-CN"/>
        </w:rPr>
      </w:pPr>
    </w:p>
    <w:p>
      <w:pPr>
        <w:rPr>
          <w:rFonts w:hint="default" w:ascii="黑体" w:hAnsi="黑体" w:eastAsia="黑体"/>
          <w:b/>
          <w:color w:val="FF0000"/>
          <w:lang w:val="en-US" w:eastAsia="zh-CN"/>
        </w:rPr>
      </w:pPr>
      <w:r>
        <w:rPr>
          <w:rFonts w:hint="eastAsia" w:ascii="黑体" w:hAnsi="黑体" w:eastAsia="黑体"/>
          <w:b/>
          <w:color w:val="2878B4"/>
          <w:lang w:eastAsia="zh-CN"/>
        </w:rPr>
        <w:t>本周同业存单净融资额</w:t>
      </w:r>
      <w:r>
        <w:rPr>
          <w:rFonts w:hint="eastAsia" w:ascii="黑体" w:hAnsi="黑体" w:eastAsia="黑体"/>
          <w:b/>
          <w:color w:val="2878B4"/>
          <w:lang w:val="en-US" w:eastAsia="zh-CN"/>
        </w:rPr>
        <w:t>XX</w:t>
      </w:r>
      <w:r>
        <w:rPr>
          <w:rFonts w:hint="eastAsia" w:ascii="黑体" w:hAnsi="黑体" w:eastAsia="黑体"/>
          <w:b/>
          <w:color w:val="2878B4"/>
          <w:lang w:eastAsia="zh-CN"/>
        </w:rPr>
        <w:t>，城商、农商行</w:t>
      </w:r>
      <w:r>
        <w:rPr>
          <w:rFonts w:ascii="黑体" w:hAnsi="黑体" w:eastAsia="黑体"/>
          <w:b/>
          <w:color w:val="2878B4"/>
          <w:lang w:eastAsia="zh-CN"/>
        </w:rPr>
        <w:t>3</w:t>
      </w:r>
      <w:r>
        <w:rPr>
          <w:rFonts w:hint="eastAsia" w:ascii="黑体" w:hAnsi="黑体" w:eastAsia="黑体"/>
          <w:b/>
          <w:color w:val="2878B4"/>
          <w:lang w:eastAsia="zh-CN"/>
        </w:rPr>
        <w:t>个月同业存单发行利率</w:t>
      </w:r>
      <w:r>
        <w:rPr>
          <w:rFonts w:hint="eastAsia" w:ascii="黑体" w:hAnsi="黑体" w:eastAsia="黑体"/>
          <w:b/>
          <w:color w:val="2878B4"/>
          <w:lang w:val="en-US" w:eastAsia="zh-CN"/>
        </w:rPr>
        <w:t>XX</w:t>
      </w:r>
    </w:p>
    <w:p>
      <w:pPr>
        <w:spacing w:line="264" w:lineRule="auto"/>
        <w:ind w:firstLine="420" w:firstLineChars="200"/>
        <w:jc w:val="both"/>
        <w:rPr>
          <w:rFonts w:hint="eastAsia" w:eastAsia="楷体"/>
          <w:b w:val="0"/>
          <w:bCs/>
          <w:color w:val="000000" w:themeColor="text1"/>
          <w:sz w:val="21"/>
          <w:szCs w:val="22"/>
          <w:lang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txt_ncd</w:t>
      </w:r>
      <w:r>
        <w:rPr>
          <w:rFonts w:hint="eastAsia" w:eastAsia="楷体"/>
          <w:b w:val="0"/>
          <w:bCs/>
          <w:color w:val="000000" w:themeColor="text1"/>
          <w:sz w:val="21"/>
          <w:szCs w:val="22"/>
          <w:lang w:eastAsia="zh-CN"/>
          <w14:textFill>
            <w14:solidFill>
              <w14:schemeClr w14:val="tx1"/>
            </w14:solidFill>
          </w14:textFill>
        </w:rPr>
        <w:t>_1</w:t>
      </w:r>
    </w:p>
    <w:p>
      <w:pPr>
        <w:ind w:firstLine="420" w:firstLineChars="200"/>
        <w:rPr>
          <w:rFonts w:eastAsia="楷体"/>
          <w:color w:val="000000" w:themeColor="text1"/>
          <w:sz w:val="21"/>
          <w:szCs w:val="22"/>
          <w:lang w:eastAsia="zh-CN"/>
          <w14:textFill>
            <w14:solidFill>
              <w14:schemeClr w14:val="tx1"/>
            </w14:solidFill>
          </w14:textFill>
        </w:rPr>
      </w:pPr>
    </w:p>
    <w:tbl>
      <w:tblPr>
        <w:tblStyle w:val="23"/>
        <w:tblW w:w="7694" w:type="dxa"/>
        <w:jc w:val="center"/>
        <w:tblLayout w:type="fixed"/>
        <w:tblCellMar>
          <w:top w:w="0" w:type="dxa"/>
          <w:left w:w="108" w:type="dxa"/>
          <w:bottom w:w="0" w:type="dxa"/>
          <w:right w:w="108" w:type="dxa"/>
        </w:tblCellMar>
      </w:tblPr>
      <w:tblGrid>
        <w:gridCol w:w="7694"/>
      </w:tblGrid>
      <w:tr>
        <w:trPr>
          <w:jc w:val="center"/>
        </w:trPr>
        <w:tc>
          <w:tcPr>
            <w:tcW w:w="7694"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19</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272" w:hRule="exact"/>
          <w:jc w:val="center"/>
        </w:trPr>
        <w:tc>
          <w:tcPr>
            <w:tcW w:w="7694"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19</w:t>
            </w:r>
          </w:p>
        </w:tc>
      </w:tr>
      <w:tr>
        <w:tblPrEx>
          <w:tblCellMar>
            <w:top w:w="0" w:type="dxa"/>
            <w:left w:w="108" w:type="dxa"/>
            <w:bottom w:w="0" w:type="dxa"/>
            <w:right w:w="108" w:type="dxa"/>
          </w:tblCellMar>
        </w:tblPrEx>
        <w:trPr>
          <w:jc w:val="center"/>
        </w:trPr>
        <w:tc>
          <w:tcPr>
            <w:tcW w:w="7694"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color w:val="000000"/>
          <w:sz w:val="21"/>
          <w:szCs w:val="22"/>
          <w:lang w:eastAsia="zh-CN"/>
        </w:rPr>
      </w:pPr>
    </w:p>
    <w:tbl>
      <w:tblPr>
        <w:tblStyle w:val="23"/>
        <w:tblW w:w="7694" w:type="dxa"/>
        <w:jc w:val="center"/>
        <w:tblLayout w:type="fixed"/>
        <w:tblCellMar>
          <w:top w:w="0" w:type="dxa"/>
          <w:left w:w="108" w:type="dxa"/>
          <w:bottom w:w="0" w:type="dxa"/>
          <w:right w:w="108" w:type="dxa"/>
        </w:tblCellMar>
      </w:tblPr>
      <w:tblGrid>
        <w:gridCol w:w="7694"/>
      </w:tblGrid>
      <w:tr>
        <w:trPr>
          <w:jc w:val="center"/>
        </w:trPr>
        <w:tc>
          <w:tcPr>
            <w:tcW w:w="7694"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20</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272" w:hRule="exact"/>
          <w:jc w:val="center"/>
        </w:trPr>
        <w:tc>
          <w:tcPr>
            <w:tcW w:w="7694"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2</w:t>
            </w:r>
            <w:r>
              <w:rPr>
                <w:rFonts w:hint="eastAsia" w:cs="Arial"/>
                <w:color w:val="FF0000"/>
                <w:kern w:val="0"/>
                <w:sz w:val="21"/>
                <w:szCs w:val="21"/>
                <w:lang w:val="en-US" w:eastAsia="zh-CN"/>
              </w:rPr>
              <w:t>0</w:t>
            </w:r>
          </w:p>
        </w:tc>
      </w:tr>
      <w:tr>
        <w:tblPrEx>
          <w:tblCellMar>
            <w:top w:w="0" w:type="dxa"/>
            <w:left w:w="108" w:type="dxa"/>
            <w:bottom w:w="0" w:type="dxa"/>
            <w:right w:w="108" w:type="dxa"/>
          </w:tblCellMar>
        </w:tblPrEx>
        <w:trPr>
          <w:jc w:val="center"/>
        </w:trPr>
        <w:tc>
          <w:tcPr>
            <w:tcW w:w="7694"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21</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22</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ascii="Times" w:hAnsi="Times" w:eastAsia="楷体" w:cs="Arial"/>
                <w:b/>
                <w:color w:val="000000" w:themeColor="text1"/>
                <w:kern w:val="0"/>
                <w:sz w:val="21"/>
                <w:szCs w:val="21"/>
                <w:lang w:val="en-US" w:eastAsia="zh-CN"/>
                <w14:textFill>
                  <w14:solidFill>
                    <w14:schemeClr w14:val="tx1"/>
                  </w14:solidFill>
                </w14:textFill>
              </w:rPr>
              <w:t>XXXXXX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2</w:t>
            </w:r>
            <w:r>
              <w:rPr>
                <w:rFonts w:hint="eastAsia" w:cs="Arial"/>
                <w:color w:val="FF0000"/>
                <w:kern w:val="0"/>
                <w:sz w:val="21"/>
                <w:szCs w:val="21"/>
                <w:lang w:val="en-US" w:eastAsia="zh-CN"/>
              </w:rPr>
              <w:t>1</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2</w:t>
            </w:r>
            <w:r>
              <w:rPr>
                <w:rFonts w:hint="eastAsia" w:cs="Arial"/>
                <w:color w:val="FF0000"/>
                <w:kern w:val="0"/>
                <w:sz w:val="21"/>
                <w:szCs w:val="21"/>
                <w:lang w:val="en-US" w:eastAsia="zh-CN"/>
              </w:rPr>
              <w:t>2</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color w:val="000000"/>
          <w:sz w:val="21"/>
          <w:szCs w:val="22"/>
          <w:lang w:eastAsia="zh-CN"/>
        </w:rPr>
      </w:pPr>
      <w:bookmarkStart w:id="31" w:name="_Toc9743877"/>
    </w:p>
    <w:p>
      <w:pPr>
        <w:keepNext/>
        <w:keepLines/>
        <w:spacing w:before="97" w:beforeLines="30" w:after="97" w:afterLines="30"/>
        <w:contextualSpacing/>
        <w:jc w:val="both"/>
        <w:outlineLvl w:val="1"/>
        <w:rPr>
          <w:rFonts w:eastAsia="黑体"/>
          <w:b/>
          <w:bCs/>
          <w:color w:val="2878B4"/>
          <w:kern w:val="0"/>
          <w:sz w:val="30"/>
          <w:szCs w:val="32"/>
          <w:lang w:eastAsia="zh-CN"/>
        </w:rPr>
      </w:pPr>
      <w:bookmarkStart w:id="32" w:name="_Toc32263214"/>
      <w:r>
        <w:rPr>
          <w:rFonts w:eastAsia="黑体"/>
          <w:b/>
          <w:bCs/>
          <w:color w:val="2878B4"/>
          <w:kern w:val="0"/>
          <w:sz w:val="30"/>
          <w:szCs w:val="32"/>
          <w:lang w:eastAsia="zh-CN"/>
        </w:rPr>
        <w:t>债券</w:t>
      </w:r>
      <w:bookmarkEnd w:id="31"/>
      <w:bookmarkEnd w:id="32"/>
    </w:p>
    <w:p>
      <w:pPr>
        <w:keepNext/>
        <w:keepLines/>
        <w:spacing w:before="163" w:beforeLines="50" w:after="163" w:afterLines="50"/>
        <w:jc w:val="both"/>
        <w:outlineLvl w:val="2"/>
        <w:rPr>
          <w:rFonts w:eastAsia="黑体"/>
          <w:b/>
          <w:bCs/>
          <w:color w:val="000000" w:themeColor="text1"/>
          <w:kern w:val="0"/>
          <w:szCs w:val="32"/>
          <w:lang w:eastAsia="zh-CN"/>
          <w14:textFill>
            <w14:solidFill>
              <w14:schemeClr w14:val="tx1"/>
            </w14:solidFill>
          </w14:textFill>
        </w:rPr>
      </w:pPr>
      <w:bookmarkStart w:id="33" w:name="_Toc32263215"/>
      <w:bookmarkStart w:id="34" w:name="_Toc9743878"/>
      <w:r>
        <w:rPr>
          <w:rFonts w:eastAsia="黑体"/>
          <w:b/>
          <w:bCs/>
          <w:color w:val="2878B4"/>
          <w:kern w:val="0"/>
          <w:szCs w:val="32"/>
          <w:lang w:eastAsia="zh-CN"/>
        </w:rPr>
        <w:t>利率债</w:t>
      </w:r>
      <w:bookmarkEnd w:id="33"/>
      <w:bookmarkEnd w:id="34"/>
    </w:p>
    <w:p>
      <w:pPr>
        <w:spacing w:line="264" w:lineRule="auto"/>
        <w:ind w:firstLine="420" w:firstLineChars="200"/>
        <w:jc w:val="both"/>
        <w:rPr>
          <w:rFonts w:hint="eastAsia" w:eastAsia="楷体"/>
          <w:b w:val="0"/>
          <w:bCs/>
          <w:color w:val="000000" w:themeColor="text1"/>
          <w:sz w:val="21"/>
          <w:szCs w:val="22"/>
          <w:lang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txt_bond</w:t>
      </w:r>
      <w:r>
        <w:rPr>
          <w:rFonts w:hint="eastAsia" w:eastAsia="楷体"/>
          <w:b w:val="0"/>
          <w:bCs/>
          <w:color w:val="000000" w:themeColor="text1"/>
          <w:sz w:val="21"/>
          <w:szCs w:val="22"/>
          <w:lang w:eastAsia="zh-CN"/>
          <w14:textFill>
            <w14:solidFill>
              <w14:schemeClr w14:val="tx1"/>
            </w14:solidFill>
          </w14:textFill>
        </w:rPr>
        <w:t>_1</w:t>
      </w:r>
    </w:p>
    <w:p>
      <w:pPr>
        <w:ind w:firstLine="420"/>
        <w:jc w:val="both"/>
        <w:rPr>
          <w:rFonts w:eastAsia="楷体"/>
          <w:sz w:val="21"/>
          <w:szCs w:val="21"/>
          <w:lang w:eastAsia="zh-CN"/>
        </w:rPr>
      </w:pPr>
    </w:p>
    <w:tbl>
      <w:tblPr>
        <w:tblStyle w:val="23"/>
        <w:tblW w:w="5000" w:type="pct"/>
        <w:tblInd w:w="0" w:type="dxa"/>
        <w:tblLayout w:type="autofit"/>
        <w:tblCellMar>
          <w:top w:w="0" w:type="dxa"/>
          <w:left w:w="108" w:type="dxa"/>
          <w:bottom w:w="0" w:type="dxa"/>
          <w:right w:w="108" w:type="dxa"/>
        </w:tblCellMar>
      </w:tblPr>
      <w:tblGrid>
        <w:gridCol w:w="9962"/>
      </w:tblGrid>
      <w:tr>
        <w:tc>
          <w:tcPr>
            <w:tcW w:w="5000" w:type="pct"/>
            <w:tcBorders>
              <w:bottom w:val="single" w:color="auto" w:sz="4" w:space="0"/>
            </w:tcBorders>
            <w:shd w:val="clear" w:color="auto" w:fill="auto"/>
          </w:tcPr>
          <w:p>
            <w:pPr>
              <w:pStyle w:val="39"/>
              <w:spacing w:after="0"/>
              <w:ind w:left="0" w:leftChars="0"/>
              <w:rPr>
                <w:rFonts w:hint="default" w:ascii="Times New Roman" w:hAnsi="Times New Roman" w:eastAsia="PMingLiU"/>
                <w:lang w:val="en-US" w:eastAsia="zh-CN"/>
              </w:rPr>
            </w:pPr>
            <w:r>
              <w:rPr>
                <w:rFonts w:hint="eastAsia" w:ascii="Times New Roman" w:hAnsi="Times New Roman" w:eastAsia="楷体"/>
                <w:b/>
                <w:color w:val="0F243E"/>
              </w:rPr>
              <w:t>表</w:t>
            </w:r>
            <w:r>
              <w:rPr>
                <w:rFonts w:hint="eastAsia" w:ascii="Times New Roman" w:hAnsi="Times New Roman" w:eastAsia="楷体"/>
                <w:b/>
                <w:color w:val="0F243E"/>
                <w:lang w:eastAsia="zh-CN"/>
              </w:rPr>
              <w:t>2</w:t>
            </w:r>
            <w:r>
              <w:rPr>
                <w:rFonts w:hint="eastAsia" w:ascii="Times New Roman" w:hAnsi="Times New Roman" w:eastAsia="楷体"/>
                <w:b/>
                <w:color w:val="0F243E"/>
              </w:rPr>
              <w:t>：</w:t>
            </w:r>
            <w:r>
              <w:rPr>
                <w:rFonts w:hint="eastAsia" w:eastAsia="楷体"/>
                <w:b/>
                <w:bCs/>
                <w:lang w:eastAsia="zh-CN"/>
              </w:rPr>
              <w:t>本周利率债收益率</w:t>
            </w:r>
            <w:r>
              <w:rPr>
                <w:rFonts w:hint="eastAsia" w:eastAsia="楷体"/>
                <w:b/>
                <w:bCs/>
                <w:lang w:val="en-US" w:eastAsia="zh-CN"/>
              </w:rPr>
              <w:t>XXXX</w:t>
            </w:r>
            <w:r>
              <w:rPr>
                <w:rFonts w:hint="eastAsia" w:eastAsia="楷体"/>
                <w:b/>
                <w:bCs/>
                <w:lang w:eastAsia="zh-CN"/>
              </w:rPr>
              <w:t>，利率债收益率整体处于历史分位</w:t>
            </w:r>
            <w:r>
              <w:rPr>
                <w:rFonts w:hint="eastAsia" w:eastAsia="楷体"/>
                <w:b/>
                <w:bCs/>
                <w:lang w:val="en-US" w:eastAsia="zh-CN"/>
              </w:rPr>
              <w:t>XXXX</w:t>
            </w:r>
          </w:p>
        </w:tc>
      </w:tr>
      <w:tr>
        <w:tblPrEx>
          <w:tblCellMar>
            <w:top w:w="0" w:type="dxa"/>
            <w:left w:w="108" w:type="dxa"/>
            <w:bottom w:w="0" w:type="dxa"/>
            <w:right w:w="108" w:type="dxa"/>
          </w:tblCellMar>
        </w:tblPrEx>
        <w:trPr>
          <w:trHeight w:val="361" w:hRule="atLeast"/>
        </w:trPr>
        <w:tc>
          <w:tcPr>
            <w:tcW w:w="5000" w:type="pct"/>
            <w:tcBorders>
              <w:top w:val="single" w:color="auto" w:sz="4" w:space="0"/>
              <w:bottom w:val="single" w:color="auto" w:sz="4" w:space="0"/>
            </w:tcBorders>
            <w:vAlign w:val="center"/>
          </w:tcPr>
          <w:tbl>
            <w:tblPr>
              <w:tblStyle w:val="24"/>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019"/>
              <w:gridCol w:w="1146"/>
              <w:gridCol w:w="1019"/>
              <w:gridCol w:w="1148"/>
              <w:gridCol w:w="1019"/>
              <w:gridCol w:w="1148"/>
              <w:gridCol w:w="1290"/>
              <w:gridCol w:w="11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20" w:type="pct"/>
                  <w:noWrap/>
                  <w:vAlign w:val="center"/>
                </w:tcPr>
                <w:p>
                  <w:pPr>
                    <w:jc w:val="center"/>
                    <w:rPr>
                      <w:rFonts w:eastAsia="楷体"/>
                      <w:kern w:val="0"/>
                      <w:sz w:val="18"/>
                      <w:szCs w:val="18"/>
                    </w:rPr>
                  </w:pPr>
                </w:p>
              </w:tc>
              <w:tc>
                <w:tcPr>
                  <w:tcW w:w="1110" w:type="pct"/>
                  <w:gridSpan w:val="2"/>
                  <w:noWrap/>
                  <w:vAlign w:val="center"/>
                </w:tcPr>
                <w:p>
                  <w:pPr>
                    <w:jc w:val="center"/>
                    <w:rPr>
                      <w:rFonts w:eastAsia="楷体"/>
                      <w:kern w:val="0"/>
                      <w:sz w:val="18"/>
                      <w:szCs w:val="18"/>
                    </w:rPr>
                  </w:pPr>
                  <w:r>
                    <w:rPr>
                      <w:rFonts w:hint="eastAsia" w:eastAsia="楷体"/>
                      <w:kern w:val="0"/>
                      <w:sz w:val="18"/>
                      <w:szCs w:val="18"/>
                    </w:rPr>
                    <w:t>国债收益率</w:t>
                  </w:r>
                </w:p>
              </w:tc>
              <w:tc>
                <w:tcPr>
                  <w:tcW w:w="1111" w:type="pct"/>
                  <w:gridSpan w:val="2"/>
                  <w:noWrap/>
                  <w:vAlign w:val="center"/>
                </w:tcPr>
                <w:p>
                  <w:pPr>
                    <w:jc w:val="center"/>
                    <w:rPr>
                      <w:rFonts w:eastAsia="楷体"/>
                      <w:kern w:val="0"/>
                      <w:sz w:val="18"/>
                      <w:szCs w:val="18"/>
                    </w:rPr>
                  </w:pPr>
                  <w:r>
                    <w:rPr>
                      <w:rFonts w:hint="eastAsia" w:eastAsia="楷体"/>
                      <w:kern w:val="0"/>
                      <w:sz w:val="18"/>
                      <w:szCs w:val="18"/>
                    </w:rPr>
                    <w:t>国开债收益率</w:t>
                  </w:r>
                </w:p>
              </w:tc>
              <w:tc>
                <w:tcPr>
                  <w:tcW w:w="1112" w:type="pct"/>
                  <w:gridSpan w:val="2"/>
                  <w:noWrap/>
                  <w:vAlign w:val="center"/>
                </w:tcPr>
                <w:p>
                  <w:pPr>
                    <w:jc w:val="center"/>
                    <w:rPr>
                      <w:rFonts w:eastAsia="楷体"/>
                      <w:kern w:val="0"/>
                      <w:sz w:val="18"/>
                      <w:szCs w:val="18"/>
                    </w:rPr>
                  </w:pPr>
                  <w:r>
                    <w:rPr>
                      <w:rFonts w:hint="eastAsia" w:eastAsia="楷体"/>
                      <w:kern w:val="0"/>
                      <w:sz w:val="18"/>
                      <w:szCs w:val="18"/>
                    </w:rPr>
                    <w:t>口行债收益率</w:t>
                  </w:r>
                </w:p>
              </w:tc>
              <w:tc>
                <w:tcPr>
                  <w:tcW w:w="1247" w:type="pct"/>
                  <w:gridSpan w:val="2"/>
                  <w:noWrap/>
                  <w:vAlign w:val="center"/>
                </w:tcPr>
                <w:p>
                  <w:pPr>
                    <w:jc w:val="center"/>
                    <w:rPr>
                      <w:rFonts w:eastAsia="楷体"/>
                      <w:kern w:val="0"/>
                      <w:sz w:val="18"/>
                      <w:szCs w:val="18"/>
                    </w:rPr>
                  </w:pPr>
                  <w:r>
                    <w:rPr>
                      <w:rFonts w:hint="eastAsia" w:eastAsia="楷体"/>
                      <w:kern w:val="0"/>
                      <w:sz w:val="18"/>
                      <w:szCs w:val="18"/>
                    </w:rPr>
                    <w:t>农发债收益率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20" w:type="pct"/>
                  <w:noWrap/>
                  <w:vAlign w:val="center"/>
                </w:tcPr>
                <w:p>
                  <w:pPr>
                    <w:jc w:val="center"/>
                    <w:rPr>
                      <w:rFonts w:eastAsia="楷体"/>
                      <w:kern w:val="0"/>
                      <w:sz w:val="18"/>
                      <w:szCs w:val="18"/>
                    </w:rPr>
                  </w:pPr>
                </w:p>
              </w:tc>
              <w:tc>
                <w:tcPr>
                  <w:tcW w:w="523" w:type="pct"/>
                  <w:noWrap/>
                  <w:vAlign w:val="center"/>
                </w:tcPr>
                <w:p>
                  <w:pPr>
                    <w:jc w:val="center"/>
                    <w:rPr>
                      <w:rFonts w:eastAsia="楷体"/>
                      <w:kern w:val="0"/>
                      <w:sz w:val="18"/>
                      <w:szCs w:val="18"/>
                    </w:rPr>
                  </w:pPr>
                  <w:r>
                    <w:rPr>
                      <w:rFonts w:hint="eastAsia" w:eastAsia="楷体"/>
                      <w:kern w:val="0"/>
                      <w:sz w:val="18"/>
                      <w:szCs w:val="18"/>
                    </w:rPr>
                    <w:t>本周-上周</w:t>
                  </w:r>
                </w:p>
                <w:p>
                  <w:pPr>
                    <w:jc w:val="center"/>
                    <w:rPr>
                      <w:rFonts w:eastAsia="楷体"/>
                      <w:kern w:val="0"/>
                      <w:sz w:val="18"/>
                      <w:szCs w:val="18"/>
                    </w:rPr>
                  </w:pPr>
                  <w:r>
                    <w:rPr>
                      <w:rFonts w:hint="eastAsia" w:eastAsia="楷体"/>
                      <w:kern w:val="0"/>
                      <w:sz w:val="18"/>
                      <w:szCs w:val="18"/>
                    </w:rPr>
                    <w:t>(BP)</w:t>
                  </w:r>
                </w:p>
              </w:tc>
              <w:tc>
                <w:tcPr>
                  <w:tcW w:w="588" w:type="pct"/>
                  <w:noWrap/>
                  <w:vAlign w:val="center"/>
                </w:tcPr>
                <w:p>
                  <w:pPr>
                    <w:jc w:val="center"/>
                    <w:rPr>
                      <w:rFonts w:eastAsia="楷体"/>
                      <w:kern w:val="0"/>
                      <w:sz w:val="18"/>
                      <w:szCs w:val="18"/>
                    </w:rPr>
                  </w:pPr>
                  <w:r>
                    <w:rPr>
                      <w:rFonts w:hint="eastAsia" w:eastAsia="楷体"/>
                      <w:kern w:val="0"/>
                      <w:sz w:val="18"/>
                      <w:szCs w:val="18"/>
                    </w:rPr>
                    <w:t>历史分位数</w:t>
                  </w:r>
                </w:p>
              </w:tc>
              <w:tc>
                <w:tcPr>
                  <w:tcW w:w="523" w:type="pct"/>
                  <w:noWrap/>
                  <w:vAlign w:val="center"/>
                </w:tcPr>
                <w:p>
                  <w:pPr>
                    <w:jc w:val="center"/>
                    <w:rPr>
                      <w:rFonts w:eastAsia="楷体"/>
                      <w:kern w:val="0"/>
                      <w:sz w:val="18"/>
                      <w:szCs w:val="18"/>
                    </w:rPr>
                  </w:pPr>
                  <w:r>
                    <w:rPr>
                      <w:rFonts w:hint="eastAsia" w:eastAsia="楷体"/>
                      <w:kern w:val="0"/>
                      <w:sz w:val="18"/>
                      <w:szCs w:val="18"/>
                    </w:rPr>
                    <w:t>本周-上周</w:t>
                  </w:r>
                </w:p>
                <w:p>
                  <w:pPr>
                    <w:jc w:val="center"/>
                    <w:rPr>
                      <w:rFonts w:eastAsia="楷体"/>
                      <w:kern w:val="0"/>
                      <w:sz w:val="18"/>
                      <w:szCs w:val="18"/>
                    </w:rPr>
                  </w:pPr>
                  <w:r>
                    <w:rPr>
                      <w:rFonts w:hint="eastAsia" w:eastAsia="楷体"/>
                      <w:kern w:val="0"/>
                      <w:sz w:val="18"/>
                      <w:szCs w:val="18"/>
                    </w:rPr>
                    <w:t>(BP)</w:t>
                  </w:r>
                </w:p>
              </w:tc>
              <w:tc>
                <w:tcPr>
                  <w:tcW w:w="589" w:type="pct"/>
                  <w:noWrap/>
                  <w:vAlign w:val="center"/>
                </w:tcPr>
                <w:p>
                  <w:pPr>
                    <w:jc w:val="center"/>
                    <w:rPr>
                      <w:rFonts w:eastAsia="楷体"/>
                      <w:kern w:val="0"/>
                      <w:sz w:val="18"/>
                      <w:szCs w:val="18"/>
                    </w:rPr>
                  </w:pPr>
                  <w:r>
                    <w:rPr>
                      <w:rFonts w:hint="eastAsia" w:eastAsia="楷体"/>
                      <w:kern w:val="0"/>
                      <w:sz w:val="18"/>
                      <w:szCs w:val="18"/>
                    </w:rPr>
                    <w:t>历史分位数</w:t>
                  </w:r>
                </w:p>
              </w:tc>
              <w:tc>
                <w:tcPr>
                  <w:tcW w:w="523" w:type="pct"/>
                  <w:noWrap/>
                  <w:vAlign w:val="center"/>
                </w:tcPr>
                <w:p>
                  <w:pPr>
                    <w:jc w:val="center"/>
                    <w:rPr>
                      <w:rFonts w:eastAsia="楷体"/>
                      <w:kern w:val="0"/>
                      <w:sz w:val="18"/>
                      <w:szCs w:val="18"/>
                    </w:rPr>
                  </w:pPr>
                  <w:r>
                    <w:rPr>
                      <w:rFonts w:hint="eastAsia" w:eastAsia="楷体"/>
                      <w:kern w:val="0"/>
                      <w:sz w:val="18"/>
                      <w:szCs w:val="18"/>
                    </w:rPr>
                    <w:t>本周-上周</w:t>
                  </w:r>
                </w:p>
                <w:p>
                  <w:pPr>
                    <w:jc w:val="center"/>
                    <w:rPr>
                      <w:rFonts w:eastAsia="楷体"/>
                      <w:kern w:val="0"/>
                      <w:sz w:val="18"/>
                      <w:szCs w:val="18"/>
                    </w:rPr>
                  </w:pPr>
                  <w:r>
                    <w:rPr>
                      <w:rFonts w:hint="eastAsia" w:eastAsia="楷体"/>
                      <w:kern w:val="0"/>
                      <w:sz w:val="18"/>
                      <w:szCs w:val="18"/>
                    </w:rPr>
                    <w:t>(BP)</w:t>
                  </w:r>
                </w:p>
              </w:tc>
              <w:tc>
                <w:tcPr>
                  <w:tcW w:w="589" w:type="pct"/>
                  <w:noWrap/>
                  <w:vAlign w:val="center"/>
                </w:tcPr>
                <w:p>
                  <w:pPr>
                    <w:jc w:val="center"/>
                    <w:rPr>
                      <w:rFonts w:eastAsia="楷体"/>
                      <w:kern w:val="0"/>
                      <w:sz w:val="18"/>
                      <w:szCs w:val="18"/>
                    </w:rPr>
                  </w:pPr>
                  <w:r>
                    <w:rPr>
                      <w:rFonts w:hint="eastAsia" w:eastAsia="楷体"/>
                      <w:kern w:val="0"/>
                      <w:sz w:val="18"/>
                      <w:szCs w:val="18"/>
                    </w:rPr>
                    <w:t>历史分位数</w:t>
                  </w:r>
                </w:p>
              </w:tc>
              <w:tc>
                <w:tcPr>
                  <w:tcW w:w="661" w:type="pct"/>
                  <w:noWrap/>
                  <w:vAlign w:val="center"/>
                </w:tcPr>
                <w:p>
                  <w:pPr>
                    <w:jc w:val="center"/>
                    <w:rPr>
                      <w:rFonts w:eastAsia="楷体"/>
                      <w:kern w:val="0"/>
                      <w:sz w:val="18"/>
                      <w:szCs w:val="18"/>
                    </w:rPr>
                  </w:pPr>
                  <w:r>
                    <w:rPr>
                      <w:rFonts w:hint="eastAsia" w:eastAsia="楷体"/>
                      <w:kern w:val="0"/>
                      <w:sz w:val="18"/>
                      <w:szCs w:val="18"/>
                    </w:rPr>
                    <w:t>本周-上周</w:t>
                  </w:r>
                </w:p>
                <w:p>
                  <w:pPr>
                    <w:jc w:val="center"/>
                    <w:rPr>
                      <w:rFonts w:eastAsia="楷体"/>
                      <w:kern w:val="0"/>
                      <w:sz w:val="18"/>
                      <w:szCs w:val="18"/>
                    </w:rPr>
                  </w:pPr>
                  <w:r>
                    <w:rPr>
                      <w:rFonts w:hint="eastAsia" w:eastAsia="楷体"/>
                      <w:kern w:val="0"/>
                      <w:sz w:val="18"/>
                      <w:szCs w:val="18"/>
                    </w:rPr>
                    <w:t>(BP)</w:t>
                  </w:r>
                </w:p>
              </w:tc>
              <w:tc>
                <w:tcPr>
                  <w:tcW w:w="586" w:type="pct"/>
                  <w:noWrap/>
                  <w:vAlign w:val="center"/>
                </w:tcPr>
                <w:p>
                  <w:pPr>
                    <w:jc w:val="center"/>
                    <w:rPr>
                      <w:rFonts w:eastAsia="楷体"/>
                      <w:kern w:val="0"/>
                      <w:sz w:val="18"/>
                      <w:szCs w:val="18"/>
                    </w:rPr>
                  </w:pPr>
                  <w:r>
                    <w:rPr>
                      <w:rFonts w:hint="eastAsia" w:eastAsia="楷体"/>
                      <w:kern w:val="0"/>
                      <w:sz w:val="18"/>
                      <w:szCs w:val="18"/>
                    </w:rPr>
                    <w:t>历史分位数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20" w:type="pct"/>
                  <w:noWrap/>
                </w:tcPr>
                <w:p>
                  <w:pPr>
                    <w:jc w:val="center"/>
                    <w:rPr>
                      <w:rFonts w:eastAsia="楷体"/>
                      <w:kern w:val="0"/>
                      <w:sz w:val="18"/>
                      <w:szCs w:val="18"/>
                    </w:rPr>
                  </w:pPr>
                  <w:r>
                    <w:rPr>
                      <w:rFonts w:hint="eastAsia" w:eastAsia="楷体"/>
                      <w:kern w:val="0"/>
                      <w:sz w:val="18"/>
                      <w:szCs w:val="18"/>
                    </w:rPr>
                    <w:t>1年期</w:t>
                  </w:r>
                </w:p>
              </w:tc>
              <w:tc>
                <w:tcPr>
                  <w:tcW w:w="523" w:type="pct"/>
                  <w:noWrap/>
                </w:tcPr>
                <w:p>
                  <w:pPr>
                    <w:jc w:val="center"/>
                    <w:rPr>
                      <w:rFonts w:hint="default" w:eastAsia="楷体"/>
                      <w:kern w:val="0"/>
                      <w:sz w:val="18"/>
                      <w:szCs w:val="18"/>
                      <w:lang w:val="en-US" w:eastAsia="zh-CN"/>
                    </w:rPr>
                  </w:pPr>
                  <w:r>
                    <w:rPr>
                      <w:rFonts w:hint="eastAsia" w:eastAsia="楷体"/>
                      <w:kern w:val="0"/>
                      <w:sz w:val="18"/>
                      <w:szCs w:val="18"/>
                      <w:lang w:val="en-US" w:eastAsia="zh-CN"/>
                    </w:rPr>
                    <w:t>1#b0</w:t>
                  </w:r>
                </w:p>
              </w:tc>
              <w:tc>
                <w:tcPr>
                  <w:tcW w:w="588" w:type="pct"/>
                  <w:noWrap/>
                </w:tcPr>
                <w:p>
                  <w:pPr>
                    <w:jc w:val="center"/>
                    <w:rPr>
                      <w:rFonts w:hint="default" w:eastAsia="楷体"/>
                      <w:kern w:val="0"/>
                      <w:sz w:val="18"/>
                      <w:szCs w:val="18"/>
                      <w:lang w:val="en-US"/>
                    </w:rPr>
                  </w:pPr>
                  <w:r>
                    <w:rPr>
                      <w:rFonts w:hint="eastAsia" w:eastAsia="楷体"/>
                      <w:kern w:val="0"/>
                      <w:sz w:val="18"/>
                      <w:szCs w:val="18"/>
                      <w:lang w:val="en-US" w:eastAsia="zh-CN"/>
                    </w:rPr>
                    <w:t>1#c0</w:t>
                  </w:r>
                </w:p>
              </w:tc>
              <w:tc>
                <w:tcPr>
                  <w:tcW w:w="523" w:type="pct"/>
                  <w:noWrap/>
                </w:tcPr>
                <w:p>
                  <w:pPr>
                    <w:jc w:val="center"/>
                    <w:rPr>
                      <w:rFonts w:hint="default" w:eastAsia="楷体"/>
                      <w:kern w:val="0"/>
                      <w:sz w:val="18"/>
                      <w:szCs w:val="18"/>
                      <w:lang w:val="en-US"/>
                    </w:rPr>
                  </w:pPr>
                  <w:r>
                    <w:rPr>
                      <w:rFonts w:hint="eastAsia" w:eastAsia="楷体"/>
                      <w:kern w:val="0"/>
                      <w:sz w:val="18"/>
                      <w:szCs w:val="18"/>
                      <w:lang w:val="en-US" w:eastAsia="zh-CN"/>
                    </w:rPr>
                    <w:t>1#b1</w:t>
                  </w:r>
                </w:p>
              </w:tc>
              <w:tc>
                <w:tcPr>
                  <w:tcW w:w="589" w:type="pct"/>
                  <w:noWrap/>
                </w:tcPr>
                <w:p>
                  <w:pPr>
                    <w:jc w:val="center"/>
                    <w:rPr>
                      <w:rFonts w:hint="default" w:eastAsia="楷体"/>
                      <w:kern w:val="0"/>
                      <w:sz w:val="18"/>
                      <w:szCs w:val="18"/>
                      <w:lang w:val="en-US"/>
                    </w:rPr>
                  </w:pPr>
                  <w:r>
                    <w:rPr>
                      <w:rFonts w:hint="eastAsia" w:eastAsia="楷体"/>
                      <w:kern w:val="0"/>
                      <w:sz w:val="18"/>
                      <w:szCs w:val="18"/>
                      <w:lang w:val="en-US" w:eastAsia="zh-CN"/>
                    </w:rPr>
                    <w:t>1#c1</w:t>
                  </w:r>
                </w:p>
              </w:tc>
              <w:tc>
                <w:tcPr>
                  <w:tcW w:w="523" w:type="pct"/>
                  <w:noWrap/>
                </w:tcPr>
                <w:p>
                  <w:pPr>
                    <w:jc w:val="center"/>
                    <w:rPr>
                      <w:rFonts w:hint="default" w:eastAsia="楷体"/>
                      <w:kern w:val="0"/>
                      <w:sz w:val="18"/>
                      <w:szCs w:val="18"/>
                      <w:lang w:val="en-US"/>
                    </w:rPr>
                  </w:pPr>
                  <w:r>
                    <w:rPr>
                      <w:rFonts w:hint="eastAsia" w:eastAsia="楷体"/>
                      <w:kern w:val="0"/>
                      <w:sz w:val="18"/>
                      <w:szCs w:val="18"/>
                      <w:lang w:val="en-US" w:eastAsia="zh-CN"/>
                    </w:rPr>
                    <w:t>1#b2</w:t>
                  </w:r>
                </w:p>
              </w:tc>
              <w:tc>
                <w:tcPr>
                  <w:tcW w:w="589" w:type="pct"/>
                  <w:noWrap/>
                </w:tcPr>
                <w:p>
                  <w:pPr>
                    <w:jc w:val="center"/>
                    <w:rPr>
                      <w:rFonts w:hint="default" w:eastAsia="楷体"/>
                      <w:kern w:val="0"/>
                      <w:sz w:val="18"/>
                      <w:szCs w:val="18"/>
                      <w:lang w:val="en-US"/>
                    </w:rPr>
                  </w:pPr>
                  <w:r>
                    <w:rPr>
                      <w:rFonts w:hint="eastAsia" w:eastAsia="楷体"/>
                      <w:kern w:val="0"/>
                      <w:sz w:val="18"/>
                      <w:szCs w:val="18"/>
                      <w:lang w:val="en-US" w:eastAsia="zh-CN"/>
                    </w:rPr>
                    <w:t>1#c2</w:t>
                  </w:r>
                </w:p>
              </w:tc>
              <w:tc>
                <w:tcPr>
                  <w:tcW w:w="661" w:type="pct"/>
                  <w:noWrap/>
                </w:tcPr>
                <w:p>
                  <w:pPr>
                    <w:jc w:val="center"/>
                    <w:rPr>
                      <w:rFonts w:hint="default" w:eastAsia="楷体"/>
                      <w:kern w:val="0"/>
                      <w:sz w:val="18"/>
                      <w:szCs w:val="18"/>
                      <w:lang w:val="en-US"/>
                    </w:rPr>
                  </w:pPr>
                  <w:r>
                    <w:rPr>
                      <w:rFonts w:hint="eastAsia" w:eastAsia="楷体"/>
                      <w:kern w:val="0"/>
                      <w:sz w:val="18"/>
                      <w:szCs w:val="18"/>
                      <w:lang w:val="en-US" w:eastAsia="zh-CN"/>
                    </w:rPr>
                    <w:t>1#b3</w:t>
                  </w:r>
                </w:p>
              </w:tc>
              <w:tc>
                <w:tcPr>
                  <w:tcW w:w="586" w:type="pct"/>
                  <w:noWrap/>
                </w:tcPr>
                <w:p>
                  <w:pPr>
                    <w:jc w:val="center"/>
                    <w:rPr>
                      <w:rFonts w:hint="default" w:eastAsia="楷体"/>
                      <w:kern w:val="0"/>
                      <w:sz w:val="18"/>
                      <w:szCs w:val="18"/>
                      <w:lang w:val="en-US"/>
                    </w:rPr>
                  </w:pPr>
                  <w:r>
                    <w:rPr>
                      <w:rFonts w:hint="eastAsia" w:eastAsia="楷体"/>
                      <w:kern w:val="0"/>
                      <w:sz w:val="18"/>
                      <w:szCs w:val="18"/>
                      <w:lang w:val="en-US" w:eastAsia="zh-CN"/>
                    </w:rPr>
                    <w:t>1#c3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20" w:type="pct"/>
                  <w:noWrap/>
                </w:tcPr>
                <w:p>
                  <w:pPr>
                    <w:jc w:val="center"/>
                    <w:rPr>
                      <w:rFonts w:eastAsia="楷体"/>
                      <w:kern w:val="0"/>
                      <w:sz w:val="18"/>
                      <w:szCs w:val="18"/>
                    </w:rPr>
                  </w:pPr>
                  <w:r>
                    <w:rPr>
                      <w:rFonts w:hint="eastAsia" w:eastAsia="楷体"/>
                      <w:kern w:val="0"/>
                      <w:sz w:val="18"/>
                      <w:szCs w:val="18"/>
                    </w:rPr>
                    <w:t>3年期</w:t>
                  </w:r>
                </w:p>
              </w:tc>
              <w:tc>
                <w:tcPr>
                  <w:tcW w:w="523" w:type="pct"/>
                  <w:noWrap/>
                </w:tcPr>
                <w:p>
                  <w:pPr>
                    <w:jc w:val="center"/>
                    <w:rPr>
                      <w:rFonts w:hint="default" w:eastAsia="楷体"/>
                      <w:kern w:val="0"/>
                      <w:sz w:val="18"/>
                      <w:szCs w:val="18"/>
                      <w:lang w:val="en-US" w:eastAsia="zh-CN"/>
                    </w:rPr>
                  </w:pPr>
                  <w:r>
                    <w:rPr>
                      <w:rFonts w:hint="eastAsia" w:eastAsia="楷体"/>
                      <w:kern w:val="0"/>
                      <w:sz w:val="18"/>
                      <w:szCs w:val="18"/>
                      <w:lang w:val="en-US" w:eastAsia="zh-CN"/>
                    </w:rPr>
                    <w:t>3#b0</w:t>
                  </w:r>
                </w:p>
              </w:tc>
              <w:tc>
                <w:tcPr>
                  <w:tcW w:w="588" w:type="pct"/>
                  <w:noWrap/>
                </w:tcPr>
                <w:p>
                  <w:pPr>
                    <w:jc w:val="center"/>
                    <w:rPr>
                      <w:rFonts w:eastAsia="楷体"/>
                      <w:kern w:val="0"/>
                      <w:sz w:val="18"/>
                      <w:szCs w:val="18"/>
                    </w:rPr>
                  </w:pPr>
                  <w:r>
                    <w:rPr>
                      <w:rFonts w:hint="eastAsia" w:eastAsia="楷体"/>
                      <w:kern w:val="0"/>
                      <w:sz w:val="18"/>
                      <w:szCs w:val="18"/>
                      <w:lang w:val="en-US" w:eastAsia="zh-CN"/>
                    </w:rPr>
                    <w:t>3#c0</w:t>
                  </w:r>
                </w:p>
              </w:tc>
              <w:tc>
                <w:tcPr>
                  <w:tcW w:w="523" w:type="pct"/>
                  <w:noWrap/>
                </w:tcPr>
                <w:p>
                  <w:pPr>
                    <w:jc w:val="center"/>
                    <w:rPr>
                      <w:rFonts w:hint="default" w:eastAsia="楷体"/>
                      <w:kern w:val="0"/>
                      <w:sz w:val="18"/>
                      <w:szCs w:val="18"/>
                      <w:lang w:val="en-US"/>
                    </w:rPr>
                  </w:pPr>
                  <w:r>
                    <w:rPr>
                      <w:rFonts w:hint="eastAsia" w:eastAsia="楷体"/>
                      <w:kern w:val="0"/>
                      <w:sz w:val="18"/>
                      <w:szCs w:val="18"/>
                      <w:lang w:val="en-US" w:eastAsia="zh-CN"/>
                    </w:rPr>
                    <w:t>3#b1</w:t>
                  </w:r>
                </w:p>
              </w:tc>
              <w:tc>
                <w:tcPr>
                  <w:tcW w:w="589" w:type="pct"/>
                  <w:noWrap/>
                </w:tcPr>
                <w:p>
                  <w:pPr>
                    <w:jc w:val="center"/>
                    <w:rPr>
                      <w:rFonts w:hint="default" w:eastAsia="楷体"/>
                      <w:kern w:val="0"/>
                      <w:sz w:val="18"/>
                      <w:szCs w:val="18"/>
                      <w:lang w:val="en-US"/>
                    </w:rPr>
                  </w:pPr>
                  <w:r>
                    <w:rPr>
                      <w:rFonts w:hint="eastAsia" w:eastAsia="楷体"/>
                      <w:kern w:val="0"/>
                      <w:sz w:val="18"/>
                      <w:szCs w:val="18"/>
                      <w:lang w:val="en-US" w:eastAsia="zh-CN"/>
                    </w:rPr>
                    <w:t>3#c1</w:t>
                  </w:r>
                </w:p>
              </w:tc>
              <w:tc>
                <w:tcPr>
                  <w:tcW w:w="523" w:type="pct"/>
                  <w:noWrap/>
                </w:tcPr>
                <w:p>
                  <w:pPr>
                    <w:jc w:val="center"/>
                    <w:rPr>
                      <w:rFonts w:hint="default" w:eastAsia="楷体"/>
                      <w:kern w:val="0"/>
                      <w:sz w:val="18"/>
                      <w:szCs w:val="18"/>
                      <w:lang w:val="en-US"/>
                    </w:rPr>
                  </w:pPr>
                  <w:r>
                    <w:rPr>
                      <w:rFonts w:hint="eastAsia" w:eastAsia="楷体"/>
                      <w:kern w:val="0"/>
                      <w:sz w:val="18"/>
                      <w:szCs w:val="18"/>
                      <w:lang w:val="en-US" w:eastAsia="zh-CN"/>
                    </w:rPr>
                    <w:t>3#b2</w:t>
                  </w:r>
                </w:p>
              </w:tc>
              <w:tc>
                <w:tcPr>
                  <w:tcW w:w="589" w:type="pct"/>
                  <w:noWrap/>
                </w:tcPr>
                <w:p>
                  <w:pPr>
                    <w:jc w:val="center"/>
                    <w:rPr>
                      <w:rFonts w:hint="default" w:eastAsia="楷体"/>
                      <w:kern w:val="0"/>
                      <w:sz w:val="18"/>
                      <w:szCs w:val="18"/>
                      <w:lang w:val="en-US"/>
                    </w:rPr>
                  </w:pPr>
                  <w:r>
                    <w:rPr>
                      <w:rFonts w:hint="eastAsia" w:eastAsia="楷体"/>
                      <w:kern w:val="0"/>
                      <w:sz w:val="18"/>
                      <w:szCs w:val="18"/>
                      <w:lang w:val="en-US" w:eastAsia="zh-CN"/>
                    </w:rPr>
                    <w:t>3#c2</w:t>
                  </w:r>
                </w:p>
              </w:tc>
              <w:tc>
                <w:tcPr>
                  <w:tcW w:w="661" w:type="pct"/>
                  <w:noWrap/>
                </w:tcPr>
                <w:p>
                  <w:pPr>
                    <w:jc w:val="center"/>
                    <w:rPr>
                      <w:rFonts w:hint="default" w:eastAsia="楷体"/>
                      <w:kern w:val="0"/>
                      <w:sz w:val="18"/>
                      <w:szCs w:val="18"/>
                      <w:lang w:val="en-US"/>
                    </w:rPr>
                  </w:pPr>
                  <w:r>
                    <w:rPr>
                      <w:rFonts w:hint="eastAsia" w:eastAsia="楷体"/>
                      <w:kern w:val="0"/>
                      <w:sz w:val="18"/>
                      <w:szCs w:val="18"/>
                      <w:lang w:val="en-US" w:eastAsia="zh-CN"/>
                    </w:rPr>
                    <w:t>3#b3</w:t>
                  </w:r>
                </w:p>
              </w:tc>
              <w:tc>
                <w:tcPr>
                  <w:tcW w:w="586" w:type="pct"/>
                  <w:noWrap/>
                </w:tcPr>
                <w:p>
                  <w:pPr>
                    <w:jc w:val="center"/>
                    <w:rPr>
                      <w:rFonts w:hint="default" w:eastAsia="楷体"/>
                      <w:kern w:val="0"/>
                      <w:sz w:val="18"/>
                      <w:szCs w:val="18"/>
                      <w:lang w:val="en-US"/>
                    </w:rPr>
                  </w:pPr>
                  <w:r>
                    <w:rPr>
                      <w:rFonts w:hint="eastAsia" w:eastAsia="楷体"/>
                      <w:kern w:val="0"/>
                      <w:sz w:val="18"/>
                      <w:szCs w:val="18"/>
                      <w:lang w:val="en-US" w:eastAsia="zh-CN"/>
                    </w:rPr>
                    <w:t>3#c3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20" w:type="pct"/>
                  <w:noWrap/>
                </w:tcPr>
                <w:p>
                  <w:pPr>
                    <w:jc w:val="center"/>
                    <w:rPr>
                      <w:rFonts w:eastAsia="楷体"/>
                      <w:kern w:val="0"/>
                      <w:sz w:val="18"/>
                      <w:szCs w:val="18"/>
                    </w:rPr>
                  </w:pPr>
                  <w:r>
                    <w:rPr>
                      <w:rFonts w:hint="eastAsia" w:eastAsia="楷体"/>
                      <w:kern w:val="0"/>
                      <w:sz w:val="18"/>
                      <w:szCs w:val="18"/>
                    </w:rPr>
                    <w:t>5年期</w:t>
                  </w:r>
                </w:p>
              </w:tc>
              <w:tc>
                <w:tcPr>
                  <w:tcW w:w="523" w:type="pct"/>
                  <w:noWrap/>
                </w:tcPr>
                <w:p>
                  <w:pPr>
                    <w:jc w:val="center"/>
                    <w:rPr>
                      <w:rFonts w:hint="default" w:eastAsia="楷体"/>
                      <w:kern w:val="0"/>
                      <w:sz w:val="18"/>
                      <w:szCs w:val="18"/>
                      <w:lang w:val="en-US" w:eastAsia="zh-CN"/>
                    </w:rPr>
                  </w:pPr>
                  <w:r>
                    <w:rPr>
                      <w:rFonts w:hint="eastAsia" w:eastAsia="楷体"/>
                      <w:kern w:val="0"/>
                      <w:sz w:val="18"/>
                      <w:szCs w:val="18"/>
                      <w:lang w:val="en-US" w:eastAsia="zh-CN"/>
                    </w:rPr>
                    <w:t>5#b0</w:t>
                  </w:r>
                </w:p>
              </w:tc>
              <w:tc>
                <w:tcPr>
                  <w:tcW w:w="588" w:type="pct"/>
                  <w:noWrap/>
                </w:tcPr>
                <w:p>
                  <w:pPr>
                    <w:jc w:val="center"/>
                    <w:rPr>
                      <w:rFonts w:eastAsia="楷体"/>
                      <w:kern w:val="0"/>
                      <w:sz w:val="18"/>
                      <w:szCs w:val="18"/>
                    </w:rPr>
                  </w:pPr>
                  <w:r>
                    <w:rPr>
                      <w:rFonts w:hint="eastAsia" w:eastAsia="楷体"/>
                      <w:kern w:val="0"/>
                      <w:sz w:val="18"/>
                      <w:szCs w:val="18"/>
                      <w:lang w:val="en-US" w:eastAsia="zh-CN"/>
                    </w:rPr>
                    <w:t>5#c0</w:t>
                  </w:r>
                </w:p>
              </w:tc>
              <w:tc>
                <w:tcPr>
                  <w:tcW w:w="523" w:type="pct"/>
                  <w:noWrap/>
                </w:tcPr>
                <w:p>
                  <w:pPr>
                    <w:jc w:val="center"/>
                    <w:rPr>
                      <w:rFonts w:hint="default" w:eastAsia="楷体"/>
                      <w:kern w:val="0"/>
                      <w:sz w:val="18"/>
                      <w:szCs w:val="18"/>
                      <w:lang w:val="en-US"/>
                    </w:rPr>
                  </w:pPr>
                  <w:r>
                    <w:rPr>
                      <w:rFonts w:hint="eastAsia" w:eastAsia="楷体"/>
                      <w:kern w:val="0"/>
                      <w:sz w:val="18"/>
                      <w:szCs w:val="18"/>
                      <w:lang w:val="en-US" w:eastAsia="zh-CN"/>
                    </w:rPr>
                    <w:t>5#b1</w:t>
                  </w:r>
                </w:p>
              </w:tc>
              <w:tc>
                <w:tcPr>
                  <w:tcW w:w="589" w:type="pct"/>
                  <w:noWrap/>
                </w:tcPr>
                <w:p>
                  <w:pPr>
                    <w:jc w:val="center"/>
                    <w:rPr>
                      <w:rFonts w:hint="default" w:eastAsia="楷体"/>
                      <w:kern w:val="0"/>
                      <w:sz w:val="18"/>
                      <w:szCs w:val="18"/>
                      <w:lang w:val="en-US"/>
                    </w:rPr>
                  </w:pPr>
                  <w:r>
                    <w:rPr>
                      <w:rFonts w:hint="eastAsia" w:eastAsia="楷体"/>
                      <w:kern w:val="0"/>
                      <w:sz w:val="18"/>
                      <w:szCs w:val="18"/>
                      <w:lang w:val="en-US" w:eastAsia="zh-CN"/>
                    </w:rPr>
                    <w:t>5#c1</w:t>
                  </w:r>
                </w:p>
              </w:tc>
              <w:tc>
                <w:tcPr>
                  <w:tcW w:w="523" w:type="pct"/>
                  <w:noWrap/>
                </w:tcPr>
                <w:p>
                  <w:pPr>
                    <w:jc w:val="center"/>
                    <w:rPr>
                      <w:rFonts w:hint="default" w:eastAsia="楷体"/>
                      <w:kern w:val="0"/>
                      <w:sz w:val="18"/>
                      <w:szCs w:val="18"/>
                      <w:lang w:val="en-US"/>
                    </w:rPr>
                  </w:pPr>
                  <w:r>
                    <w:rPr>
                      <w:rFonts w:hint="eastAsia" w:eastAsia="楷体"/>
                      <w:kern w:val="0"/>
                      <w:sz w:val="18"/>
                      <w:szCs w:val="18"/>
                      <w:lang w:val="en-US" w:eastAsia="zh-CN"/>
                    </w:rPr>
                    <w:t>5#b2</w:t>
                  </w:r>
                </w:p>
              </w:tc>
              <w:tc>
                <w:tcPr>
                  <w:tcW w:w="589" w:type="pct"/>
                  <w:noWrap/>
                </w:tcPr>
                <w:p>
                  <w:pPr>
                    <w:jc w:val="center"/>
                    <w:rPr>
                      <w:rFonts w:hint="default" w:eastAsia="楷体"/>
                      <w:kern w:val="0"/>
                      <w:sz w:val="18"/>
                      <w:szCs w:val="18"/>
                      <w:lang w:val="en-US"/>
                    </w:rPr>
                  </w:pPr>
                  <w:r>
                    <w:rPr>
                      <w:rFonts w:hint="eastAsia" w:eastAsia="楷体"/>
                      <w:kern w:val="0"/>
                      <w:sz w:val="18"/>
                      <w:szCs w:val="18"/>
                      <w:lang w:val="en-US" w:eastAsia="zh-CN"/>
                    </w:rPr>
                    <w:t>5#c2</w:t>
                  </w:r>
                </w:p>
              </w:tc>
              <w:tc>
                <w:tcPr>
                  <w:tcW w:w="661" w:type="pct"/>
                  <w:noWrap/>
                </w:tcPr>
                <w:p>
                  <w:pPr>
                    <w:jc w:val="center"/>
                    <w:rPr>
                      <w:rFonts w:hint="default" w:eastAsia="楷体"/>
                      <w:kern w:val="0"/>
                      <w:sz w:val="18"/>
                      <w:szCs w:val="18"/>
                      <w:lang w:val="en-US"/>
                    </w:rPr>
                  </w:pPr>
                  <w:r>
                    <w:rPr>
                      <w:rFonts w:hint="eastAsia" w:eastAsia="楷体"/>
                      <w:kern w:val="0"/>
                      <w:sz w:val="18"/>
                      <w:szCs w:val="18"/>
                      <w:lang w:val="en-US" w:eastAsia="zh-CN"/>
                    </w:rPr>
                    <w:t>5#b3</w:t>
                  </w:r>
                </w:p>
              </w:tc>
              <w:tc>
                <w:tcPr>
                  <w:tcW w:w="586" w:type="pct"/>
                  <w:noWrap/>
                </w:tcPr>
                <w:p>
                  <w:pPr>
                    <w:jc w:val="center"/>
                    <w:rPr>
                      <w:rFonts w:hint="default" w:eastAsia="楷体"/>
                      <w:kern w:val="0"/>
                      <w:sz w:val="18"/>
                      <w:szCs w:val="18"/>
                      <w:lang w:val="en-US"/>
                    </w:rPr>
                  </w:pPr>
                  <w:r>
                    <w:rPr>
                      <w:rFonts w:hint="eastAsia" w:eastAsia="楷体"/>
                      <w:kern w:val="0"/>
                      <w:sz w:val="18"/>
                      <w:szCs w:val="18"/>
                      <w:lang w:val="en-US" w:eastAsia="zh-CN"/>
                    </w:rPr>
                    <w:t>5#c3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20" w:type="pct"/>
                  <w:noWrap/>
                </w:tcPr>
                <w:p>
                  <w:pPr>
                    <w:jc w:val="center"/>
                    <w:rPr>
                      <w:rFonts w:eastAsia="楷体"/>
                      <w:kern w:val="0"/>
                      <w:sz w:val="18"/>
                      <w:szCs w:val="18"/>
                    </w:rPr>
                  </w:pPr>
                  <w:r>
                    <w:rPr>
                      <w:rFonts w:hint="eastAsia" w:eastAsia="楷体"/>
                      <w:kern w:val="0"/>
                      <w:sz w:val="18"/>
                      <w:szCs w:val="18"/>
                    </w:rPr>
                    <w:t>7年期</w:t>
                  </w:r>
                </w:p>
              </w:tc>
              <w:tc>
                <w:tcPr>
                  <w:tcW w:w="523" w:type="pct"/>
                  <w:noWrap/>
                </w:tcPr>
                <w:p>
                  <w:pPr>
                    <w:jc w:val="center"/>
                    <w:rPr>
                      <w:rFonts w:hint="default" w:eastAsia="楷体"/>
                      <w:kern w:val="0"/>
                      <w:sz w:val="18"/>
                      <w:szCs w:val="18"/>
                      <w:lang w:val="en-US" w:eastAsia="zh-CN"/>
                    </w:rPr>
                  </w:pPr>
                  <w:r>
                    <w:rPr>
                      <w:rFonts w:hint="eastAsia" w:eastAsia="楷体"/>
                      <w:kern w:val="0"/>
                      <w:sz w:val="18"/>
                      <w:szCs w:val="18"/>
                      <w:lang w:val="en-US" w:eastAsia="zh-CN"/>
                    </w:rPr>
                    <w:t>7#b0</w:t>
                  </w:r>
                </w:p>
              </w:tc>
              <w:tc>
                <w:tcPr>
                  <w:tcW w:w="588" w:type="pct"/>
                  <w:noWrap/>
                </w:tcPr>
                <w:p>
                  <w:pPr>
                    <w:jc w:val="center"/>
                    <w:rPr>
                      <w:rFonts w:eastAsia="楷体"/>
                      <w:kern w:val="0"/>
                      <w:sz w:val="18"/>
                      <w:szCs w:val="18"/>
                    </w:rPr>
                  </w:pPr>
                  <w:r>
                    <w:rPr>
                      <w:rFonts w:hint="eastAsia" w:eastAsia="楷体"/>
                      <w:kern w:val="0"/>
                      <w:sz w:val="18"/>
                      <w:szCs w:val="18"/>
                      <w:lang w:val="en-US" w:eastAsia="zh-CN"/>
                    </w:rPr>
                    <w:t>7#c0</w:t>
                  </w:r>
                </w:p>
              </w:tc>
              <w:tc>
                <w:tcPr>
                  <w:tcW w:w="523" w:type="pct"/>
                  <w:noWrap/>
                </w:tcPr>
                <w:p>
                  <w:pPr>
                    <w:jc w:val="center"/>
                    <w:rPr>
                      <w:rFonts w:hint="default" w:eastAsia="楷体"/>
                      <w:kern w:val="0"/>
                      <w:sz w:val="18"/>
                      <w:szCs w:val="18"/>
                      <w:lang w:val="en-US"/>
                    </w:rPr>
                  </w:pPr>
                  <w:r>
                    <w:rPr>
                      <w:rFonts w:hint="eastAsia" w:eastAsia="楷体"/>
                      <w:kern w:val="0"/>
                      <w:sz w:val="18"/>
                      <w:szCs w:val="18"/>
                      <w:lang w:val="en-US" w:eastAsia="zh-CN"/>
                    </w:rPr>
                    <w:t>7#b1</w:t>
                  </w:r>
                </w:p>
              </w:tc>
              <w:tc>
                <w:tcPr>
                  <w:tcW w:w="589" w:type="pct"/>
                  <w:noWrap/>
                </w:tcPr>
                <w:p>
                  <w:pPr>
                    <w:jc w:val="center"/>
                    <w:rPr>
                      <w:rFonts w:hint="default" w:eastAsia="楷体"/>
                      <w:kern w:val="0"/>
                      <w:sz w:val="18"/>
                      <w:szCs w:val="18"/>
                      <w:lang w:val="en-US"/>
                    </w:rPr>
                  </w:pPr>
                  <w:r>
                    <w:rPr>
                      <w:rFonts w:hint="eastAsia" w:eastAsia="楷体"/>
                      <w:kern w:val="0"/>
                      <w:sz w:val="18"/>
                      <w:szCs w:val="18"/>
                      <w:lang w:val="en-US" w:eastAsia="zh-CN"/>
                    </w:rPr>
                    <w:t>7#c1</w:t>
                  </w:r>
                </w:p>
              </w:tc>
              <w:tc>
                <w:tcPr>
                  <w:tcW w:w="523" w:type="pct"/>
                  <w:noWrap/>
                </w:tcPr>
                <w:p>
                  <w:pPr>
                    <w:jc w:val="center"/>
                    <w:rPr>
                      <w:rFonts w:hint="default" w:eastAsia="楷体"/>
                      <w:kern w:val="0"/>
                      <w:sz w:val="18"/>
                      <w:szCs w:val="18"/>
                      <w:lang w:val="en-US"/>
                    </w:rPr>
                  </w:pPr>
                  <w:r>
                    <w:rPr>
                      <w:rFonts w:hint="eastAsia" w:eastAsia="楷体"/>
                      <w:kern w:val="0"/>
                      <w:sz w:val="18"/>
                      <w:szCs w:val="18"/>
                      <w:lang w:val="en-US" w:eastAsia="zh-CN"/>
                    </w:rPr>
                    <w:t>7#b2</w:t>
                  </w:r>
                </w:p>
              </w:tc>
              <w:tc>
                <w:tcPr>
                  <w:tcW w:w="589" w:type="pct"/>
                  <w:noWrap/>
                </w:tcPr>
                <w:p>
                  <w:pPr>
                    <w:jc w:val="center"/>
                    <w:rPr>
                      <w:rFonts w:hint="default" w:eastAsia="楷体"/>
                      <w:kern w:val="0"/>
                      <w:sz w:val="18"/>
                      <w:szCs w:val="18"/>
                      <w:lang w:val="en-US"/>
                    </w:rPr>
                  </w:pPr>
                  <w:r>
                    <w:rPr>
                      <w:rFonts w:hint="eastAsia" w:eastAsia="楷体"/>
                      <w:kern w:val="0"/>
                      <w:sz w:val="18"/>
                      <w:szCs w:val="18"/>
                      <w:lang w:val="en-US" w:eastAsia="zh-CN"/>
                    </w:rPr>
                    <w:t>7#c2</w:t>
                  </w:r>
                </w:p>
              </w:tc>
              <w:tc>
                <w:tcPr>
                  <w:tcW w:w="661" w:type="pct"/>
                  <w:noWrap/>
                </w:tcPr>
                <w:p>
                  <w:pPr>
                    <w:jc w:val="center"/>
                    <w:rPr>
                      <w:rFonts w:hint="default" w:eastAsia="楷体"/>
                      <w:kern w:val="0"/>
                      <w:sz w:val="18"/>
                      <w:szCs w:val="18"/>
                      <w:lang w:val="en-US"/>
                    </w:rPr>
                  </w:pPr>
                  <w:r>
                    <w:rPr>
                      <w:rFonts w:hint="eastAsia" w:eastAsia="楷体"/>
                      <w:kern w:val="0"/>
                      <w:sz w:val="18"/>
                      <w:szCs w:val="18"/>
                      <w:lang w:val="en-US" w:eastAsia="zh-CN"/>
                    </w:rPr>
                    <w:t>7#b3</w:t>
                  </w:r>
                </w:p>
              </w:tc>
              <w:tc>
                <w:tcPr>
                  <w:tcW w:w="586" w:type="pct"/>
                  <w:noWrap/>
                </w:tcPr>
                <w:p>
                  <w:pPr>
                    <w:jc w:val="center"/>
                    <w:rPr>
                      <w:rFonts w:hint="default" w:eastAsia="楷体"/>
                      <w:kern w:val="0"/>
                      <w:sz w:val="18"/>
                      <w:szCs w:val="18"/>
                      <w:lang w:val="en-US"/>
                    </w:rPr>
                  </w:pPr>
                  <w:r>
                    <w:rPr>
                      <w:rFonts w:hint="eastAsia" w:eastAsia="楷体"/>
                      <w:kern w:val="0"/>
                      <w:sz w:val="18"/>
                      <w:szCs w:val="18"/>
                      <w:lang w:val="en-US" w:eastAsia="zh-CN"/>
                    </w:rPr>
                    <w:t>7#c3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20" w:type="pct"/>
                  <w:noWrap/>
                </w:tcPr>
                <w:p>
                  <w:pPr>
                    <w:jc w:val="center"/>
                    <w:rPr>
                      <w:rFonts w:eastAsia="楷体"/>
                      <w:kern w:val="0"/>
                      <w:sz w:val="18"/>
                      <w:szCs w:val="18"/>
                    </w:rPr>
                  </w:pPr>
                  <w:r>
                    <w:rPr>
                      <w:rFonts w:hint="eastAsia" w:eastAsia="楷体"/>
                      <w:kern w:val="0"/>
                      <w:sz w:val="18"/>
                      <w:szCs w:val="18"/>
                    </w:rPr>
                    <w:t>10年期</w:t>
                  </w:r>
                </w:p>
              </w:tc>
              <w:tc>
                <w:tcPr>
                  <w:tcW w:w="1019" w:type="dxa"/>
                  <w:noWrap/>
                  <w:vAlign w:val="top"/>
                </w:tcPr>
                <w:p>
                  <w:pPr>
                    <w:jc w:val="center"/>
                    <w:rPr>
                      <w:rFonts w:eastAsia="楷体"/>
                      <w:kern w:val="0"/>
                      <w:sz w:val="18"/>
                      <w:szCs w:val="18"/>
                    </w:rPr>
                  </w:pPr>
                  <w:r>
                    <w:rPr>
                      <w:rFonts w:hint="eastAsia" w:eastAsia="楷体"/>
                      <w:kern w:val="0"/>
                      <w:sz w:val="18"/>
                      <w:szCs w:val="18"/>
                      <w:lang w:val="en-US" w:eastAsia="zh-CN"/>
                    </w:rPr>
                    <w:t>10#b0</w:t>
                  </w:r>
                </w:p>
              </w:tc>
              <w:tc>
                <w:tcPr>
                  <w:tcW w:w="1146" w:type="dxa"/>
                  <w:noWrap/>
                  <w:vAlign w:val="top"/>
                </w:tcPr>
                <w:p>
                  <w:pPr>
                    <w:jc w:val="center"/>
                    <w:rPr>
                      <w:rFonts w:eastAsia="楷体"/>
                      <w:kern w:val="0"/>
                      <w:sz w:val="18"/>
                      <w:szCs w:val="18"/>
                    </w:rPr>
                  </w:pPr>
                  <w:r>
                    <w:rPr>
                      <w:rFonts w:hint="eastAsia" w:eastAsia="楷体"/>
                      <w:kern w:val="0"/>
                      <w:sz w:val="18"/>
                      <w:szCs w:val="18"/>
                      <w:lang w:val="en-US" w:eastAsia="zh-CN"/>
                    </w:rPr>
                    <w:t>10#c0</w:t>
                  </w:r>
                </w:p>
              </w:tc>
              <w:tc>
                <w:tcPr>
                  <w:tcW w:w="1019" w:type="dxa"/>
                  <w:noWrap/>
                  <w:vAlign w:val="top"/>
                </w:tcPr>
                <w:p>
                  <w:pPr>
                    <w:jc w:val="center"/>
                    <w:rPr>
                      <w:rFonts w:eastAsia="楷体"/>
                      <w:kern w:val="0"/>
                      <w:sz w:val="18"/>
                      <w:szCs w:val="18"/>
                    </w:rPr>
                  </w:pPr>
                  <w:r>
                    <w:rPr>
                      <w:rFonts w:hint="eastAsia" w:eastAsia="楷体"/>
                      <w:kern w:val="0"/>
                      <w:sz w:val="18"/>
                      <w:szCs w:val="18"/>
                      <w:lang w:val="en-US" w:eastAsia="zh-CN"/>
                    </w:rPr>
                    <w:t>10#b1</w:t>
                  </w:r>
                </w:p>
              </w:tc>
              <w:tc>
                <w:tcPr>
                  <w:tcW w:w="1148" w:type="dxa"/>
                  <w:noWrap/>
                  <w:vAlign w:val="top"/>
                </w:tcPr>
                <w:p>
                  <w:pPr>
                    <w:jc w:val="center"/>
                    <w:rPr>
                      <w:rFonts w:eastAsia="楷体"/>
                      <w:kern w:val="0"/>
                      <w:sz w:val="18"/>
                      <w:szCs w:val="18"/>
                    </w:rPr>
                  </w:pPr>
                  <w:r>
                    <w:rPr>
                      <w:rFonts w:hint="eastAsia" w:eastAsia="楷体"/>
                      <w:kern w:val="0"/>
                      <w:sz w:val="18"/>
                      <w:szCs w:val="18"/>
                      <w:lang w:val="en-US" w:eastAsia="zh-CN"/>
                    </w:rPr>
                    <w:t>10#c1</w:t>
                  </w:r>
                </w:p>
              </w:tc>
              <w:tc>
                <w:tcPr>
                  <w:tcW w:w="1019" w:type="dxa"/>
                  <w:noWrap/>
                  <w:vAlign w:val="top"/>
                </w:tcPr>
                <w:p>
                  <w:pPr>
                    <w:jc w:val="center"/>
                    <w:rPr>
                      <w:rFonts w:eastAsia="楷体"/>
                      <w:kern w:val="0"/>
                      <w:sz w:val="18"/>
                      <w:szCs w:val="18"/>
                    </w:rPr>
                  </w:pPr>
                  <w:r>
                    <w:rPr>
                      <w:rFonts w:hint="eastAsia" w:eastAsia="楷体"/>
                      <w:kern w:val="0"/>
                      <w:sz w:val="18"/>
                      <w:szCs w:val="18"/>
                      <w:lang w:val="en-US" w:eastAsia="zh-CN"/>
                    </w:rPr>
                    <w:t>10#b2</w:t>
                  </w:r>
                </w:p>
              </w:tc>
              <w:tc>
                <w:tcPr>
                  <w:tcW w:w="1148" w:type="dxa"/>
                  <w:noWrap/>
                  <w:vAlign w:val="top"/>
                </w:tcPr>
                <w:p>
                  <w:pPr>
                    <w:jc w:val="center"/>
                    <w:rPr>
                      <w:rFonts w:eastAsia="楷体"/>
                      <w:kern w:val="0"/>
                      <w:sz w:val="18"/>
                      <w:szCs w:val="18"/>
                    </w:rPr>
                  </w:pPr>
                  <w:r>
                    <w:rPr>
                      <w:rFonts w:hint="eastAsia" w:eastAsia="楷体"/>
                      <w:kern w:val="0"/>
                      <w:sz w:val="18"/>
                      <w:szCs w:val="18"/>
                      <w:lang w:val="en-US" w:eastAsia="zh-CN"/>
                    </w:rPr>
                    <w:t>10#c2</w:t>
                  </w:r>
                </w:p>
              </w:tc>
              <w:tc>
                <w:tcPr>
                  <w:tcW w:w="1289" w:type="dxa"/>
                  <w:noWrap/>
                  <w:vAlign w:val="top"/>
                </w:tcPr>
                <w:p>
                  <w:pPr>
                    <w:jc w:val="center"/>
                    <w:rPr>
                      <w:rFonts w:eastAsia="楷体"/>
                      <w:kern w:val="0"/>
                      <w:sz w:val="18"/>
                      <w:szCs w:val="18"/>
                    </w:rPr>
                  </w:pPr>
                  <w:r>
                    <w:rPr>
                      <w:rFonts w:hint="eastAsia" w:eastAsia="楷体"/>
                      <w:kern w:val="0"/>
                      <w:sz w:val="18"/>
                      <w:szCs w:val="18"/>
                      <w:lang w:val="en-US" w:eastAsia="zh-CN"/>
                    </w:rPr>
                    <w:t>10#b3</w:t>
                  </w:r>
                </w:p>
              </w:tc>
              <w:tc>
                <w:tcPr>
                  <w:tcW w:w="1139" w:type="dxa"/>
                  <w:noWrap/>
                  <w:vAlign w:val="top"/>
                </w:tcPr>
                <w:p>
                  <w:pPr>
                    <w:jc w:val="center"/>
                    <w:rPr>
                      <w:rFonts w:eastAsia="楷体"/>
                      <w:kern w:val="0"/>
                      <w:sz w:val="18"/>
                      <w:szCs w:val="18"/>
                    </w:rPr>
                  </w:pPr>
                  <w:r>
                    <w:rPr>
                      <w:rFonts w:hint="eastAsia" w:eastAsia="楷体"/>
                      <w:kern w:val="0"/>
                      <w:sz w:val="18"/>
                      <w:szCs w:val="18"/>
                      <w:lang w:val="en-US" w:eastAsia="zh-CN"/>
                    </w:rPr>
                    <w:t>10#c3</w:t>
                  </w:r>
                </w:p>
              </w:tc>
            </w:tr>
          </w:tbl>
          <w:p>
            <w:pPr>
              <w:jc w:val="center"/>
              <w:rPr>
                <w:rFonts w:eastAsia="楷体"/>
                <w:kern w:val="0"/>
                <w:sz w:val="18"/>
                <w:szCs w:val="18"/>
              </w:rPr>
            </w:pPr>
          </w:p>
        </w:tc>
      </w:tr>
      <w:tr>
        <w:tblPrEx>
          <w:tblCellMar>
            <w:top w:w="0" w:type="dxa"/>
            <w:left w:w="108" w:type="dxa"/>
            <w:bottom w:w="0" w:type="dxa"/>
            <w:right w:w="108" w:type="dxa"/>
          </w:tblCellMar>
        </w:tblPrEx>
        <w:tc>
          <w:tcPr>
            <w:tcW w:w="9962" w:type="dxa"/>
            <w:tcBorders>
              <w:top w:val="single" w:color="auto" w:sz="4" w:space="0"/>
            </w:tcBorders>
            <w:vAlign w:val="top"/>
          </w:tcPr>
          <w:p>
            <w:pPr>
              <w:autoSpaceDN w:val="0"/>
              <w:rPr>
                <w:rFonts w:ascii="Times New Roman" w:hAnsi="Times New Roman" w:eastAsia="楷体" w:cs="Arial"/>
                <w:color w:val="0F243E"/>
                <w:kern w:val="0"/>
                <w:sz w:val="18"/>
                <w:szCs w:val="21"/>
                <w:lang w:val="en-US" w:eastAsia="zh-CN" w:bidi="ar-SA"/>
              </w:rPr>
            </w:pPr>
            <w:r>
              <w:rPr>
                <w:rFonts w:hint="eastAsia" w:eastAsia="楷体" w:cs="Arial"/>
                <w:color w:val="0F243E"/>
                <w:kern w:val="0"/>
                <w:sz w:val="18"/>
                <w:szCs w:val="21"/>
                <w:lang w:eastAsia="zh-CN"/>
              </w:rPr>
              <w:t>数据来源：Wind，广发证券投资业务管理总部</w:t>
            </w:r>
          </w:p>
        </w:tc>
      </w:tr>
    </w:tbl>
    <w:p>
      <w:pPr>
        <w:rPr>
          <w:rFonts w:eastAsia="楷体"/>
          <w:color w:val="000000"/>
          <w:sz w:val="21"/>
          <w:szCs w:val="21"/>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txt_bond</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2</w:t>
      </w:r>
    </w:p>
    <w:p>
      <w:pPr>
        <w:ind w:firstLine="420"/>
        <w:rPr>
          <w:rFonts w:eastAsia="楷体"/>
          <w:color w:val="000000"/>
          <w:sz w:val="21"/>
          <w:szCs w:val="21"/>
          <w:lang w:eastAsia="zh-CN"/>
        </w:rPr>
      </w:pPr>
    </w:p>
    <w:tbl>
      <w:tblPr>
        <w:tblStyle w:val="23"/>
        <w:tblW w:w="5000" w:type="pct"/>
        <w:jc w:val="center"/>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rPr>
          <w:trHeight w:val="309" w:hRule="atLeast"/>
          <w:jc w:val="center"/>
        </w:trPr>
        <w:tc>
          <w:tcPr>
            <w:tcW w:w="5000" w:type="pct"/>
            <w:tcBorders>
              <w:bottom w:val="single" w:color="auto" w:sz="4" w:space="0"/>
            </w:tcBorders>
          </w:tcPr>
          <w:p>
            <w:pPr>
              <w:pStyle w:val="39"/>
              <w:spacing w:after="0"/>
              <w:ind w:left="0" w:leftChars="0"/>
              <w:rPr>
                <w:rFonts w:hint="default" w:ascii="Times New Roman" w:hAnsi="Times New Roman" w:eastAsia="PMingLiU"/>
                <w:lang w:val="en-US" w:eastAsia="zh-CN"/>
              </w:rPr>
            </w:pPr>
            <w:r>
              <w:rPr>
                <w:rFonts w:hint="eastAsia" w:ascii="Times New Roman" w:hAnsi="Times New Roman" w:eastAsia="楷体"/>
                <w:b/>
                <w:color w:val="0F243E"/>
              </w:rPr>
              <w:t>表</w:t>
            </w:r>
            <w:r>
              <w:rPr>
                <w:rFonts w:hint="eastAsia" w:ascii="Times New Roman" w:hAnsi="Times New Roman" w:eastAsia="楷体"/>
                <w:b/>
                <w:color w:val="0F243E"/>
                <w:lang w:eastAsia="zh-CN"/>
              </w:rPr>
              <w:t>3</w:t>
            </w:r>
            <w:r>
              <w:rPr>
                <w:rFonts w:hint="eastAsia" w:ascii="Times New Roman" w:hAnsi="Times New Roman" w:eastAsia="楷体"/>
                <w:b/>
                <w:color w:val="0F243E"/>
              </w:rPr>
              <w:t>：</w:t>
            </w:r>
            <w:r>
              <w:rPr>
                <w:rFonts w:hint="eastAsia" w:eastAsia="楷体"/>
                <w:b/>
                <w:bCs/>
                <w:color w:val="000000"/>
                <w:lang w:eastAsia="zh-CN"/>
              </w:rPr>
              <w:t>本周利率债期限利差</w:t>
            </w:r>
            <w:r>
              <w:rPr>
                <w:rFonts w:hint="eastAsia" w:eastAsia="楷体"/>
                <w:b/>
                <w:bCs/>
                <w:color w:val="000000"/>
                <w:lang w:val="en-US" w:eastAsia="zh-CN"/>
              </w:rPr>
              <w:t>XXXX</w:t>
            </w:r>
            <w:r>
              <w:rPr>
                <w:rFonts w:hint="eastAsia" w:eastAsia="楷体"/>
                <w:b/>
                <w:bCs/>
                <w:color w:val="000000"/>
                <w:lang w:eastAsia="zh-CN"/>
              </w:rPr>
              <w:t>，所处历史分位</w:t>
            </w:r>
            <w:r>
              <w:rPr>
                <w:rFonts w:hint="eastAsia" w:eastAsia="楷体"/>
                <w:b/>
                <w:bCs/>
                <w:color w:val="000000"/>
                <w:lang w:val="en-US" w:eastAsia="zh-CN"/>
              </w:rPr>
              <w:t>XXXX</w:t>
            </w:r>
          </w:p>
        </w:tc>
      </w:tr>
      <w:tr>
        <w:tblPrEx>
          <w:tblCellMar>
            <w:top w:w="0" w:type="dxa"/>
            <w:left w:w="108" w:type="dxa"/>
            <w:bottom w:w="0" w:type="dxa"/>
            <w:right w:w="108" w:type="dxa"/>
          </w:tblCellMar>
        </w:tblPrEx>
        <w:trPr>
          <w:trHeight w:val="359" w:hRule="atLeast"/>
          <w:jc w:val="center"/>
        </w:trPr>
        <w:tc>
          <w:tcPr>
            <w:tcW w:w="5000" w:type="pct"/>
            <w:tcBorders>
              <w:top w:val="single" w:color="auto" w:sz="4" w:space="0"/>
              <w:bottom w:val="single" w:color="auto" w:sz="4" w:space="0"/>
            </w:tcBorders>
            <w:vAlign w:val="center"/>
          </w:tcPr>
          <w:tbl>
            <w:tblPr>
              <w:tblStyle w:val="24"/>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83"/>
              <w:gridCol w:w="1056"/>
              <w:gridCol w:w="1059"/>
              <w:gridCol w:w="1056"/>
              <w:gridCol w:w="1059"/>
              <w:gridCol w:w="1056"/>
              <w:gridCol w:w="1060"/>
              <w:gridCol w:w="1057"/>
              <w:gridCol w:w="10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283" w:type="dxa"/>
                  <w:noWrap/>
                  <w:vAlign w:val="center"/>
                </w:tcPr>
                <w:p>
                  <w:pPr>
                    <w:jc w:val="center"/>
                    <w:rPr>
                      <w:rFonts w:eastAsia="楷体"/>
                      <w:kern w:val="0"/>
                      <w:sz w:val="18"/>
                      <w:szCs w:val="18"/>
                    </w:rPr>
                  </w:pPr>
                </w:p>
              </w:tc>
              <w:tc>
                <w:tcPr>
                  <w:tcW w:w="2061" w:type="dxa"/>
                  <w:gridSpan w:val="2"/>
                  <w:noWrap/>
                  <w:vAlign w:val="center"/>
                </w:tcPr>
                <w:p>
                  <w:pPr>
                    <w:jc w:val="center"/>
                    <w:rPr>
                      <w:rFonts w:eastAsia="楷体"/>
                      <w:kern w:val="0"/>
                      <w:sz w:val="18"/>
                      <w:szCs w:val="18"/>
                    </w:rPr>
                  </w:pPr>
                  <w:r>
                    <w:rPr>
                      <w:rFonts w:hint="eastAsia" w:eastAsia="楷体"/>
                      <w:kern w:val="0"/>
                      <w:sz w:val="18"/>
                      <w:szCs w:val="18"/>
                    </w:rPr>
                    <w:t>国债期限利差(BP)</w:t>
                  </w:r>
                </w:p>
              </w:tc>
              <w:tc>
                <w:tcPr>
                  <w:tcW w:w="2062" w:type="dxa"/>
                  <w:gridSpan w:val="2"/>
                  <w:noWrap/>
                  <w:vAlign w:val="center"/>
                </w:tcPr>
                <w:p>
                  <w:pPr>
                    <w:jc w:val="center"/>
                    <w:rPr>
                      <w:rFonts w:eastAsia="楷体"/>
                      <w:kern w:val="0"/>
                      <w:sz w:val="18"/>
                      <w:szCs w:val="18"/>
                    </w:rPr>
                  </w:pPr>
                  <w:r>
                    <w:rPr>
                      <w:rFonts w:hint="eastAsia" w:eastAsia="楷体"/>
                      <w:kern w:val="0"/>
                      <w:sz w:val="18"/>
                      <w:szCs w:val="18"/>
                    </w:rPr>
                    <w:t>国开债期限利差(BP)</w:t>
                  </w:r>
                </w:p>
              </w:tc>
              <w:tc>
                <w:tcPr>
                  <w:tcW w:w="2062" w:type="dxa"/>
                  <w:gridSpan w:val="2"/>
                  <w:noWrap/>
                  <w:vAlign w:val="center"/>
                </w:tcPr>
                <w:p>
                  <w:pPr>
                    <w:jc w:val="center"/>
                    <w:rPr>
                      <w:rFonts w:eastAsia="楷体"/>
                      <w:kern w:val="0"/>
                      <w:sz w:val="18"/>
                      <w:szCs w:val="18"/>
                    </w:rPr>
                  </w:pPr>
                  <w:r>
                    <w:rPr>
                      <w:rFonts w:hint="eastAsia" w:eastAsia="楷体"/>
                      <w:kern w:val="0"/>
                      <w:sz w:val="18"/>
                      <w:szCs w:val="18"/>
                    </w:rPr>
                    <w:t>口行债期限利差(BP)</w:t>
                  </w:r>
                </w:p>
              </w:tc>
              <w:tc>
                <w:tcPr>
                  <w:tcW w:w="2062" w:type="dxa"/>
                  <w:gridSpan w:val="2"/>
                  <w:noWrap/>
                  <w:vAlign w:val="center"/>
                </w:tcPr>
                <w:p>
                  <w:pPr>
                    <w:jc w:val="center"/>
                    <w:rPr>
                      <w:rFonts w:eastAsia="楷体"/>
                      <w:kern w:val="0"/>
                      <w:sz w:val="18"/>
                      <w:szCs w:val="18"/>
                    </w:rPr>
                  </w:pPr>
                  <w:r>
                    <w:rPr>
                      <w:rFonts w:hint="eastAsia" w:eastAsia="楷体"/>
                      <w:kern w:val="0"/>
                      <w:sz w:val="18"/>
                      <w:szCs w:val="18"/>
                    </w:rPr>
                    <w:t>农发债期限利差(BP)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283" w:type="dxa"/>
                  <w:noWrap/>
                  <w:vAlign w:val="center"/>
                </w:tcPr>
                <w:p>
                  <w:pPr>
                    <w:jc w:val="center"/>
                    <w:rPr>
                      <w:rFonts w:eastAsia="楷体"/>
                      <w:kern w:val="0"/>
                      <w:sz w:val="18"/>
                      <w:szCs w:val="18"/>
                    </w:rPr>
                  </w:pPr>
                </w:p>
              </w:tc>
              <w:tc>
                <w:tcPr>
                  <w:tcW w:w="1002" w:type="dxa"/>
                  <w:noWrap/>
                  <w:vAlign w:val="center"/>
                </w:tcPr>
                <w:p>
                  <w:pPr>
                    <w:jc w:val="center"/>
                    <w:rPr>
                      <w:rFonts w:eastAsia="楷体"/>
                      <w:kern w:val="0"/>
                      <w:sz w:val="18"/>
                      <w:szCs w:val="18"/>
                      <w:lang w:eastAsia="zh-CN"/>
                    </w:rPr>
                  </w:pPr>
                  <w:r>
                    <w:rPr>
                      <w:rFonts w:hint="eastAsia" w:eastAsia="楷体"/>
                      <w:kern w:val="0"/>
                      <w:sz w:val="18"/>
                      <w:szCs w:val="18"/>
                      <w:lang w:eastAsia="zh-CN"/>
                    </w:rPr>
                    <w:t>2020-05-29</w:t>
                  </w:r>
                </w:p>
              </w:tc>
              <w:tc>
                <w:tcPr>
                  <w:tcW w:w="1059" w:type="dxa"/>
                  <w:noWrap/>
                  <w:vAlign w:val="center"/>
                </w:tcPr>
                <w:p>
                  <w:pPr>
                    <w:jc w:val="center"/>
                    <w:rPr>
                      <w:rFonts w:eastAsia="楷体"/>
                      <w:kern w:val="0"/>
                      <w:sz w:val="18"/>
                      <w:szCs w:val="18"/>
                      <w:lang w:eastAsia="zh-CN"/>
                    </w:rPr>
                  </w:pPr>
                  <w:r>
                    <w:rPr>
                      <w:rFonts w:hint="eastAsia" w:eastAsia="楷体"/>
                      <w:kern w:val="0"/>
                      <w:sz w:val="18"/>
                      <w:szCs w:val="18"/>
                      <w:lang w:eastAsia="zh-CN"/>
                    </w:rPr>
                    <w:t>历史</w:t>
                  </w:r>
                </w:p>
                <w:p>
                  <w:pPr>
                    <w:jc w:val="center"/>
                    <w:rPr>
                      <w:rFonts w:eastAsia="楷体"/>
                      <w:kern w:val="0"/>
                      <w:sz w:val="18"/>
                      <w:szCs w:val="18"/>
                      <w:lang w:eastAsia="zh-CN"/>
                    </w:rPr>
                  </w:pPr>
                  <w:r>
                    <w:rPr>
                      <w:rFonts w:hint="eastAsia" w:eastAsia="楷体"/>
                      <w:kern w:val="0"/>
                      <w:sz w:val="18"/>
                      <w:szCs w:val="18"/>
                      <w:lang w:eastAsia="zh-CN"/>
                    </w:rPr>
                    <w:t>分位数</w:t>
                  </w:r>
                </w:p>
              </w:tc>
              <w:tc>
                <w:tcPr>
                  <w:tcW w:w="1003" w:type="dxa"/>
                  <w:noWrap/>
                  <w:vAlign w:val="center"/>
                </w:tcPr>
                <w:p>
                  <w:pPr>
                    <w:jc w:val="center"/>
                    <w:rPr>
                      <w:rFonts w:eastAsia="楷体"/>
                      <w:kern w:val="0"/>
                      <w:sz w:val="18"/>
                      <w:szCs w:val="18"/>
                      <w:lang w:eastAsia="zh-CN"/>
                    </w:rPr>
                  </w:pPr>
                  <w:r>
                    <w:rPr>
                      <w:rFonts w:eastAsia="楷体"/>
                      <w:kern w:val="0"/>
                      <w:sz w:val="18"/>
                      <w:szCs w:val="18"/>
                      <w:lang w:eastAsia="zh-CN"/>
                    </w:rPr>
                    <w:t>2020-05-</w:t>
                  </w:r>
                  <w:r>
                    <w:rPr>
                      <w:rFonts w:hint="eastAsia" w:eastAsia="楷体"/>
                      <w:kern w:val="0"/>
                      <w:sz w:val="18"/>
                      <w:szCs w:val="18"/>
                      <w:lang w:eastAsia="zh-CN"/>
                    </w:rPr>
                    <w:t>29</w:t>
                  </w:r>
                </w:p>
              </w:tc>
              <w:tc>
                <w:tcPr>
                  <w:tcW w:w="1059" w:type="dxa"/>
                  <w:noWrap/>
                  <w:vAlign w:val="center"/>
                </w:tcPr>
                <w:p>
                  <w:pPr>
                    <w:jc w:val="center"/>
                    <w:rPr>
                      <w:rFonts w:eastAsia="楷体"/>
                      <w:kern w:val="0"/>
                      <w:sz w:val="18"/>
                      <w:szCs w:val="18"/>
                      <w:lang w:eastAsia="zh-CN"/>
                    </w:rPr>
                  </w:pPr>
                  <w:r>
                    <w:rPr>
                      <w:rFonts w:hint="eastAsia" w:eastAsia="楷体"/>
                      <w:kern w:val="0"/>
                      <w:sz w:val="18"/>
                      <w:szCs w:val="18"/>
                      <w:lang w:eastAsia="zh-CN"/>
                    </w:rPr>
                    <w:t>历史</w:t>
                  </w:r>
                </w:p>
                <w:p>
                  <w:pPr>
                    <w:jc w:val="center"/>
                    <w:rPr>
                      <w:rFonts w:eastAsia="楷体"/>
                      <w:kern w:val="0"/>
                      <w:sz w:val="18"/>
                      <w:szCs w:val="18"/>
                      <w:lang w:eastAsia="zh-CN"/>
                    </w:rPr>
                  </w:pPr>
                  <w:r>
                    <w:rPr>
                      <w:rFonts w:hint="eastAsia" w:eastAsia="楷体"/>
                      <w:kern w:val="0"/>
                      <w:sz w:val="18"/>
                      <w:szCs w:val="18"/>
                      <w:lang w:eastAsia="zh-CN"/>
                    </w:rPr>
                    <w:t>分位数</w:t>
                  </w:r>
                </w:p>
              </w:tc>
              <w:tc>
                <w:tcPr>
                  <w:tcW w:w="1003" w:type="dxa"/>
                  <w:noWrap/>
                  <w:vAlign w:val="center"/>
                </w:tcPr>
                <w:p>
                  <w:pPr>
                    <w:jc w:val="center"/>
                    <w:rPr>
                      <w:rFonts w:eastAsia="楷体"/>
                      <w:kern w:val="0"/>
                      <w:sz w:val="18"/>
                      <w:szCs w:val="18"/>
                      <w:lang w:eastAsia="zh-CN"/>
                    </w:rPr>
                  </w:pPr>
                  <w:r>
                    <w:rPr>
                      <w:rFonts w:eastAsia="楷体"/>
                      <w:kern w:val="0"/>
                      <w:sz w:val="18"/>
                      <w:szCs w:val="18"/>
                      <w:lang w:eastAsia="zh-CN"/>
                    </w:rPr>
                    <w:t>2020-05-</w:t>
                  </w:r>
                  <w:r>
                    <w:rPr>
                      <w:rFonts w:hint="eastAsia" w:eastAsia="楷体"/>
                      <w:kern w:val="0"/>
                      <w:sz w:val="18"/>
                      <w:szCs w:val="18"/>
                      <w:lang w:eastAsia="zh-CN"/>
                    </w:rPr>
                    <w:t>29</w:t>
                  </w:r>
                </w:p>
              </w:tc>
              <w:tc>
                <w:tcPr>
                  <w:tcW w:w="1059" w:type="dxa"/>
                  <w:noWrap/>
                  <w:vAlign w:val="center"/>
                </w:tcPr>
                <w:p>
                  <w:pPr>
                    <w:jc w:val="center"/>
                    <w:rPr>
                      <w:rFonts w:eastAsia="楷体"/>
                      <w:kern w:val="0"/>
                      <w:sz w:val="18"/>
                      <w:szCs w:val="18"/>
                      <w:lang w:eastAsia="zh-CN"/>
                    </w:rPr>
                  </w:pPr>
                  <w:r>
                    <w:rPr>
                      <w:rFonts w:hint="eastAsia" w:eastAsia="楷体"/>
                      <w:kern w:val="0"/>
                      <w:sz w:val="18"/>
                      <w:szCs w:val="18"/>
                      <w:lang w:eastAsia="zh-CN"/>
                    </w:rPr>
                    <w:t>历史</w:t>
                  </w:r>
                </w:p>
                <w:p>
                  <w:pPr>
                    <w:jc w:val="center"/>
                    <w:rPr>
                      <w:rFonts w:eastAsia="楷体"/>
                      <w:kern w:val="0"/>
                      <w:sz w:val="18"/>
                      <w:szCs w:val="18"/>
                      <w:lang w:eastAsia="zh-CN"/>
                    </w:rPr>
                  </w:pPr>
                  <w:r>
                    <w:rPr>
                      <w:rFonts w:hint="eastAsia" w:eastAsia="楷体"/>
                      <w:kern w:val="0"/>
                      <w:sz w:val="18"/>
                      <w:szCs w:val="18"/>
                      <w:lang w:eastAsia="zh-CN"/>
                    </w:rPr>
                    <w:t>分位数</w:t>
                  </w:r>
                </w:p>
              </w:tc>
              <w:tc>
                <w:tcPr>
                  <w:tcW w:w="1003" w:type="dxa"/>
                  <w:noWrap/>
                  <w:vAlign w:val="center"/>
                </w:tcPr>
                <w:p>
                  <w:pPr>
                    <w:jc w:val="center"/>
                    <w:rPr>
                      <w:rFonts w:eastAsia="楷体"/>
                      <w:kern w:val="0"/>
                      <w:sz w:val="18"/>
                      <w:szCs w:val="18"/>
                      <w:lang w:eastAsia="zh-CN"/>
                    </w:rPr>
                  </w:pPr>
                  <w:r>
                    <w:rPr>
                      <w:rFonts w:eastAsia="楷体"/>
                      <w:kern w:val="0"/>
                      <w:sz w:val="18"/>
                      <w:szCs w:val="18"/>
                      <w:lang w:eastAsia="zh-CN"/>
                    </w:rPr>
                    <w:t>2020-05-</w:t>
                  </w:r>
                  <w:r>
                    <w:rPr>
                      <w:rFonts w:hint="eastAsia" w:eastAsia="楷体"/>
                      <w:kern w:val="0"/>
                      <w:sz w:val="18"/>
                      <w:szCs w:val="18"/>
                      <w:lang w:eastAsia="zh-CN"/>
                    </w:rPr>
                    <w:t>29</w:t>
                  </w:r>
                </w:p>
              </w:tc>
              <w:tc>
                <w:tcPr>
                  <w:tcW w:w="1059" w:type="dxa"/>
                  <w:noWrap/>
                  <w:vAlign w:val="center"/>
                </w:tcPr>
                <w:p>
                  <w:pPr>
                    <w:jc w:val="center"/>
                    <w:rPr>
                      <w:rFonts w:eastAsia="楷体"/>
                      <w:kern w:val="0"/>
                      <w:sz w:val="18"/>
                      <w:szCs w:val="18"/>
                      <w:lang w:eastAsia="zh-CN"/>
                    </w:rPr>
                  </w:pPr>
                  <w:r>
                    <w:rPr>
                      <w:rFonts w:hint="eastAsia" w:eastAsia="楷体"/>
                      <w:kern w:val="0"/>
                      <w:sz w:val="18"/>
                      <w:szCs w:val="18"/>
                      <w:lang w:eastAsia="zh-CN"/>
                    </w:rPr>
                    <w:t>历史</w:t>
                  </w:r>
                </w:p>
                <w:p>
                  <w:pPr>
                    <w:jc w:val="center"/>
                    <w:rPr>
                      <w:rFonts w:eastAsia="楷体"/>
                      <w:kern w:val="0"/>
                      <w:sz w:val="18"/>
                      <w:szCs w:val="18"/>
                      <w:lang w:eastAsia="zh-CN"/>
                    </w:rPr>
                  </w:pPr>
                  <w:r>
                    <w:rPr>
                      <w:rFonts w:hint="eastAsia" w:eastAsia="楷体"/>
                      <w:kern w:val="0"/>
                      <w:sz w:val="18"/>
                      <w:szCs w:val="18"/>
                      <w:lang w:eastAsia="zh-CN"/>
                    </w:rPr>
                    <w:t>分位数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283" w:type="dxa"/>
                  <w:noWrap/>
                  <w:vAlign w:val="center"/>
                </w:tcPr>
                <w:p>
                  <w:pPr>
                    <w:jc w:val="center"/>
                    <w:rPr>
                      <w:rFonts w:eastAsia="楷体"/>
                      <w:kern w:val="0"/>
                      <w:sz w:val="18"/>
                      <w:szCs w:val="18"/>
                    </w:rPr>
                  </w:pPr>
                  <w:r>
                    <w:rPr>
                      <w:rFonts w:hint="eastAsia" w:eastAsia="楷体"/>
                      <w:kern w:val="0"/>
                      <w:sz w:val="18"/>
                      <w:szCs w:val="18"/>
                    </w:rPr>
                    <w:t>3-1年期</w:t>
                  </w:r>
                </w:p>
              </w:tc>
              <w:tc>
                <w:tcPr>
                  <w:tcW w:w="1002" w:type="dxa"/>
                  <w:noWrap/>
                </w:tcPr>
                <w:p>
                  <w:pPr>
                    <w:jc w:val="center"/>
                    <w:rPr>
                      <w:rFonts w:eastAsia="楷体"/>
                      <w:kern w:val="0"/>
                      <w:sz w:val="18"/>
                      <w:szCs w:val="18"/>
                    </w:rPr>
                  </w:pPr>
                  <w:r>
                    <w:rPr>
                      <w:rFonts w:hint="eastAsia" w:eastAsia="楷体"/>
                      <w:kern w:val="0"/>
                      <w:sz w:val="18"/>
                      <w:szCs w:val="18"/>
                      <w:lang w:val="en-US" w:eastAsia="zh-CN"/>
                    </w:rPr>
                    <w:t>3#a0</w:t>
                  </w:r>
                  <w:r>
                    <w:rPr>
                      <w:rFonts w:eastAsia="楷体"/>
                      <w:kern w:val="0"/>
                      <w:sz w:val="18"/>
                      <w:szCs w:val="18"/>
                    </w:rPr>
                    <w:t xml:space="preserve"> </w:t>
                  </w:r>
                </w:p>
              </w:tc>
              <w:tc>
                <w:tcPr>
                  <w:tcW w:w="1059" w:type="dxa"/>
                  <w:noWrap/>
                </w:tcPr>
                <w:p>
                  <w:pPr>
                    <w:jc w:val="center"/>
                    <w:rPr>
                      <w:rFonts w:eastAsia="楷体"/>
                      <w:kern w:val="0"/>
                      <w:sz w:val="18"/>
                      <w:szCs w:val="18"/>
                    </w:rPr>
                  </w:pPr>
                  <w:r>
                    <w:rPr>
                      <w:rFonts w:hint="eastAsia" w:eastAsia="楷体"/>
                      <w:kern w:val="0"/>
                      <w:sz w:val="18"/>
                      <w:szCs w:val="18"/>
                      <w:lang w:val="en-US" w:eastAsia="zh-CN"/>
                    </w:rPr>
                    <w:t>3#b0</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3#a1</w:t>
                  </w:r>
                  <w:r>
                    <w:rPr>
                      <w:rFonts w:eastAsia="楷体"/>
                      <w:kern w:val="0"/>
                      <w:sz w:val="18"/>
                      <w:szCs w:val="18"/>
                    </w:rPr>
                    <w:t xml:space="preserve"> </w:t>
                  </w:r>
                </w:p>
              </w:tc>
              <w:tc>
                <w:tcPr>
                  <w:tcW w:w="1059" w:type="dxa"/>
                  <w:noWrap/>
                  <w:vAlign w:val="top"/>
                </w:tcPr>
                <w:p>
                  <w:pPr>
                    <w:jc w:val="center"/>
                    <w:rPr>
                      <w:rFonts w:hint="default" w:eastAsia="楷体"/>
                      <w:kern w:val="0"/>
                      <w:sz w:val="18"/>
                      <w:szCs w:val="18"/>
                      <w:lang w:val="en-US"/>
                    </w:rPr>
                  </w:pPr>
                  <w:r>
                    <w:rPr>
                      <w:rFonts w:hint="eastAsia" w:eastAsia="楷体"/>
                      <w:kern w:val="0"/>
                      <w:sz w:val="18"/>
                      <w:szCs w:val="18"/>
                      <w:lang w:val="en-US" w:eastAsia="zh-CN"/>
                    </w:rPr>
                    <w:t>3#b1</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3#a2</w:t>
                  </w:r>
                  <w:r>
                    <w:rPr>
                      <w:rFonts w:eastAsia="楷体"/>
                      <w:kern w:val="0"/>
                      <w:sz w:val="18"/>
                      <w:szCs w:val="18"/>
                    </w:rPr>
                    <w:t xml:space="preserve"> </w:t>
                  </w:r>
                </w:p>
              </w:tc>
              <w:tc>
                <w:tcPr>
                  <w:tcW w:w="1059" w:type="dxa"/>
                  <w:noWrap/>
                  <w:vAlign w:val="top"/>
                </w:tcPr>
                <w:p>
                  <w:pPr>
                    <w:jc w:val="center"/>
                    <w:rPr>
                      <w:rFonts w:hint="default" w:eastAsia="楷体"/>
                      <w:kern w:val="0"/>
                      <w:sz w:val="18"/>
                      <w:szCs w:val="18"/>
                      <w:lang w:val="en-US"/>
                    </w:rPr>
                  </w:pPr>
                  <w:r>
                    <w:rPr>
                      <w:rFonts w:hint="eastAsia" w:eastAsia="楷体"/>
                      <w:kern w:val="0"/>
                      <w:sz w:val="18"/>
                      <w:szCs w:val="18"/>
                      <w:lang w:val="en-US" w:eastAsia="zh-CN"/>
                    </w:rPr>
                    <w:t>3#b2</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3#a3</w:t>
                  </w:r>
                  <w:r>
                    <w:rPr>
                      <w:rFonts w:eastAsia="楷体"/>
                      <w:kern w:val="0"/>
                      <w:sz w:val="18"/>
                      <w:szCs w:val="18"/>
                    </w:rPr>
                    <w:t xml:space="preserve"> </w:t>
                  </w:r>
                </w:p>
              </w:tc>
              <w:tc>
                <w:tcPr>
                  <w:tcW w:w="1059" w:type="dxa"/>
                  <w:noWrap/>
                  <w:vAlign w:val="top"/>
                </w:tcPr>
                <w:p>
                  <w:pPr>
                    <w:jc w:val="center"/>
                    <w:rPr>
                      <w:rFonts w:hint="default" w:eastAsia="楷体"/>
                      <w:kern w:val="0"/>
                      <w:sz w:val="18"/>
                      <w:szCs w:val="18"/>
                      <w:lang w:val="en-US"/>
                    </w:rPr>
                  </w:pPr>
                  <w:r>
                    <w:rPr>
                      <w:rFonts w:hint="eastAsia" w:eastAsia="楷体"/>
                      <w:kern w:val="0"/>
                      <w:sz w:val="18"/>
                      <w:szCs w:val="18"/>
                      <w:lang w:val="en-US" w:eastAsia="zh-CN"/>
                    </w:rPr>
                    <w:t>3#b3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283" w:type="dxa"/>
                  <w:noWrap/>
                  <w:vAlign w:val="center"/>
                </w:tcPr>
                <w:p>
                  <w:pPr>
                    <w:jc w:val="center"/>
                    <w:rPr>
                      <w:rFonts w:eastAsia="楷体"/>
                      <w:kern w:val="0"/>
                      <w:sz w:val="18"/>
                      <w:szCs w:val="18"/>
                    </w:rPr>
                  </w:pPr>
                  <w:r>
                    <w:rPr>
                      <w:rFonts w:hint="eastAsia" w:eastAsia="楷体"/>
                      <w:kern w:val="0"/>
                      <w:sz w:val="18"/>
                      <w:szCs w:val="18"/>
                    </w:rPr>
                    <w:t>5-1年期</w:t>
                  </w:r>
                </w:p>
              </w:tc>
              <w:tc>
                <w:tcPr>
                  <w:tcW w:w="1002" w:type="dxa"/>
                  <w:noWrap/>
                  <w:vAlign w:val="top"/>
                </w:tcPr>
                <w:p>
                  <w:pPr>
                    <w:jc w:val="center"/>
                    <w:rPr>
                      <w:rFonts w:eastAsia="楷体"/>
                      <w:kern w:val="0"/>
                      <w:sz w:val="18"/>
                      <w:szCs w:val="18"/>
                    </w:rPr>
                  </w:pPr>
                  <w:r>
                    <w:rPr>
                      <w:rFonts w:hint="eastAsia" w:eastAsia="楷体"/>
                      <w:kern w:val="0"/>
                      <w:sz w:val="18"/>
                      <w:szCs w:val="18"/>
                      <w:lang w:val="en-US" w:eastAsia="zh-CN"/>
                    </w:rPr>
                    <w:t>5#a0</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5#b0</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5#a1</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5#b1</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5#a2</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5#b2</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5#a3</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5#b3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283" w:type="dxa"/>
                  <w:noWrap/>
                  <w:vAlign w:val="center"/>
                </w:tcPr>
                <w:p>
                  <w:pPr>
                    <w:jc w:val="center"/>
                    <w:rPr>
                      <w:rFonts w:eastAsia="楷体"/>
                      <w:kern w:val="0"/>
                      <w:sz w:val="18"/>
                      <w:szCs w:val="18"/>
                    </w:rPr>
                  </w:pPr>
                  <w:r>
                    <w:rPr>
                      <w:rFonts w:hint="eastAsia" w:eastAsia="楷体"/>
                      <w:kern w:val="0"/>
                      <w:sz w:val="18"/>
                      <w:szCs w:val="18"/>
                    </w:rPr>
                    <w:t>7-1年期</w:t>
                  </w:r>
                </w:p>
              </w:tc>
              <w:tc>
                <w:tcPr>
                  <w:tcW w:w="1002" w:type="dxa"/>
                  <w:noWrap/>
                  <w:vAlign w:val="top"/>
                </w:tcPr>
                <w:p>
                  <w:pPr>
                    <w:jc w:val="center"/>
                    <w:rPr>
                      <w:rFonts w:eastAsia="楷体"/>
                      <w:kern w:val="0"/>
                      <w:sz w:val="18"/>
                      <w:szCs w:val="18"/>
                    </w:rPr>
                  </w:pPr>
                  <w:r>
                    <w:rPr>
                      <w:rFonts w:hint="eastAsia" w:eastAsia="楷体"/>
                      <w:kern w:val="0"/>
                      <w:sz w:val="18"/>
                      <w:szCs w:val="18"/>
                      <w:lang w:val="en-US" w:eastAsia="zh-CN"/>
                    </w:rPr>
                    <w:t>7#a0</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7#b0</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7#a1</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7#b1</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7#a2</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7#b2</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7#a3</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7#b3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283" w:type="dxa"/>
                  <w:noWrap/>
                  <w:vAlign w:val="center"/>
                </w:tcPr>
                <w:p>
                  <w:pPr>
                    <w:jc w:val="center"/>
                    <w:rPr>
                      <w:kern w:val="0"/>
                      <w:sz w:val="18"/>
                      <w:szCs w:val="18"/>
                    </w:rPr>
                  </w:pPr>
                  <w:r>
                    <w:rPr>
                      <w:rFonts w:hint="eastAsia" w:eastAsia="楷体"/>
                      <w:kern w:val="0"/>
                      <w:sz w:val="18"/>
                      <w:szCs w:val="18"/>
                    </w:rPr>
                    <w:t>10-1年期</w:t>
                  </w:r>
                </w:p>
              </w:tc>
              <w:tc>
                <w:tcPr>
                  <w:tcW w:w="1002" w:type="dxa"/>
                  <w:noWrap/>
                  <w:vAlign w:val="top"/>
                </w:tcPr>
                <w:p>
                  <w:pPr>
                    <w:jc w:val="center"/>
                    <w:rPr>
                      <w:rFonts w:eastAsia="楷体"/>
                      <w:kern w:val="0"/>
                      <w:sz w:val="18"/>
                      <w:szCs w:val="18"/>
                    </w:rPr>
                  </w:pPr>
                  <w:r>
                    <w:rPr>
                      <w:rFonts w:hint="eastAsia" w:eastAsia="楷体"/>
                      <w:kern w:val="0"/>
                      <w:sz w:val="18"/>
                      <w:szCs w:val="18"/>
                      <w:lang w:val="en-US" w:eastAsia="zh-CN"/>
                    </w:rPr>
                    <w:t>10#a0</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10#b0</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10#a1</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10#b1</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10#a2</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10#b2</w:t>
                  </w:r>
                </w:p>
              </w:tc>
              <w:tc>
                <w:tcPr>
                  <w:tcW w:w="1003" w:type="dxa"/>
                  <w:noWrap/>
                  <w:vAlign w:val="top"/>
                </w:tcPr>
                <w:p>
                  <w:pPr>
                    <w:jc w:val="center"/>
                    <w:rPr>
                      <w:rFonts w:eastAsia="楷体"/>
                      <w:kern w:val="0"/>
                      <w:sz w:val="18"/>
                      <w:szCs w:val="18"/>
                    </w:rPr>
                  </w:pPr>
                  <w:r>
                    <w:rPr>
                      <w:rFonts w:hint="eastAsia" w:eastAsia="楷体"/>
                      <w:kern w:val="0"/>
                      <w:sz w:val="18"/>
                      <w:szCs w:val="18"/>
                      <w:lang w:val="en-US" w:eastAsia="zh-CN"/>
                    </w:rPr>
                    <w:t>10#a3</w:t>
                  </w:r>
                  <w:r>
                    <w:rPr>
                      <w:rFonts w:eastAsia="楷体"/>
                      <w:kern w:val="0"/>
                      <w:sz w:val="18"/>
                      <w:szCs w:val="18"/>
                    </w:rPr>
                    <w:t xml:space="preserve"> </w:t>
                  </w:r>
                </w:p>
              </w:tc>
              <w:tc>
                <w:tcPr>
                  <w:tcW w:w="1059" w:type="dxa"/>
                  <w:noWrap/>
                  <w:vAlign w:val="top"/>
                </w:tcPr>
                <w:p>
                  <w:pPr>
                    <w:jc w:val="center"/>
                    <w:rPr>
                      <w:rFonts w:eastAsia="楷体"/>
                      <w:kern w:val="0"/>
                      <w:sz w:val="18"/>
                      <w:szCs w:val="18"/>
                    </w:rPr>
                  </w:pPr>
                  <w:r>
                    <w:rPr>
                      <w:rFonts w:hint="eastAsia" w:eastAsia="楷体"/>
                      <w:kern w:val="0"/>
                      <w:sz w:val="18"/>
                      <w:szCs w:val="18"/>
                      <w:lang w:val="en-US" w:eastAsia="zh-CN"/>
                    </w:rPr>
                    <w:t>10#b3</w:t>
                  </w:r>
                </w:p>
              </w:tc>
            </w:tr>
          </w:tbl>
          <w:p>
            <w:pPr>
              <w:autoSpaceDE w:val="0"/>
              <w:autoSpaceDN w:val="0"/>
              <w:adjustRightInd w:val="0"/>
              <w:jc w:val="center"/>
              <w:rPr>
                <w:rFonts w:eastAsia="楷体"/>
                <w:sz w:val="18"/>
                <w:szCs w:val="18"/>
                <w:lang w:eastAsia="zh-CN"/>
              </w:rPr>
            </w:pPr>
          </w:p>
        </w:tc>
      </w:tr>
      <w:tr>
        <w:tblPrEx>
          <w:tblCellMar>
            <w:top w:w="0" w:type="dxa"/>
            <w:left w:w="108" w:type="dxa"/>
            <w:bottom w:w="0" w:type="dxa"/>
            <w:right w:w="108" w:type="dxa"/>
          </w:tblCellMar>
        </w:tblPrEx>
        <w:trPr>
          <w:trHeight w:val="309" w:hRule="atLeast"/>
          <w:jc w:val="center"/>
        </w:trPr>
        <w:tc>
          <w:tcPr>
            <w:tcW w:w="5000" w:type="pct"/>
            <w:tcBorders>
              <w:top w:val="single" w:color="auto" w:sz="4" w:space="0"/>
            </w:tcBorders>
          </w:tcPr>
          <w:p>
            <w:pPr>
              <w:tabs>
                <w:tab w:val="center" w:pos="4765"/>
              </w:tabs>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r>
              <w:rPr>
                <w:rFonts w:eastAsia="楷体" w:cs="Arial"/>
                <w:color w:val="0F243E"/>
                <w:kern w:val="0"/>
                <w:sz w:val="18"/>
                <w:szCs w:val="21"/>
                <w:lang w:eastAsia="zh-CN"/>
              </w:rPr>
              <w:tab/>
            </w:r>
          </w:p>
        </w:tc>
      </w:tr>
    </w:tbl>
    <w:p>
      <w:pPr>
        <w:rPr>
          <w:rFonts w:eastAsiaTheme="minorEastAsia"/>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txt_bond</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3</w:t>
      </w:r>
    </w:p>
    <w:p>
      <w:pPr>
        <w:rPr>
          <w:rFonts w:eastAsiaTheme="minorEastAsia"/>
          <w:lang w:eastAsia="zh-CN"/>
        </w:rPr>
      </w:pPr>
    </w:p>
    <w:tbl>
      <w:tblPr>
        <w:tblStyle w:val="23"/>
        <w:tblW w:w="5000" w:type="pct"/>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5000" w:type="pct"/>
            <w:tcBorders>
              <w:bottom w:val="single" w:color="auto" w:sz="4" w:space="0"/>
            </w:tcBorders>
          </w:tcPr>
          <w:p>
            <w:pPr>
              <w:pStyle w:val="39"/>
              <w:spacing w:after="0"/>
              <w:ind w:left="0" w:leftChars="0"/>
              <w:rPr>
                <w:rFonts w:hint="default" w:ascii="Times New Roman" w:hAnsi="Times New Roman" w:eastAsia="楷体"/>
                <w:b/>
                <w:color w:val="000000"/>
                <w:lang w:val="en-US" w:eastAsia="zh-CN"/>
              </w:rPr>
            </w:pPr>
            <w:r>
              <w:rPr>
                <w:rFonts w:hint="eastAsia" w:ascii="Times New Roman" w:hAnsi="Times New Roman" w:eastAsia="楷体"/>
                <w:b/>
                <w:color w:val="0F243E"/>
              </w:rPr>
              <w:t>表</w:t>
            </w:r>
            <w:r>
              <w:rPr>
                <w:rFonts w:hint="eastAsia" w:ascii="Times New Roman" w:hAnsi="Times New Roman" w:eastAsia="楷体"/>
                <w:b/>
                <w:color w:val="0F243E"/>
                <w:lang w:eastAsia="zh-CN"/>
              </w:rPr>
              <w:t>4</w:t>
            </w:r>
            <w:r>
              <w:rPr>
                <w:rFonts w:hint="eastAsia" w:ascii="Times New Roman" w:hAnsi="Times New Roman" w:eastAsia="楷体"/>
                <w:b/>
                <w:color w:val="0F243E"/>
              </w:rPr>
              <w:t>：</w:t>
            </w:r>
            <w:r>
              <w:rPr>
                <w:rFonts w:hint="eastAsia" w:eastAsia="楷体"/>
                <w:b/>
                <w:bCs/>
                <w:color w:val="000000"/>
                <w:lang w:eastAsia="zh-CN"/>
              </w:rPr>
              <w:t>本周政金债-国债利差</w:t>
            </w:r>
            <w:r>
              <w:rPr>
                <w:rFonts w:hint="eastAsia" w:eastAsia="楷体"/>
                <w:b/>
                <w:bCs/>
                <w:color w:val="000000"/>
                <w:lang w:val="en-US" w:eastAsia="zh-CN"/>
              </w:rPr>
              <w:t>XXXX</w:t>
            </w:r>
          </w:p>
        </w:tc>
      </w:tr>
      <w:tr>
        <w:tblPrEx>
          <w:tblCellMar>
            <w:top w:w="0" w:type="dxa"/>
            <w:left w:w="108" w:type="dxa"/>
            <w:bottom w:w="0" w:type="dxa"/>
            <w:right w:w="108" w:type="dxa"/>
          </w:tblCellMar>
        </w:tblPrEx>
        <w:trPr>
          <w:trHeight w:val="361" w:hRule="atLeast"/>
        </w:trPr>
        <w:tc>
          <w:tcPr>
            <w:tcW w:w="5000" w:type="pct"/>
            <w:tcBorders>
              <w:top w:val="single" w:color="auto" w:sz="4" w:space="0"/>
              <w:bottom w:val="single" w:color="auto" w:sz="4" w:space="0"/>
            </w:tcBorders>
            <w:vAlign w:val="center"/>
          </w:tcPr>
          <w:tbl>
            <w:tblPr>
              <w:tblStyle w:val="24"/>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392"/>
              <w:gridCol w:w="1335"/>
              <w:gridCol w:w="1448"/>
              <w:gridCol w:w="1415"/>
              <w:gridCol w:w="1372"/>
              <w:gridCol w:w="1359"/>
              <w:gridCol w:w="142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714" w:type="pct"/>
                  <w:noWrap/>
                  <w:vAlign w:val="center"/>
                </w:tcPr>
                <w:p>
                  <w:pPr>
                    <w:jc w:val="center"/>
                    <w:rPr>
                      <w:rFonts w:eastAsia="楷体"/>
                      <w:sz w:val="18"/>
                      <w:szCs w:val="18"/>
                    </w:rPr>
                  </w:pPr>
                </w:p>
              </w:tc>
              <w:tc>
                <w:tcPr>
                  <w:tcW w:w="1428" w:type="pct"/>
                  <w:gridSpan w:val="2"/>
                  <w:noWrap/>
                  <w:vAlign w:val="center"/>
                </w:tcPr>
                <w:p>
                  <w:pPr>
                    <w:jc w:val="center"/>
                    <w:rPr>
                      <w:rFonts w:eastAsia="楷体"/>
                      <w:sz w:val="18"/>
                      <w:szCs w:val="18"/>
                    </w:rPr>
                  </w:pPr>
                  <w:r>
                    <w:rPr>
                      <w:rFonts w:hint="eastAsia" w:eastAsia="楷体"/>
                      <w:sz w:val="18"/>
                      <w:szCs w:val="18"/>
                    </w:rPr>
                    <w:t>国开-国债利差(BP)</w:t>
                  </w:r>
                </w:p>
              </w:tc>
              <w:tc>
                <w:tcPr>
                  <w:tcW w:w="1430" w:type="pct"/>
                  <w:gridSpan w:val="2"/>
                  <w:noWrap/>
                  <w:vAlign w:val="center"/>
                </w:tcPr>
                <w:p>
                  <w:pPr>
                    <w:jc w:val="center"/>
                    <w:rPr>
                      <w:rFonts w:eastAsia="楷体"/>
                      <w:sz w:val="18"/>
                      <w:szCs w:val="18"/>
                    </w:rPr>
                  </w:pPr>
                  <w:r>
                    <w:rPr>
                      <w:rFonts w:hint="eastAsia" w:eastAsia="楷体"/>
                      <w:sz w:val="18"/>
                      <w:szCs w:val="18"/>
                    </w:rPr>
                    <w:t>口行-国债利差(BP)</w:t>
                  </w:r>
                </w:p>
              </w:tc>
              <w:tc>
                <w:tcPr>
                  <w:tcW w:w="1428" w:type="pct"/>
                  <w:gridSpan w:val="2"/>
                  <w:noWrap/>
                  <w:vAlign w:val="center"/>
                </w:tcPr>
                <w:p>
                  <w:pPr>
                    <w:jc w:val="center"/>
                    <w:rPr>
                      <w:rFonts w:eastAsia="楷体"/>
                      <w:sz w:val="18"/>
                      <w:szCs w:val="18"/>
                    </w:rPr>
                  </w:pPr>
                  <w:r>
                    <w:rPr>
                      <w:rFonts w:hint="eastAsia" w:eastAsia="楷体"/>
                      <w:sz w:val="18"/>
                      <w:szCs w:val="18"/>
                    </w:rPr>
                    <w:t>农发-国债利差(BP)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714" w:type="pct"/>
                  <w:noWrap/>
                  <w:vAlign w:val="center"/>
                </w:tcPr>
                <w:p>
                  <w:pPr>
                    <w:jc w:val="center"/>
                    <w:rPr>
                      <w:rFonts w:eastAsia="楷体"/>
                      <w:sz w:val="18"/>
                      <w:szCs w:val="18"/>
                    </w:rPr>
                  </w:pPr>
                </w:p>
              </w:tc>
              <w:tc>
                <w:tcPr>
                  <w:tcW w:w="685" w:type="pct"/>
                  <w:noWrap/>
                  <w:vAlign w:val="center"/>
                </w:tcPr>
                <w:p>
                  <w:pPr>
                    <w:jc w:val="center"/>
                    <w:rPr>
                      <w:rFonts w:eastAsia="楷体"/>
                      <w:sz w:val="18"/>
                      <w:szCs w:val="18"/>
                    </w:rPr>
                  </w:pPr>
                  <w:r>
                    <w:rPr>
                      <w:rFonts w:hint="eastAsia" w:eastAsia="楷体"/>
                      <w:sz w:val="18"/>
                      <w:szCs w:val="18"/>
                    </w:rPr>
                    <w:t>本周</w:t>
                  </w:r>
                </w:p>
              </w:tc>
              <w:tc>
                <w:tcPr>
                  <w:tcW w:w="743" w:type="pct"/>
                  <w:noWrap/>
                  <w:vAlign w:val="center"/>
                </w:tcPr>
                <w:p>
                  <w:pPr>
                    <w:jc w:val="center"/>
                    <w:rPr>
                      <w:rFonts w:eastAsia="楷体"/>
                      <w:sz w:val="18"/>
                      <w:szCs w:val="18"/>
                    </w:rPr>
                  </w:pPr>
                  <w:r>
                    <w:rPr>
                      <w:rFonts w:hint="eastAsia" w:eastAsia="楷体"/>
                      <w:sz w:val="18"/>
                      <w:szCs w:val="18"/>
                    </w:rPr>
                    <w:t>本周-上周</w:t>
                  </w:r>
                </w:p>
              </w:tc>
              <w:tc>
                <w:tcPr>
                  <w:tcW w:w="726" w:type="pct"/>
                  <w:noWrap/>
                  <w:vAlign w:val="center"/>
                </w:tcPr>
                <w:p>
                  <w:pPr>
                    <w:jc w:val="center"/>
                    <w:rPr>
                      <w:rFonts w:eastAsia="楷体"/>
                      <w:sz w:val="18"/>
                      <w:szCs w:val="18"/>
                    </w:rPr>
                  </w:pPr>
                  <w:r>
                    <w:rPr>
                      <w:rFonts w:hint="eastAsia" w:eastAsia="楷体"/>
                      <w:sz w:val="18"/>
                      <w:szCs w:val="18"/>
                    </w:rPr>
                    <w:t>本周</w:t>
                  </w:r>
                </w:p>
              </w:tc>
              <w:tc>
                <w:tcPr>
                  <w:tcW w:w="704" w:type="pct"/>
                  <w:noWrap/>
                  <w:vAlign w:val="center"/>
                </w:tcPr>
                <w:p>
                  <w:pPr>
                    <w:jc w:val="center"/>
                    <w:rPr>
                      <w:rFonts w:eastAsia="楷体"/>
                      <w:sz w:val="18"/>
                      <w:szCs w:val="18"/>
                    </w:rPr>
                  </w:pPr>
                  <w:r>
                    <w:rPr>
                      <w:rFonts w:hint="eastAsia" w:eastAsia="楷体"/>
                      <w:sz w:val="18"/>
                      <w:szCs w:val="18"/>
                    </w:rPr>
                    <w:t>本周-上周</w:t>
                  </w:r>
                </w:p>
              </w:tc>
              <w:tc>
                <w:tcPr>
                  <w:tcW w:w="697" w:type="pct"/>
                  <w:noWrap/>
                  <w:vAlign w:val="center"/>
                </w:tcPr>
                <w:p>
                  <w:pPr>
                    <w:jc w:val="center"/>
                    <w:rPr>
                      <w:rFonts w:eastAsia="楷体"/>
                      <w:sz w:val="18"/>
                      <w:szCs w:val="18"/>
                    </w:rPr>
                  </w:pPr>
                  <w:r>
                    <w:rPr>
                      <w:rFonts w:hint="eastAsia" w:eastAsia="楷体"/>
                      <w:sz w:val="18"/>
                      <w:szCs w:val="18"/>
                    </w:rPr>
                    <w:t>本周</w:t>
                  </w:r>
                </w:p>
              </w:tc>
              <w:tc>
                <w:tcPr>
                  <w:tcW w:w="731" w:type="pct"/>
                  <w:noWrap/>
                  <w:vAlign w:val="center"/>
                </w:tcPr>
                <w:p>
                  <w:pPr>
                    <w:jc w:val="center"/>
                    <w:rPr>
                      <w:rFonts w:eastAsia="楷体"/>
                      <w:sz w:val="18"/>
                      <w:szCs w:val="18"/>
                    </w:rPr>
                  </w:pPr>
                  <w:r>
                    <w:rPr>
                      <w:rFonts w:hint="eastAsia" w:eastAsia="楷体"/>
                      <w:sz w:val="18"/>
                      <w:szCs w:val="18"/>
                    </w:rPr>
                    <w:t>本周-上周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714" w:type="pct"/>
                  <w:noWrap/>
                  <w:vAlign w:val="center"/>
                </w:tcPr>
                <w:p>
                  <w:pPr>
                    <w:jc w:val="center"/>
                    <w:rPr>
                      <w:rFonts w:eastAsia="楷体"/>
                      <w:sz w:val="18"/>
                      <w:szCs w:val="18"/>
                    </w:rPr>
                  </w:pPr>
                  <w:r>
                    <w:rPr>
                      <w:rFonts w:hint="eastAsia" w:eastAsia="楷体"/>
                      <w:sz w:val="18"/>
                      <w:szCs w:val="18"/>
                    </w:rPr>
                    <w:t>1年期</w:t>
                  </w:r>
                </w:p>
              </w:tc>
              <w:tc>
                <w:tcPr>
                  <w:tcW w:w="1335" w:type="dxa"/>
                  <w:noWrap/>
                  <w:vAlign w:val="top"/>
                </w:tcPr>
                <w:p>
                  <w:pPr>
                    <w:jc w:val="center"/>
                    <w:rPr>
                      <w:rFonts w:eastAsia="楷体"/>
                      <w:kern w:val="0"/>
                      <w:sz w:val="18"/>
                      <w:szCs w:val="18"/>
                    </w:rPr>
                  </w:pPr>
                  <w:r>
                    <w:rPr>
                      <w:rFonts w:hint="eastAsia" w:eastAsia="楷体"/>
                      <w:kern w:val="0"/>
                      <w:sz w:val="18"/>
                      <w:szCs w:val="18"/>
                      <w:lang w:val="en-US" w:eastAsia="zh-CN"/>
                    </w:rPr>
                    <w:t>1#b0</w:t>
                  </w:r>
                </w:p>
              </w:tc>
              <w:tc>
                <w:tcPr>
                  <w:tcW w:w="1448" w:type="dxa"/>
                  <w:noWrap/>
                  <w:vAlign w:val="top"/>
                </w:tcPr>
                <w:p>
                  <w:pPr>
                    <w:jc w:val="center"/>
                    <w:rPr>
                      <w:rFonts w:eastAsia="楷体"/>
                      <w:kern w:val="0"/>
                      <w:sz w:val="18"/>
                      <w:szCs w:val="18"/>
                    </w:rPr>
                  </w:pPr>
                  <w:r>
                    <w:rPr>
                      <w:rFonts w:hint="eastAsia" w:eastAsia="楷体"/>
                      <w:kern w:val="0"/>
                      <w:sz w:val="18"/>
                      <w:szCs w:val="18"/>
                      <w:lang w:val="en-US" w:eastAsia="zh-CN"/>
                    </w:rPr>
                    <w:t>1#c0</w:t>
                  </w:r>
                </w:p>
              </w:tc>
              <w:tc>
                <w:tcPr>
                  <w:tcW w:w="1415" w:type="dxa"/>
                  <w:noWrap/>
                  <w:vAlign w:val="top"/>
                </w:tcPr>
                <w:p>
                  <w:pPr>
                    <w:jc w:val="center"/>
                    <w:rPr>
                      <w:rFonts w:eastAsia="楷体"/>
                      <w:kern w:val="0"/>
                      <w:sz w:val="18"/>
                      <w:szCs w:val="18"/>
                    </w:rPr>
                  </w:pPr>
                  <w:r>
                    <w:rPr>
                      <w:rFonts w:hint="eastAsia" w:eastAsia="楷体"/>
                      <w:kern w:val="0"/>
                      <w:sz w:val="18"/>
                      <w:szCs w:val="18"/>
                      <w:lang w:val="en-US" w:eastAsia="zh-CN"/>
                    </w:rPr>
                    <w:t>1#b1</w:t>
                  </w:r>
                </w:p>
              </w:tc>
              <w:tc>
                <w:tcPr>
                  <w:tcW w:w="1372" w:type="dxa"/>
                  <w:noWrap/>
                  <w:vAlign w:val="top"/>
                </w:tcPr>
                <w:p>
                  <w:pPr>
                    <w:jc w:val="center"/>
                    <w:rPr>
                      <w:rFonts w:eastAsia="楷体"/>
                      <w:kern w:val="0"/>
                      <w:sz w:val="18"/>
                      <w:szCs w:val="18"/>
                    </w:rPr>
                  </w:pPr>
                  <w:r>
                    <w:rPr>
                      <w:rFonts w:hint="eastAsia" w:eastAsia="楷体"/>
                      <w:kern w:val="0"/>
                      <w:sz w:val="18"/>
                      <w:szCs w:val="18"/>
                      <w:lang w:val="en-US" w:eastAsia="zh-CN"/>
                    </w:rPr>
                    <w:t>1#c1</w:t>
                  </w:r>
                </w:p>
              </w:tc>
              <w:tc>
                <w:tcPr>
                  <w:tcW w:w="1359" w:type="dxa"/>
                  <w:noWrap/>
                  <w:vAlign w:val="top"/>
                </w:tcPr>
                <w:p>
                  <w:pPr>
                    <w:jc w:val="center"/>
                    <w:rPr>
                      <w:rFonts w:eastAsia="楷体"/>
                      <w:kern w:val="0"/>
                      <w:sz w:val="18"/>
                      <w:szCs w:val="18"/>
                    </w:rPr>
                  </w:pPr>
                  <w:r>
                    <w:rPr>
                      <w:rFonts w:hint="eastAsia" w:eastAsia="楷体"/>
                      <w:kern w:val="0"/>
                      <w:sz w:val="18"/>
                      <w:szCs w:val="18"/>
                      <w:lang w:val="en-US" w:eastAsia="zh-CN"/>
                    </w:rPr>
                    <w:t>1#b2</w:t>
                  </w:r>
                </w:p>
              </w:tc>
              <w:tc>
                <w:tcPr>
                  <w:tcW w:w="1425" w:type="dxa"/>
                  <w:noWrap/>
                  <w:vAlign w:val="top"/>
                </w:tcPr>
                <w:p>
                  <w:pPr>
                    <w:jc w:val="center"/>
                    <w:rPr>
                      <w:rFonts w:eastAsia="楷体"/>
                      <w:kern w:val="0"/>
                      <w:sz w:val="18"/>
                      <w:szCs w:val="18"/>
                    </w:rPr>
                  </w:pPr>
                  <w:r>
                    <w:rPr>
                      <w:rFonts w:hint="eastAsia" w:eastAsia="楷体"/>
                      <w:kern w:val="0"/>
                      <w:sz w:val="18"/>
                      <w:szCs w:val="18"/>
                      <w:lang w:val="en-US" w:eastAsia="zh-CN"/>
                    </w:rPr>
                    <w:t>1#c2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714" w:type="pct"/>
                  <w:noWrap/>
                  <w:vAlign w:val="center"/>
                </w:tcPr>
                <w:p>
                  <w:pPr>
                    <w:jc w:val="center"/>
                    <w:rPr>
                      <w:rFonts w:eastAsia="楷体"/>
                      <w:sz w:val="18"/>
                      <w:szCs w:val="18"/>
                    </w:rPr>
                  </w:pPr>
                  <w:r>
                    <w:rPr>
                      <w:rFonts w:hint="eastAsia" w:eastAsia="楷体"/>
                      <w:sz w:val="18"/>
                      <w:szCs w:val="18"/>
                    </w:rPr>
                    <w:t>3年期</w:t>
                  </w:r>
                </w:p>
              </w:tc>
              <w:tc>
                <w:tcPr>
                  <w:tcW w:w="1335" w:type="dxa"/>
                  <w:noWrap/>
                  <w:vAlign w:val="top"/>
                </w:tcPr>
                <w:p>
                  <w:pPr>
                    <w:jc w:val="center"/>
                    <w:rPr>
                      <w:rFonts w:eastAsia="楷体"/>
                      <w:kern w:val="0"/>
                      <w:sz w:val="18"/>
                      <w:szCs w:val="18"/>
                    </w:rPr>
                  </w:pPr>
                  <w:r>
                    <w:rPr>
                      <w:rFonts w:hint="eastAsia" w:eastAsia="楷体"/>
                      <w:kern w:val="0"/>
                      <w:sz w:val="18"/>
                      <w:szCs w:val="18"/>
                      <w:lang w:val="en-US" w:eastAsia="zh-CN"/>
                    </w:rPr>
                    <w:t>3#b0</w:t>
                  </w:r>
                </w:p>
              </w:tc>
              <w:tc>
                <w:tcPr>
                  <w:tcW w:w="1448" w:type="dxa"/>
                  <w:noWrap/>
                  <w:vAlign w:val="top"/>
                </w:tcPr>
                <w:p>
                  <w:pPr>
                    <w:jc w:val="center"/>
                    <w:rPr>
                      <w:rFonts w:eastAsia="楷体"/>
                      <w:kern w:val="0"/>
                      <w:sz w:val="18"/>
                      <w:szCs w:val="18"/>
                    </w:rPr>
                  </w:pPr>
                  <w:r>
                    <w:rPr>
                      <w:rFonts w:hint="eastAsia" w:eastAsia="楷体"/>
                      <w:kern w:val="0"/>
                      <w:sz w:val="18"/>
                      <w:szCs w:val="18"/>
                      <w:lang w:val="en-US" w:eastAsia="zh-CN"/>
                    </w:rPr>
                    <w:t>3#c0</w:t>
                  </w:r>
                </w:p>
              </w:tc>
              <w:tc>
                <w:tcPr>
                  <w:tcW w:w="1415" w:type="dxa"/>
                  <w:noWrap/>
                  <w:vAlign w:val="top"/>
                </w:tcPr>
                <w:p>
                  <w:pPr>
                    <w:jc w:val="center"/>
                    <w:rPr>
                      <w:rFonts w:eastAsia="楷体"/>
                      <w:kern w:val="0"/>
                      <w:sz w:val="18"/>
                      <w:szCs w:val="18"/>
                    </w:rPr>
                  </w:pPr>
                  <w:r>
                    <w:rPr>
                      <w:rFonts w:hint="eastAsia" w:eastAsia="楷体"/>
                      <w:kern w:val="0"/>
                      <w:sz w:val="18"/>
                      <w:szCs w:val="18"/>
                      <w:lang w:val="en-US" w:eastAsia="zh-CN"/>
                    </w:rPr>
                    <w:t>3#b1</w:t>
                  </w:r>
                </w:p>
              </w:tc>
              <w:tc>
                <w:tcPr>
                  <w:tcW w:w="1372" w:type="dxa"/>
                  <w:noWrap/>
                  <w:vAlign w:val="top"/>
                </w:tcPr>
                <w:p>
                  <w:pPr>
                    <w:jc w:val="center"/>
                    <w:rPr>
                      <w:rFonts w:eastAsia="楷体"/>
                      <w:kern w:val="0"/>
                      <w:sz w:val="18"/>
                      <w:szCs w:val="18"/>
                    </w:rPr>
                  </w:pPr>
                  <w:r>
                    <w:rPr>
                      <w:rFonts w:hint="eastAsia" w:eastAsia="楷体"/>
                      <w:kern w:val="0"/>
                      <w:sz w:val="18"/>
                      <w:szCs w:val="18"/>
                      <w:lang w:val="en-US" w:eastAsia="zh-CN"/>
                    </w:rPr>
                    <w:t>3#c1</w:t>
                  </w:r>
                </w:p>
              </w:tc>
              <w:tc>
                <w:tcPr>
                  <w:tcW w:w="1359" w:type="dxa"/>
                  <w:noWrap/>
                  <w:vAlign w:val="top"/>
                </w:tcPr>
                <w:p>
                  <w:pPr>
                    <w:jc w:val="center"/>
                    <w:rPr>
                      <w:rFonts w:eastAsia="楷体"/>
                      <w:kern w:val="0"/>
                      <w:sz w:val="18"/>
                      <w:szCs w:val="18"/>
                    </w:rPr>
                  </w:pPr>
                  <w:r>
                    <w:rPr>
                      <w:rFonts w:hint="eastAsia" w:eastAsia="楷体"/>
                      <w:kern w:val="0"/>
                      <w:sz w:val="18"/>
                      <w:szCs w:val="18"/>
                      <w:lang w:val="en-US" w:eastAsia="zh-CN"/>
                    </w:rPr>
                    <w:t>3#b2</w:t>
                  </w:r>
                </w:p>
              </w:tc>
              <w:tc>
                <w:tcPr>
                  <w:tcW w:w="1425" w:type="dxa"/>
                  <w:noWrap/>
                  <w:vAlign w:val="top"/>
                </w:tcPr>
                <w:p>
                  <w:pPr>
                    <w:jc w:val="center"/>
                    <w:rPr>
                      <w:rFonts w:eastAsia="楷体"/>
                      <w:kern w:val="0"/>
                      <w:sz w:val="18"/>
                      <w:szCs w:val="18"/>
                    </w:rPr>
                  </w:pPr>
                  <w:r>
                    <w:rPr>
                      <w:rFonts w:hint="eastAsia" w:eastAsia="楷体"/>
                      <w:kern w:val="0"/>
                      <w:sz w:val="18"/>
                      <w:szCs w:val="18"/>
                      <w:lang w:val="en-US" w:eastAsia="zh-CN"/>
                    </w:rPr>
                    <w:t>3#c2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714" w:type="pct"/>
                  <w:noWrap/>
                  <w:vAlign w:val="center"/>
                </w:tcPr>
                <w:p>
                  <w:pPr>
                    <w:jc w:val="center"/>
                    <w:rPr>
                      <w:rFonts w:eastAsia="楷体"/>
                      <w:sz w:val="18"/>
                      <w:szCs w:val="18"/>
                    </w:rPr>
                  </w:pPr>
                  <w:r>
                    <w:rPr>
                      <w:rFonts w:hint="eastAsia" w:eastAsia="楷体"/>
                      <w:sz w:val="18"/>
                      <w:szCs w:val="18"/>
                    </w:rPr>
                    <w:t>5年期</w:t>
                  </w:r>
                </w:p>
              </w:tc>
              <w:tc>
                <w:tcPr>
                  <w:tcW w:w="1335" w:type="dxa"/>
                  <w:noWrap/>
                  <w:vAlign w:val="top"/>
                </w:tcPr>
                <w:p>
                  <w:pPr>
                    <w:jc w:val="center"/>
                    <w:rPr>
                      <w:rFonts w:eastAsia="楷体"/>
                      <w:kern w:val="0"/>
                      <w:sz w:val="18"/>
                      <w:szCs w:val="18"/>
                    </w:rPr>
                  </w:pPr>
                  <w:r>
                    <w:rPr>
                      <w:rFonts w:hint="eastAsia" w:eastAsia="楷体"/>
                      <w:kern w:val="0"/>
                      <w:sz w:val="18"/>
                      <w:szCs w:val="18"/>
                      <w:lang w:val="en-US" w:eastAsia="zh-CN"/>
                    </w:rPr>
                    <w:t>5#b0</w:t>
                  </w:r>
                </w:p>
              </w:tc>
              <w:tc>
                <w:tcPr>
                  <w:tcW w:w="1448" w:type="dxa"/>
                  <w:noWrap/>
                  <w:vAlign w:val="top"/>
                </w:tcPr>
                <w:p>
                  <w:pPr>
                    <w:jc w:val="center"/>
                    <w:rPr>
                      <w:rFonts w:eastAsia="楷体"/>
                      <w:kern w:val="0"/>
                      <w:sz w:val="18"/>
                      <w:szCs w:val="18"/>
                    </w:rPr>
                  </w:pPr>
                  <w:r>
                    <w:rPr>
                      <w:rFonts w:hint="eastAsia" w:eastAsia="楷体"/>
                      <w:kern w:val="0"/>
                      <w:sz w:val="18"/>
                      <w:szCs w:val="18"/>
                      <w:lang w:val="en-US" w:eastAsia="zh-CN"/>
                    </w:rPr>
                    <w:t>5#c0</w:t>
                  </w:r>
                </w:p>
              </w:tc>
              <w:tc>
                <w:tcPr>
                  <w:tcW w:w="1415" w:type="dxa"/>
                  <w:noWrap/>
                  <w:vAlign w:val="top"/>
                </w:tcPr>
                <w:p>
                  <w:pPr>
                    <w:jc w:val="center"/>
                    <w:rPr>
                      <w:rFonts w:eastAsia="楷体"/>
                      <w:kern w:val="0"/>
                      <w:sz w:val="18"/>
                      <w:szCs w:val="18"/>
                    </w:rPr>
                  </w:pPr>
                  <w:r>
                    <w:rPr>
                      <w:rFonts w:hint="eastAsia" w:eastAsia="楷体"/>
                      <w:kern w:val="0"/>
                      <w:sz w:val="18"/>
                      <w:szCs w:val="18"/>
                      <w:lang w:val="en-US" w:eastAsia="zh-CN"/>
                    </w:rPr>
                    <w:t>5#b1</w:t>
                  </w:r>
                </w:p>
              </w:tc>
              <w:tc>
                <w:tcPr>
                  <w:tcW w:w="1372" w:type="dxa"/>
                  <w:noWrap/>
                  <w:vAlign w:val="top"/>
                </w:tcPr>
                <w:p>
                  <w:pPr>
                    <w:jc w:val="center"/>
                    <w:rPr>
                      <w:rFonts w:eastAsia="楷体"/>
                      <w:kern w:val="0"/>
                      <w:sz w:val="18"/>
                      <w:szCs w:val="18"/>
                    </w:rPr>
                  </w:pPr>
                  <w:r>
                    <w:rPr>
                      <w:rFonts w:hint="eastAsia" w:eastAsia="楷体"/>
                      <w:kern w:val="0"/>
                      <w:sz w:val="18"/>
                      <w:szCs w:val="18"/>
                      <w:lang w:val="en-US" w:eastAsia="zh-CN"/>
                    </w:rPr>
                    <w:t>5#c1</w:t>
                  </w:r>
                </w:p>
              </w:tc>
              <w:tc>
                <w:tcPr>
                  <w:tcW w:w="1359" w:type="dxa"/>
                  <w:noWrap/>
                  <w:vAlign w:val="top"/>
                </w:tcPr>
                <w:p>
                  <w:pPr>
                    <w:jc w:val="center"/>
                    <w:rPr>
                      <w:rFonts w:eastAsia="楷体"/>
                      <w:kern w:val="0"/>
                      <w:sz w:val="18"/>
                      <w:szCs w:val="18"/>
                    </w:rPr>
                  </w:pPr>
                  <w:r>
                    <w:rPr>
                      <w:rFonts w:hint="eastAsia" w:eastAsia="楷体"/>
                      <w:kern w:val="0"/>
                      <w:sz w:val="18"/>
                      <w:szCs w:val="18"/>
                      <w:lang w:val="en-US" w:eastAsia="zh-CN"/>
                    </w:rPr>
                    <w:t>5#b2</w:t>
                  </w:r>
                </w:p>
              </w:tc>
              <w:tc>
                <w:tcPr>
                  <w:tcW w:w="1425" w:type="dxa"/>
                  <w:noWrap/>
                  <w:vAlign w:val="top"/>
                </w:tcPr>
                <w:p>
                  <w:pPr>
                    <w:jc w:val="center"/>
                    <w:rPr>
                      <w:rFonts w:eastAsia="楷体"/>
                      <w:kern w:val="0"/>
                      <w:sz w:val="18"/>
                      <w:szCs w:val="18"/>
                    </w:rPr>
                  </w:pPr>
                  <w:r>
                    <w:rPr>
                      <w:rFonts w:hint="eastAsia" w:eastAsia="楷体"/>
                      <w:kern w:val="0"/>
                      <w:sz w:val="18"/>
                      <w:szCs w:val="18"/>
                      <w:lang w:val="en-US" w:eastAsia="zh-CN"/>
                    </w:rPr>
                    <w:t>5#c2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714" w:type="pct"/>
                  <w:noWrap/>
                  <w:vAlign w:val="center"/>
                </w:tcPr>
                <w:p>
                  <w:pPr>
                    <w:jc w:val="center"/>
                    <w:rPr>
                      <w:rFonts w:eastAsia="楷体"/>
                      <w:sz w:val="18"/>
                      <w:szCs w:val="18"/>
                    </w:rPr>
                  </w:pPr>
                  <w:r>
                    <w:rPr>
                      <w:rFonts w:hint="eastAsia" w:eastAsia="楷体"/>
                      <w:sz w:val="18"/>
                      <w:szCs w:val="18"/>
                    </w:rPr>
                    <w:t>7年期</w:t>
                  </w:r>
                </w:p>
              </w:tc>
              <w:tc>
                <w:tcPr>
                  <w:tcW w:w="1335" w:type="dxa"/>
                  <w:noWrap/>
                  <w:vAlign w:val="top"/>
                </w:tcPr>
                <w:p>
                  <w:pPr>
                    <w:jc w:val="center"/>
                    <w:rPr>
                      <w:rFonts w:eastAsia="楷体"/>
                      <w:kern w:val="0"/>
                      <w:sz w:val="18"/>
                      <w:szCs w:val="18"/>
                    </w:rPr>
                  </w:pPr>
                  <w:r>
                    <w:rPr>
                      <w:rFonts w:hint="eastAsia" w:eastAsia="楷体"/>
                      <w:kern w:val="0"/>
                      <w:sz w:val="18"/>
                      <w:szCs w:val="18"/>
                      <w:lang w:val="en-US" w:eastAsia="zh-CN"/>
                    </w:rPr>
                    <w:t>7#b0</w:t>
                  </w:r>
                </w:p>
              </w:tc>
              <w:tc>
                <w:tcPr>
                  <w:tcW w:w="1448" w:type="dxa"/>
                  <w:noWrap/>
                  <w:vAlign w:val="top"/>
                </w:tcPr>
                <w:p>
                  <w:pPr>
                    <w:jc w:val="center"/>
                    <w:rPr>
                      <w:rFonts w:eastAsia="楷体"/>
                      <w:kern w:val="0"/>
                      <w:sz w:val="18"/>
                      <w:szCs w:val="18"/>
                    </w:rPr>
                  </w:pPr>
                  <w:r>
                    <w:rPr>
                      <w:rFonts w:hint="eastAsia" w:eastAsia="楷体"/>
                      <w:kern w:val="0"/>
                      <w:sz w:val="18"/>
                      <w:szCs w:val="18"/>
                      <w:lang w:val="en-US" w:eastAsia="zh-CN"/>
                    </w:rPr>
                    <w:t>7#c0</w:t>
                  </w:r>
                </w:p>
              </w:tc>
              <w:tc>
                <w:tcPr>
                  <w:tcW w:w="1415" w:type="dxa"/>
                  <w:noWrap/>
                  <w:vAlign w:val="top"/>
                </w:tcPr>
                <w:p>
                  <w:pPr>
                    <w:jc w:val="center"/>
                    <w:rPr>
                      <w:rFonts w:eastAsia="楷体"/>
                      <w:kern w:val="0"/>
                      <w:sz w:val="18"/>
                      <w:szCs w:val="18"/>
                    </w:rPr>
                  </w:pPr>
                  <w:r>
                    <w:rPr>
                      <w:rFonts w:hint="eastAsia" w:eastAsia="楷体"/>
                      <w:kern w:val="0"/>
                      <w:sz w:val="18"/>
                      <w:szCs w:val="18"/>
                      <w:lang w:val="en-US" w:eastAsia="zh-CN"/>
                    </w:rPr>
                    <w:t>7#b1</w:t>
                  </w:r>
                </w:p>
              </w:tc>
              <w:tc>
                <w:tcPr>
                  <w:tcW w:w="1372" w:type="dxa"/>
                  <w:noWrap/>
                  <w:vAlign w:val="top"/>
                </w:tcPr>
                <w:p>
                  <w:pPr>
                    <w:jc w:val="center"/>
                    <w:rPr>
                      <w:rFonts w:eastAsia="楷体"/>
                      <w:kern w:val="0"/>
                      <w:sz w:val="18"/>
                      <w:szCs w:val="18"/>
                    </w:rPr>
                  </w:pPr>
                  <w:r>
                    <w:rPr>
                      <w:rFonts w:hint="eastAsia" w:eastAsia="楷体"/>
                      <w:kern w:val="0"/>
                      <w:sz w:val="18"/>
                      <w:szCs w:val="18"/>
                      <w:lang w:val="en-US" w:eastAsia="zh-CN"/>
                    </w:rPr>
                    <w:t>7#c1</w:t>
                  </w:r>
                </w:p>
              </w:tc>
              <w:tc>
                <w:tcPr>
                  <w:tcW w:w="1359" w:type="dxa"/>
                  <w:noWrap/>
                  <w:vAlign w:val="top"/>
                </w:tcPr>
                <w:p>
                  <w:pPr>
                    <w:jc w:val="center"/>
                    <w:rPr>
                      <w:rFonts w:eastAsia="楷体"/>
                      <w:kern w:val="0"/>
                      <w:sz w:val="18"/>
                      <w:szCs w:val="18"/>
                    </w:rPr>
                  </w:pPr>
                  <w:r>
                    <w:rPr>
                      <w:rFonts w:hint="eastAsia" w:eastAsia="楷体"/>
                      <w:kern w:val="0"/>
                      <w:sz w:val="18"/>
                      <w:szCs w:val="18"/>
                      <w:lang w:val="en-US" w:eastAsia="zh-CN"/>
                    </w:rPr>
                    <w:t>7#b2</w:t>
                  </w:r>
                </w:p>
              </w:tc>
              <w:tc>
                <w:tcPr>
                  <w:tcW w:w="1425" w:type="dxa"/>
                  <w:noWrap/>
                  <w:vAlign w:val="top"/>
                </w:tcPr>
                <w:p>
                  <w:pPr>
                    <w:jc w:val="center"/>
                    <w:rPr>
                      <w:rFonts w:eastAsia="楷体"/>
                      <w:kern w:val="0"/>
                      <w:sz w:val="18"/>
                      <w:szCs w:val="18"/>
                    </w:rPr>
                  </w:pPr>
                  <w:r>
                    <w:rPr>
                      <w:rFonts w:hint="eastAsia" w:eastAsia="楷体"/>
                      <w:kern w:val="0"/>
                      <w:sz w:val="18"/>
                      <w:szCs w:val="18"/>
                      <w:lang w:val="en-US" w:eastAsia="zh-CN"/>
                    </w:rPr>
                    <w:t>7#c2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714" w:type="pct"/>
                  <w:noWrap/>
                  <w:vAlign w:val="center"/>
                </w:tcPr>
                <w:p>
                  <w:pPr>
                    <w:jc w:val="center"/>
                    <w:rPr>
                      <w:rFonts w:eastAsia="楷体"/>
                      <w:sz w:val="18"/>
                      <w:szCs w:val="18"/>
                    </w:rPr>
                  </w:pPr>
                  <w:r>
                    <w:rPr>
                      <w:rFonts w:hint="eastAsia" w:eastAsia="楷体"/>
                      <w:sz w:val="18"/>
                      <w:szCs w:val="18"/>
                    </w:rPr>
                    <w:t>10年期</w:t>
                  </w:r>
                </w:p>
              </w:tc>
              <w:tc>
                <w:tcPr>
                  <w:tcW w:w="1335" w:type="dxa"/>
                  <w:noWrap/>
                  <w:vAlign w:val="top"/>
                </w:tcPr>
                <w:p>
                  <w:pPr>
                    <w:jc w:val="center"/>
                    <w:rPr>
                      <w:rFonts w:eastAsia="楷体"/>
                      <w:kern w:val="0"/>
                      <w:sz w:val="18"/>
                      <w:szCs w:val="18"/>
                    </w:rPr>
                  </w:pPr>
                  <w:r>
                    <w:rPr>
                      <w:rFonts w:hint="eastAsia" w:eastAsia="楷体"/>
                      <w:kern w:val="0"/>
                      <w:sz w:val="18"/>
                      <w:szCs w:val="18"/>
                      <w:lang w:val="en-US" w:eastAsia="zh-CN"/>
                    </w:rPr>
                    <w:t>10#b0</w:t>
                  </w:r>
                </w:p>
              </w:tc>
              <w:tc>
                <w:tcPr>
                  <w:tcW w:w="1448" w:type="dxa"/>
                  <w:noWrap/>
                  <w:vAlign w:val="top"/>
                </w:tcPr>
                <w:p>
                  <w:pPr>
                    <w:jc w:val="center"/>
                    <w:rPr>
                      <w:rFonts w:eastAsia="楷体"/>
                      <w:kern w:val="0"/>
                      <w:sz w:val="18"/>
                      <w:szCs w:val="18"/>
                    </w:rPr>
                  </w:pPr>
                  <w:r>
                    <w:rPr>
                      <w:rFonts w:hint="eastAsia" w:eastAsia="楷体"/>
                      <w:kern w:val="0"/>
                      <w:sz w:val="18"/>
                      <w:szCs w:val="18"/>
                      <w:lang w:val="en-US" w:eastAsia="zh-CN"/>
                    </w:rPr>
                    <w:t>10#c0</w:t>
                  </w:r>
                </w:p>
              </w:tc>
              <w:tc>
                <w:tcPr>
                  <w:tcW w:w="1415" w:type="dxa"/>
                  <w:noWrap/>
                  <w:vAlign w:val="top"/>
                </w:tcPr>
                <w:p>
                  <w:pPr>
                    <w:jc w:val="center"/>
                    <w:rPr>
                      <w:rFonts w:eastAsia="楷体"/>
                      <w:kern w:val="0"/>
                      <w:sz w:val="18"/>
                      <w:szCs w:val="18"/>
                    </w:rPr>
                  </w:pPr>
                  <w:r>
                    <w:rPr>
                      <w:rFonts w:hint="eastAsia" w:eastAsia="楷体"/>
                      <w:kern w:val="0"/>
                      <w:sz w:val="18"/>
                      <w:szCs w:val="18"/>
                      <w:lang w:val="en-US" w:eastAsia="zh-CN"/>
                    </w:rPr>
                    <w:t>10#b1</w:t>
                  </w:r>
                </w:p>
              </w:tc>
              <w:tc>
                <w:tcPr>
                  <w:tcW w:w="1372" w:type="dxa"/>
                  <w:noWrap/>
                  <w:vAlign w:val="top"/>
                </w:tcPr>
                <w:p>
                  <w:pPr>
                    <w:jc w:val="center"/>
                    <w:rPr>
                      <w:rFonts w:eastAsia="楷体"/>
                      <w:kern w:val="0"/>
                      <w:sz w:val="18"/>
                      <w:szCs w:val="18"/>
                    </w:rPr>
                  </w:pPr>
                  <w:r>
                    <w:rPr>
                      <w:rFonts w:hint="eastAsia" w:eastAsia="楷体"/>
                      <w:kern w:val="0"/>
                      <w:sz w:val="18"/>
                      <w:szCs w:val="18"/>
                      <w:lang w:val="en-US" w:eastAsia="zh-CN"/>
                    </w:rPr>
                    <w:t>10#c1</w:t>
                  </w:r>
                </w:p>
              </w:tc>
              <w:tc>
                <w:tcPr>
                  <w:tcW w:w="1359" w:type="dxa"/>
                  <w:noWrap/>
                  <w:vAlign w:val="top"/>
                </w:tcPr>
                <w:p>
                  <w:pPr>
                    <w:jc w:val="center"/>
                    <w:rPr>
                      <w:rFonts w:eastAsia="楷体"/>
                      <w:kern w:val="0"/>
                      <w:sz w:val="18"/>
                      <w:szCs w:val="18"/>
                    </w:rPr>
                  </w:pPr>
                  <w:r>
                    <w:rPr>
                      <w:rFonts w:hint="eastAsia" w:eastAsia="楷体"/>
                      <w:kern w:val="0"/>
                      <w:sz w:val="18"/>
                      <w:szCs w:val="18"/>
                      <w:lang w:val="en-US" w:eastAsia="zh-CN"/>
                    </w:rPr>
                    <w:t>10#b2</w:t>
                  </w:r>
                </w:p>
              </w:tc>
              <w:tc>
                <w:tcPr>
                  <w:tcW w:w="1425" w:type="dxa"/>
                  <w:noWrap/>
                  <w:vAlign w:val="top"/>
                </w:tcPr>
                <w:p>
                  <w:pPr>
                    <w:jc w:val="center"/>
                    <w:rPr>
                      <w:rFonts w:eastAsia="楷体"/>
                      <w:kern w:val="0"/>
                      <w:sz w:val="18"/>
                      <w:szCs w:val="18"/>
                    </w:rPr>
                  </w:pPr>
                  <w:r>
                    <w:rPr>
                      <w:rFonts w:hint="eastAsia" w:eastAsia="楷体"/>
                      <w:kern w:val="0"/>
                      <w:sz w:val="18"/>
                      <w:szCs w:val="18"/>
                      <w:lang w:val="en-US" w:eastAsia="zh-CN"/>
                    </w:rPr>
                    <w:t>10#c2</w:t>
                  </w:r>
                </w:p>
              </w:tc>
            </w:tr>
          </w:tbl>
          <w:p>
            <w:pPr>
              <w:pStyle w:val="39"/>
              <w:spacing w:after="0"/>
              <w:ind w:left="0" w:leftChars="0"/>
              <w:jc w:val="center"/>
              <w:rPr>
                <w:rFonts w:ascii="Times New Roman" w:hAnsi="Times New Roman" w:eastAsia="楷体"/>
                <w:kern w:val="2"/>
                <w:sz w:val="18"/>
                <w:szCs w:val="18"/>
              </w:rPr>
            </w:pPr>
          </w:p>
        </w:tc>
      </w:tr>
      <w:tr>
        <w:tblPrEx>
          <w:tblCellMar>
            <w:top w:w="0" w:type="dxa"/>
            <w:left w:w="108" w:type="dxa"/>
            <w:bottom w:w="0" w:type="dxa"/>
            <w:right w:w="108" w:type="dxa"/>
          </w:tblCellMar>
        </w:tblPrEx>
        <w:tc>
          <w:tcPr>
            <w:tcW w:w="5000" w:type="pct"/>
            <w:tcBorders>
              <w:top w:val="single" w:color="auto" w:sz="4" w:space="0"/>
            </w:tcBorders>
          </w:tcPr>
          <w:p>
            <w:pPr>
              <w:autoSpaceDN w:val="0"/>
              <w:rPr>
                <w:rFonts w:hint="eastAsia"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p>
            <w:pPr>
              <w:autoSpaceDN w:val="0"/>
              <w:rPr>
                <w:rFonts w:hint="eastAsia" w:eastAsia="楷体" w:cs="Arial"/>
                <w:color w:val="0F243E"/>
                <w:kern w:val="0"/>
                <w:sz w:val="18"/>
                <w:szCs w:val="21"/>
                <w:lang w:eastAsia="zh-CN"/>
              </w:rPr>
            </w:pPr>
          </w:p>
        </w:tc>
      </w:tr>
    </w:tbl>
    <w:p>
      <w:pPr>
        <w:keepNext/>
        <w:keepLines/>
        <w:spacing w:before="163" w:beforeLines="50" w:after="163" w:afterLines="50"/>
        <w:jc w:val="both"/>
        <w:outlineLvl w:val="2"/>
        <w:rPr>
          <w:rFonts w:eastAsia="黑体"/>
          <w:b/>
          <w:bCs/>
          <w:color w:val="2878B4"/>
          <w:kern w:val="0"/>
          <w:szCs w:val="32"/>
          <w:lang w:eastAsia="zh-CN"/>
        </w:rPr>
      </w:pPr>
      <w:bookmarkStart w:id="35" w:name="_Toc13388497"/>
      <w:bookmarkStart w:id="36" w:name="_Toc32263216"/>
      <w:bookmarkStart w:id="37" w:name="_Toc9743879"/>
      <w:r>
        <w:rPr>
          <w:rFonts w:eastAsia="黑体"/>
          <w:b/>
          <w:bCs/>
          <w:color w:val="2878B4"/>
          <w:kern w:val="0"/>
          <w:szCs w:val="32"/>
          <w:lang w:eastAsia="zh-CN"/>
        </w:rPr>
        <w:t>信用债</w:t>
      </w:r>
      <w:bookmarkEnd w:id="35"/>
      <w:bookmarkEnd w:id="36"/>
      <w:bookmarkEnd w:id="37"/>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txt_bond</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4</w:t>
      </w:r>
    </w:p>
    <w:p>
      <w:pPr>
        <w:spacing w:line="264" w:lineRule="auto"/>
        <w:ind w:firstLine="420" w:firstLineChars="200"/>
        <w:jc w:val="both"/>
        <w:rPr>
          <w:rFonts w:eastAsia="楷体"/>
          <w:color w:val="000000"/>
          <w:sz w:val="21"/>
          <w:szCs w:val="22"/>
          <w:lang w:eastAsia="zh-CN"/>
        </w:rPr>
      </w:pPr>
    </w:p>
    <w:tbl>
      <w:tblPr>
        <w:tblStyle w:val="23"/>
        <w:tblW w:w="5000" w:type="pct"/>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5000" w:type="pct"/>
            <w:tcBorders>
              <w:bottom w:val="single" w:color="auto" w:sz="4" w:space="0"/>
            </w:tcBorders>
            <w:shd w:val="clear" w:color="auto" w:fill="auto"/>
          </w:tcPr>
          <w:p>
            <w:pPr>
              <w:pStyle w:val="39"/>
              <w:spacing w:after="0"/>
              <w:ind w:left="0" w:leftChars="0"/>
              <w:rPr>
                <w:rFonts w:hint="default" w:ascii="Times New Roman" w:hAnsi="Times New Roman" w:eastAsia="PMingLiU"/>
                <w:lang w:val="en-US" w:eastAsia="zh-CN"/>
              </w:rPr>
            </w:pPr>
            <w:r>
              <w:rPr>
                <w:rFonts w:hint="eastAsia" w:eastAsia="楷体"/>
                <w:b/>
                <w:color w:val="000000"/>
                <w:szCs w:val="22"/>
                <w:lang w:eastAsia="zh-CN"/>
              </w:rPr>
              <w:t>表5：本周中票收益率</w:t>
            </w:r>
            <w:r>
              <w:rPr>
                <w:rFonts w:hint="eastAsia" w:eastAsia="楷体"/>
                <w:b/>
                <w:color w:val="000000"/>
                <w:szCs w:val="22"/>
                <w:lang w:val="en-US" w:eastAsia="zh-CN"/>
              </w:rPr>
              <w:t>XXXX</w:t>
            </w:r>
            <w:r>
              <w:rPr>
                <w:rFonts w:hint="eastAsia" w:eastAsia="楷体"/>
                <w:b/>
                <w:color w:val="000000"/>
                <w:szCs w:val="22"/>
                <w:lang w:eastAsia="zh-CN"/>
              </w:rPr>
              <w:t>，均处于历史分位</w:t>
            </w:r>
            <w:r>
              <w:rPr>
                <w:rFonts w:hint="eastAsia" w:eastAsia="楷体"/>
                <w:b/>
                <w:color w:val="000000"/>
                <w:szCs w:val="22"/>
                <w:lang w:val="en-US" w:eastAsia="zh-CN"/>
              </w:rPr>
              <w:t>XXXX</w:t>
            </w:r>
          </w:p>
        </w:tc>
      </w:tr>
      <w:tr>
        <w:tblPrEx>
          <w:tblCellMar>
            <w:top w:w="0" w:type="dxa"/>
            <w:left w:w="108" w:type="dxa"/>
            <w:bottom w:w="0" w:type="dxa"/>
            <w:right w:w="108" w:type="dxa"/>
          </w:tblCellMar>
        </w:tblPrEx>
        <w:trPr>
          <w:trHeight w:val="361" w:hRule="atLeast"/>
        </w:trPr>
        <w:tc>
          <w:tcPr>
            <w:tcW w:w="5000" w:type="pct"/>
            <w:tcBorders>
              <w:top w:val="single" w:color="auto" w:sz="4" w:space="0"/>
              <w:bottom w:val="single" w:color="auto" w:sz="4" w:space="0"/>
            </w:tcBorders>
            <w:vAlign w:val="center"/>
          </w:tcPr>
          <w:tbl>
            <w:tblPr>
              <w:tblStyle w:val="24"/>
              <w:tblW w:w="5000" w:type="pct"/>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91"/>
              <w:gridCol w:w="940"/>
              <w:gridCol w:w="910"/>
              <w:gridCol w:w="906"/>
              <w:gridCol w:w="908"/>
              <w:gridCol w:w="906"/>
              <w:gridCol w:w="910"/>
              <w:gridCol w:w="1123"/>
              <w:gridCol w:w="751"/>
              <w:gridCol w:w="751"/>
              <w:gridCol w:w="7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vAlign w:val="center"/>
                </w:tcPr>
                <w:p>
                  <w:pPr>
                    <w:jc w:val="center"/>
                    <w:rPr>
                      <w:rFonts w:ascii="Times" w:hAnsi="Times" w:eastAsia="楷体"/>
                      <w:sz w:val="18"/>
                    </w:rPr>
                  </w:pPr>
                </w:p>
              </w:tc>
              <w:tc>
                <w:tcPr>
                  <w:tcW w:w="2813" w:type="pct"/>
                  <w:gridSpan w:val="6"/>
                  <w:noWrap/>
                  <w:vAlign w:val="center"/>
                </w:tcPr>
                <w:p>
                  <w:pPr>
                    <w:jc w:val="center"/>
                    <w:rPr>
                      <w:rFonts w:ascii="Times" w:hAnsi="Times" w:eastAsia="楷体"/>
                      <w:sz w:val="18"/>
                    </w:rPr>
                  </w:pPr>
                  <w:r>
                    <w:rPr>
                      <w:rFonts w:hint="eastAsia" w:ascii="Times" w:hAnsi="Times" w:eastAsia="楷体"/>
                      <w:sz w:val="18"/>
                    </w:rPr>
                    <w:t>中债收益率/历史分位数</w:t>
                  </w:r>
                </w:p>
              </w:tc>
              <w:tc>
                <w:tcPr>
                  <w:tcW w:w="1729" w:type="pct"/>
                  <w:gridSpan w:val="4"/>
                  <w:noWrap/>
                  <w:vAlign w:val="center"/>
                </w:tcPr>
                <w:p>
                  <w:pPr>
                    <w:jc w:val="center"/>
                    <w:rPr>
                      <w:rFonts w:ascii="Times" w:hAnsi="Times" w:eastAsia="楷体"/>
                      <w:sz w:val="18"/>
                    </w:rPr>
                  </w:pPr>
                  <w:r>
                    <w:rPr>
                      <w:rFonts w:hint="eastAsia" w:ascii="Times" w:hAnsi="Times" w:eastAsia="楷体"/>
                      <w:sz w:val="18"/>
                    </w:rPr>
                    <w:t>绝对收益率变动(BP)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vAlign w:val="center"/>
                </w:tcPr>
                <w:p>
                  <w:pPr>
                    <w:jc w:val="center"/>
                    <w:rPr>
                      <w:rFonts w:ascii="Times" w:hAnsi="Times" w:eastAsia="楷体"/>
                      <w:sz w:val="18"/>
                    </w:rPr>
                  </w:pPr>
                </w:p>
              </w:tc>
              <w:tc>
                <w:tcPr>
                  <w:tcW w:w="950" w:type="pct"/>
                  <w:gridSpan w:val="2"/>
                  <w:noWrap/>
                  <w:vAlign w:val="center"/>
                </w:tcPr>
                <w:p>
                  <w:pPr>
                    <w:jc w:val="center"/>
                    <w:rPr>
                      <w:rFonts w:ascii="Times" w:hAnsi="Times" w:eastAsia="楷体"/>
                      <w:sz w:val="18"/>
                    </w:rPr>
                  </w:pPr>
                  <w:r>
                    <w:rPr>
                      <w:rFonts w:hint="eastAsia" w:ascii="Times" w:hAnsi="Times" w:eastAsia="楷体"/>
                      <w:sz w:val="18"/>
                    </w:rPr>
                    <w:t>1Y</w:t>
                  </w:r>
                </w:p>
              </w:tc>
              <w:tc>
                <w:tcPr>
                  <w:tcW w:w="931" w:type="pct"/>
                  <w:gridSpan w:val="2"/>
                  <w:noWrap/>
                  <w:vAlign w:val="center"/>
                </w:tcPr>
                <w:p>
                  <w:pPr>
                    <w:jc w:val="center"/>
                    <w:rPr>
                      <w:rFonts w:ascii="Times" w:hAnsi="Times" w:eastAsia="楷体"/>
                      <w:sz w:val="18"/>
                    </w:rPr>
                  </w:pPr>
                  <w:r>
                    <w:rPr>
                      <w:rFonts w:hint="eastAsia" w:ascii="Times" w:hAnsi="Times" w:eastAsia="楷体"/>
                      <w:sz w:val="18"/>
                    </w:rPr>
                    <w:t>3Y</w:t>
                  </w:r>
                </w:p>
              </w:tc>
              <w:tc>
                <w:tcPr>
                  <w:tcW w:w="932" w:type="pct"/>
                  <w:gridSpan w:val="2"/>
                  <w:noWrap/>
                  <w:vAlign w:val="center"/>
                </w:tcPr>
                <w:p>
                  <w:pPr>
                    <w:jc w:val="center"/>
                    <w:rPr>
                      <w:rFonts w:ascii="Times" w:hAnsi="Times" w:eastAsia="楷体"/>
                      <w:sz w:val="18"/>
                    </w:rPr>
                  </w:pPr>
                  <w:r>
                    <w:rPr>
                      <w:rFonts w:hint="eastAsia" w:ascii="Times" w:hAnsi="Times" w:eastAsia="楷体"/>
                      <w:sz w:val="18"/>
                    </w:rPr>
                    <w:t>5Y</w:t>
                  </w:r>
                </w:p>
              </w:tc>
              <w:tc>
                <w:tcPr>
                  <w:tcW w:w="577" w:type="pct"/>
                  <w:noWrap/>
                  <w:vAlign w:val="center"/>
                </w:tcPr>
                <w:p>
                  <w:pPr>
                    <w:jc w:val="center"/>
                    <w:rPr>
                      <w:rFonts w:ascii="Times" w:hAnsi="Times" w:eastAsia="楷体"/>
                      <w:sz w:val="18"/>
                    </w:rPr>
                  </w:pPr>
                </w:p>
              </w:tc>
              <w:tc>
                <w:tcPr>
                  <w:tcW w:w="384" w:type="pct"/>
                  <w:noWrap/>
                  <w:vAlign w:val="center"/>
                </w:tcPr>
                <w:p>
                  <w:pPr>
                    <w:jc w:val="center"/>
                    <w:rPr>
                      <w:rFonts w:ascii="Times" w:hAnsi="Times" w:eastAsia="楷体"/>
                      <w:sz w:val="18"/>
                    </w:rPr>
                  </w:pPr>
                  <w:r>
                    <w:rPr>
                      <w:rFonts w:hint="eastAsia" w:ascii="Times" w:hAnsi="Times" w:eastAsia="楷体"/>
                      <w:sz w:val="18"/>
                    </w:rPr>
                    <w:t>1Y</w:t>
                  </w:r>
                </w:p>
              </w:tc>
              <w:tc>
                <w:tcPr>
                  <w:tcW w:w="384" w:type="pct"/>
                  <w:noWrap/>
                  <w:vAlign w:val="center"/>
                </w:tcPr>
                <w:p>
                  <w:pPr>
                    <w:jc w:val="center"/>
                    <w:rPr>
                      <w:rFonts w:ascii="Times" w:hAnsi="Times" w:eastAsia="楷体"/>
                      <w:sz w:val="18"/>
                    </w:rPr>
                  </w:pPr>
                  <w:r>
                    <w:rPr>
                      <w:rFonts w:hint="eastAsia" w:ascii="Times" w:hAnsi="Times" w:eastAsia="楷体"/>
                      <w:sz w:val="18"/>
                    </w:rPr>
                    <w:t>3Y</w:t>
                  </w:r>
                </w:p>
              </w:tc>
              <w:tc>
                <w:tcPr>
                  <w:tcW w:w="384" w:type="pct"/>
                  <w:noWrap/>
                  <w:vAlign w:val="center"/>
                </w:tcPr>
                <w:p>
                  <w:pPr>
                    <w:jc w:val="center"/>
                    <w:rPr>
                      <w:rFonts w:ascii="Times" w:hAnsi="Times" w:eastAsia="楷体"/>
                      <w:sz w:val="18"/>
                    </w:rPr>
                  </w:pPr>
                  <w:r>
                    <w:rPr>
                      <w:rFonts w:hint="eastAsia" w:ascii="Times" w:hAnsi="Times" w:eastAsia="楷体"/>
                      <w:sz w:val="18"/>
                    </w:rPr>
                    <w:t>5Y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hint="eastAsia" w:ascii="Times" w:hAnsi="Times" w:eastAsia="楷体"/>
                      <w:sz w:val="18"/>
                    </w:rPr>
                    <w:t>国开</w:t>
                  </w:r>
                </w:p>
              </w:tc>
              <w:tc>
                <w:tcPr>
                  <w:tcW w:w="483" w:type="pct"/>
                  <w:noWrap/>
                </w:tcPr>
                <w:p>
                  <w:pPr>
                    <w:jc w:val="center"/>
                    <w:rPr>
                      <w:rFonts w:eastAsia="楷体"/>
                      <w:kern w:val="0"/>
                      <w:sz w:val="18"/>
                      <w:szCs w:val="18"/>
                    </w:rPr>
                  </w:pPr>
                  <w:r>
                    <w:rPr>
                      <w:rFonts w:hint="eastAsia" w:eastAsia="楷体"/>
                      <w:kern w:val="0"/>
                      <w:sz w:val="18"/>
                      <w:szCs w:val="18"/>
                      <w:lang w:val="en-US" w:eastAsia="zh-CN"/>
                    </w:rPr>
                    <w:t>0#a1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0#c1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0#a3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0#c3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0#a5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0#c5</w:t>
                  </w:r>
                  <w:r>
                    <w:rPr>
                      <w:rFonts w:eastAsia="楷体"/>
                      <w:kern w:val="0"/>
                      <w:sz w:val="18"/>
                      <w:szCs w:val="18"/>
                    </w:rPr>
                    <w:t xml:space="preserve"> </w:t>
                  </w:r>
                </w:p>
              </w:tc>
              <w:tc>
                <w:tcPr>
                  <w:tcW w:w="577" w:type="pct"/>
                  <w:noWrap/>
                </w:tcPr>
                <w:p>
                  <w:pPr>
                    <w:jc w:val="center"/>
                    <w:rPr>
                      <w:rFonts w:eastAsia="楷体"/>
                      <w:kern w:val="0"/>
                      <w:sz w:val="18"/>
                      <w:szCs w:val="18"/>
                    </w:rPr>
                  </w:pPr>
                  <w:r>
                    <w:rPr>
                      <w:rFonts w:hint="eastAsia" w:eastAsia="楷体"/>
                      <w:kern w:val="0"/>
                      <w:sz w:val="18"/>
                      <w:szCs w:val="18"/>
                    </w:rPr>
                    <w:t>国开</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0#b1</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0#b3</w:t>
                  </w:r>
                  <w:r>
                    <w:rPr>
                      <w:rFonts w:eastAsia="楷体"/>
                      <w:kern w:val="0"/>
                      <w:sz w:val="18"/>
                      <w:szCs w:val="18"/>
                    </w:rPr>
                    <w:t xml:space="preserve"> </w:t>
                  </w:r>
                </w:p>
              </w:tc>
              <w:tc>
                <w:tcPr>
                  <w:tcW w:w="748" w:type="dxa"/>
                  <w:noWrap/>
                  <w:vAlign w:val="top"/>
                </w:tcPr>
                <w:p>
                  <w:pPr>
                    <w:jc w:val="center"/>
                    <w:rPr>
                      <w:rFonts w:eastAsia="楷体"/>
                      <w:kern w:val="0"/>
                      <w:sz w:val="18"/>
                      <w:szCs w:val="18"/>
                    </w:rPr>
                  </w:pPr>
                  <w:r>
                    <w:rPr>
                      <w:rFonts w:hint="eastAsia" w:eastAsia="楷体"/>
                      <w:kern w:val="0"/>
                      <w:sz w:val="18"/>
                      <w:szCs w:val="18"/>
                      <w:lang w:val="en-US" w:eastAsia="zh-CN"/>
                    </w:rPr>
                    <w:t>0#b5</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ascii="Times" w:hAnsi="Times" w:eastAsia="楷体"/>
                      <w:sz w:val="18"/>
                    </w:rPr>
                    <w:t>AAA+</w:t>
                  </w:r>
                </w:p>
              </w:tc>
              <w:tc>
                <w:tcPr>
                  <w:tcW w:w="483" w:type="pct"/>
                  <w:noWrap/>
                </w:tcPr>
                <w:p>
                  <w:pPr>
                    <w:jc w:val="center"/>
                    <w:rPr>
                      <w:rFonts w:eastAsia="楷体"/>
                      <w:kern w:val="0"/>
                      <w:sz w:val="18"/>
                      <w:szCs w:val="18"/>
                    </w:rPr>
                  </w:pPr>
                  <w:r>
                    <w:rPr>
                      <w:rFonts w:hint="eastAsia" w:eastAsia="楷体"/>
                      <w:kern w:val="0"/>
                      <w:sz w:val="18"/>
                      <w:szCs w:val="18"/>
                      <w:lang w:val="en-US" w:eastAsia="zh-CN"/>
                    </w:rPr>
                    <w:t>1#a1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1#c1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1#a3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1#c3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1#a5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1#c5</w:t>
                  </w:r>
                  <w:r>
                    <w:rPr>
                      <w:rFonts w:eastAsia="楷体"/>
                      <w:kern w:val="0"/>
                      <w:sz w:val="18"/>
                      <w:szCs w:val="18"/>
                    </w:rPr>
                    <w:t xml:space="preserve"> </w:t>
                  </w:r>
                </w:p>
              </w:tc>
              <w:tc>
                <w:tcPr>
                  <w:tcW w:w="577" w:type="pct"/>
                  <w:noWrap/>
                </w:tcPr>
                <w:p>
                  <w:pPr>
                    <w:jc w:val="center"/>
                    <w:rPr>
                      <w:rFonts w:eastAsia="楷体"/>
                      <w:kern w:val="0"/>
                      <w:sz w:val="18"/>
                      <w:szCs w:val="18"/>
                    </w:rPr>
                  </w:pPr>
                  <w:r>
                    <w:rPr>
                      <w:rFonts w:eastAsia="楷体"/>
                      <w:kern w:val="0"/>
                      <w:sz w:val="18"/>
                      <w:szCs w:val="18"/>
                    </w:rPr>
                    <w:t>AAA+</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1#b1</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1#b3</w:t>
                  </w:r>
                  <w:r>
                    <w:rPr>
                      <w:rFonts w:eastAsia="楷体"/>
                      <w:kern w:val="0"/>
                      <w:sz w:val="18"/>
                      <w:szCs w:val="18"/>
                    </w:rPr>
                    <w:t xml:space="preserve"> </w:t>
                  </w:r>
                </w:p>
              </w:tc>
              <w:tc>
                <w:tcPr>
                  <w:tcW w:w="748" w:type="dxa"/>
                  <w:noWrap/>
                  <w:vAlign w:val="top"/>
                </w:tcPr>
                <w:p>
                  <w:pPr>
                    <w:jc w:val="center"/>
                    <w:rPr>
                      <w:rFonts w:eastAsia="楷体"/>
                      <w:kern w:val="0"/>
                      <w:sz w:val="18"/>
                      <w:szCs w:val="18"/>
                    </w:rPr>
                  </w:pPr>
                  <w:r>
                    <w:rPr>
                      <w:rFonts w:hint="eastAsia" w:eastAsia="楷体"/>
                      <w:kern w:val="0"/>
                      <w:sz w:val="18"/>
                      <w:szCs w:val="18"/>
                      <w:lang w:val="en-US" w:eastAsia="zh-CN"/>
                    </w:rPr>
                    <w:t>1#b5</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ascii="Times" w:hAnsi="Times" w:eastAsia="楷体"/>
                      <w:sz w:val="18"/>
                    </w:rPr>
                    <w:t>AAA</w:t>
                  </w:r>
                </w:p>
              </w:tc>
              <w:tc>
                <w:tcPr>
                  <w:tcW w:w="483" w:type="pct"/>
                  <w:noWrap/>
                </w:tcPr>
                <w:p>
                  <w:pPr>
                    <w:jc w:val="center"/>
                    <w:rPr>
                      <w:rFonts w:eastAsia="楷体"/>
                      <w:kern w:val="0"/>
                      <w:sz w:val="18"/>
                      <w:szCs w:val="18"/>
                    </w:rPr>
                  </w:pPr>
                  <w:r>
                    <w:rPr>
                      <w:rFonts w:hint="eastAsia" w:eastAsia="楷体"/>
                      <w:kern w:val="0"/>
                      <w:sz w:val="18"/>
                      <w:szCs w:val="18"/>
                      <w:lang w:val="en-US" w:eastAsia="zh-CN"/>
                    </w:rPr>
                    <w:t>2#a1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2#c1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2#a3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2#c3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2#a5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2#c5</w:t>
                  </w:r>
                  <w:r>
                    <w:rPr>
                      <w:rFonts w:eastAsia="楷体"/>
                      <w:kern w:val="0"/>
                      <w:sz w:val="18"/>
                      <w:szCs w:val="18"/>
                    </w:rPr>
                    <w:t xml:space="preserve"> </w:t>
                  </w:r>
                </w:p>
              </w:tc>
              <w:tc>
                <w:tcPr>
                  <w:tcW w:w="577" w:type="pct"/>
                  <w:noWrap/>
                </w:tcPr>
                <w:p>
                  <w:pPr>
                    <w:jc w:val="center"/>
                    <w:rPr>
                      <w:rFonts w:eastAsia="楷体"/>
                      <w:kern w:val="0"/>
                      <w:sz w:val="18"/>
                      <w:szCs w:val="18"/>
                    </w:rPr>
                  </w:pPr>
                  <w:r>
                    <w:rPr>
                      <w:rFonts w:eastAsia="楷体"/>
                      <w:kern w:val="0"/>
                      <w:sz w:val="18"/>
                      <w:szCs w:val="18"/>
                    </w:rPr>
                    <w:t>AAA</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2#b1</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2#b3</w:t>
                  </w:r>
                  <w:r>
                    <w:rPr>
                      <w:rFonts w:eastAsia="楷体"/>
                      <w:kern w:val="0"/>
                      <w:sz w:val="18"/>
                      <w:szCs w:val="18"/>
                    </w:rPr>
                    <w:t xml:space="preserve"> </w:t>
                  </w:r>
                </w:p>
              </w:tc>
              <w:tc>
                <w:tcPr>
                  <w:tcW w:w="748" w:type="dxa"/>
                  <w:noWrap/>
                  <w:vAlign w:val="top"/>
                </w:tcPr>
                <w:p>
                  <w:pPr>
                    <w:jc w:val="center"/>
                    <w:rPr>
                      <w:rFonts w:eastAsia="楷体"/>
                      <w:kern w:val="0"/>
                      <w:sz w:val="18"/>
                      <w:szCs w:val="18"/>
                    </w:rPr>
                  </w:pPr>
                  <w:r>
                    <w:rPr>
                      <w:rFonts w:hint="eastAsia" w:eastAsia="楷体"/>
                      <w:kern w:val="0"/>
                      <w:sz w:val="18"/>
                      <w:szCs w:val="18"/>
                      <w:lang w:val="en-US" w:eastAsia="zh-CN"/>
                    </w:rPr>
                    <w:t>2#b5</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ascii="Times" w:hAnsi="Times" w:eastAsia="楷体"/>
                      <w:sz w:val="18"/>
                    </w:rPr>
                    <w:t>AA+</w:t>
                  </w:r>
                </w:p>
              </w:tc>
              <w:tc>
                <w:tcPr>
                  <w:tcW w:w="483" w:type="pct"/>
                  <w:noWrap/>
                </w:tcPr>
                <w:p>
                  <w:pPr>
                    <w:jc w:val="center"/>
                    <w:rPr>
                      <w:rFonts w:eastAsia="楷体"/>
                      <w:kern w:val="0"/>
                      <w:sz w:val="18"/>
                      <w:szCs w:val="18"/>
                    </w:rPr>
                  </w:pPr>
                  <w:r>
                    <w:rPr>
                      <w:rFonts w:hint="eastAsia" w:eastAsia="楷体"/>
                      <w:kern w:val="0"/>
                      <w:sz w:val="18"/>
                      <w:szCs w:val="18"/>
                      <w:lang w:val="en-US" w:eastAsia="zh-CN"/>
                    </w:rPr>
                    <w:t>3#a1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3#c1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3#a3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3#c3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3#a5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3#c5</w:t>
                  </w:r>
                  <w:r>
                    <w:rPr>
                      <w:rFonts w:eastAsia="楷体"/>
                      <w:kern w:val="0"/>
                      <w:sz w:val="18"/>
                      <w:szCs w:val="18"/>
                    </w:rPr>
                    <w:t xml:space="preserve"> </w:t>
                  </w:r>
                </w:p>
              </w:tc>
              <w:tc>
                <w:tcPr>
                  <w:tcW w:w="577" w:type="pct"/>
                  <w:noWrap/>
                </w:tcPr>
                <w:p>
                  <w:pPr>
                    <w:jc w:val="center"/>
                    <w:rPr>
                      <w:rFonts w:eastAsia="楷体"/>
                      <w:kern w:val="0"/>
                      <w:sz w:val="18"/>
                      <w:szCs w:val="18"/>
                    </w:rPr>
                  </w:pPr>
                  <w:r>
                    <w:rPr>
                      <w:rFonts w:eastAsia="楷体"/>
                      <w:kern w:val="0"/>
                      <w:sz w:val="18"/>
                      <w:szCs w:val="18"/>
                    </w:rPr>
                    <w:t>AA+</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3#b1</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3#b3</w:t>
                  </w:r>
                  <w:r>
                    <w:rPr>
                      <w:rFonts w:eastAsia="楷体"/>
                      <w:kern w:val="0"/>
                      <w:sz w:val="18"/>
                      <w:szCs w:val="18"/>
                    </w:rPr>
                    <w:t xml:space="preserve"> </w:t>
                  </w:r>
                </w:p>
              </w:tc>
              <w:tc>
                <w:tcPr>
                  <w:tcW w:w="748" w:type="dxa"/>
                  <w:noWrap/>
                  <w:vAlign w:val="top"/>
                </w:tcPr>
                <w:p>
                  <w:pPr>
                    <w:jc w:val="center"/>
                    <w:rPr>
                      <w:rFonts w:eastAsia="楷体"/>
                      <w:kern w:val="0"/>
                      <w:sz w:val="18"/>
                      <w:szCs w:val="18"/>
                    </w:rPr>
                  </w:pPr>
                  <w:r>
                    <w:rPr>
                      <w:rFonts w:hint="eastAsia" w:eastAsia="楷体"/>
                      <w:kern w:val="0"/>
                      <w:sz w:val="18"/>
                      <w:szCs w:val="18"/>
                      <w:lang w:val="en-US" w:eastAsia="zh-CN"/>
                    </w:rPr>
                    <w:t>3#b5</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ascii="Times" w:hAnsi="Times" w:eastAsia="楷体"/>
                      <w:sz w:val="18"/>
                    </w:rPr>
                    <w:t>AA</w:t>
                  </w:r>
                </w:p>
              </w:tc>
              <w:tc>
                <w:tcPr>
                  <w:tcW w:w="483" w:type="pct"/>
                  <w:noWrap/>
                </w:tcPr>
                <w:p>
                  <w:pPr>
                    <w:jc w:val="center"/>
                    <w:rPr>
                      <w:rFonts w:eastAsia="楷体"/>
                      <w:kern w:val="0"/>
                      <w:sz w:val="18"/>
                      <w:szCs w:val="18"/>
                    </w:rPr>
                  </w:pPr>
                  <w:r>
                    <w:rPr>
                      <w:rFonts w:hint="eastAsia" w:eastAsia="楷体"/>
                      <w:kern w:val="0"/>
                      <w:sz w:val="18"/>
                      <w:szCs w:val="18"/>
                      <w:lang w:val="en-US" w:eastAsia="zh-CN"/>
                    </w:rPr>
                    <w:t>4#a1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4#c1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4#a3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4#c3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4#a5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4#c5</w:t>
                  </w:r>
                  <w:r>
                    <w:rPr>
                      <w:rFonts w:eastAsia="楷体"/>
                      <w:kern w:val="0"/>
                      <w:sz w:val="18"/>
                      <w:szCs w:val="18"/>
                    </w:rPr>
                    <w:t xml:space="preserve"> </w:t>
                  </w:r>
                </w:p>
              </w:tc>
              <w:tc>
                <w:tcPr>
                  <w:tcW w:w="577" w:type="pct"/>
                  <w:noWrap/>
                </w:tcPr>
                <w:p>
                  <w:pPr>
                    <w:jc w:val="center"/>
                    <w:rPr>
                      <w:rFonts w:eastAsia="楷体"/>
                      <w:kern w:val="0"/>
                      <w:sz w:val="18"/>
                      <w:szCs w:val="18"/>
                    </w:rPr>
                  </w:pPr>
                  <w:r>
                    <w:rPr>
                      <w:rFonts w:eastAsia="楷体"/>
                      <w:kern w:val="0"/>
                      <w:sz w:val="18"/>
                      <w:szCs w:val="18"/>
                    </w:rPr>
                    <w:t>AA</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4#b1</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4#b3</w:t>
                  </w:r>
                  <w:r>
                    <w:rPr>
                      <w:rFonts w:eastAsia="楷体"/>
                      <w:kern w:val="0"/>
                      <w:sz w:val="18"/>
                      <w:szCs w:val="18"/>
                    </w:rPr>
                    <w:t xml:space="preserve"> </w:t>
                  </w:r>
                </w:p>
              </w:tc>
              <w:tc>
                <w:tcPr>
                  <w:tcW w:w="748" w:type="dxa"/>
                  <w:noWrap/>
                  <w:vAlign w:val="top"/>
                </w:tcPr>
                <w:p>
                  <w:pPr>
                    <w:jc w:val="center"/>
                    <w:rPr>
                      <w:rFonts w:eastAsia="楷体"/>
                      <w:kern w:val="0"/>
                      <w:sz w:val="18"/>
                      <w:szCs w:val="18"/>
                    </w:rPr>
                  </w:pPr>
                  <w:r>
                    <w:rPr>
                      <w:rFonts w:hint="eastAsia" w:eastAsia="楷体"/>
                      <w:kern w:val="0"/>
                      <w:sz w:val="18"/>
                      <w:szCs w:val="18"/>
                      <w:lang w:val="en-US" w:eastAsia="zh-CN"/>
                    </w:rPr>
                    <w:t>4#b5</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p>
              </w:tc>
              <w:tc>
                <w:tcPr>
                  <w:tcW w:w="2813" w:type="pct"/>
                  <w:gridSpan w:val="6"/>
                  <w:noWrap/>
                </w:tcPr>
                <w:p>
                  <w:pPr>
                    <w:jc w:val="center"/>
                    <w:rPr>
                      <w:rFonts w:ascii="Times" w:hAnsi="Times" w:eastAsia="楷体"/>
                      <w:sz w:val="18"/>
                    </w:rPr>
                  </w:pPr>
                  <w:r>
                    <w:rPr>
                      <w:rFonts w:hint="eastAsia" w:ascii="Times" w:hAnsi="Times" w:eastAsia="楷体"/>
                      <w:sz w:val="18"/>
                    </w:rPr>
                    <w:t>信用利差</w:t>
                  </w:r>
                  <w:r>
                    <w:rPr>
                      <w:rFonts w:ascii="Times" w:hAnsi="Times" w:eastAsia="楷体"/>
                      <w:sz w:val="18"/>
                    </w:rPr>
                    <w:t>/</w:t>
                  </w:r>
                  <w:r>
                    <w:rPr>
                      <w:rFonts w:hint="eastAsia" w:ascii="Times" w:hAnsi="Times" w:eastAsia="楷体"/>
                      <w:sz w:val="18"/>
                    </w:rPr>
                    <w:t>历史分位数</w:t>
                  </w:r>
                </w:p>
              </w:tc>
              <w:tc>
                <w:tcPr>
                  <w:tcW w:w="1729" w:type="pct"/>
                  <w:gridSpan w:val="4"/>
                  <w:noWrap/>
                </w:tcPr>
                <w:p>
                  <w:pPr>
                    <w:jc w:val="center"/>
                    <w:rPr>
                      <w:rFonts w:ascii="Times" w:hAnsi="Times" w:eastAsia="楷体"/>
                      <w:sz w:val="18"/>
                    </w:rPr>
                  </w:pPr>
                  <w:r>
                    <w:rPr>
                      <w:rFonts w:hint="eastAsia" w:ascii="Times" w:hAnsi="Times" w:eastAsia="楷体"/>
                      <w:sz w:val="18"/>
                    </w:rPr>
                    <w:t>信用利差变动</w:t>
                  </w:r>
                  <w:r>
                    <w:rPr>
                      <w:rFonts w:ascii="Times" w:hAnsi="Times" w:eastAsia="楷体"/>
                      <w:sz w:val="18"/>
                    </w:rPr>
                    <w:t>(BP)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p>
              </w:tc>
              <w:tc>
                <w:tcPr>
                  <w:tcW w:w="950" w:type="pct"/>
                  <w:gridSpan w:val="2"/>
                  <w:noWrap/>
                </w:tcPr>
                <w:p>
                  <w:pPr>
                    <w:jc w:val="center"/>
                    <w:rPr>
                      <w:rFonts w:ascii="Times" w:hAnsi="Times" w:eastAsia="楷体"/>
                      <w:sz w:val="18"/>
                    </w:rPr>
                  </w:pPr>
                  <w:r>
                    <w:rPr>
                      <w:rFonts w:ascii="Times" w:hAnsi="Times" w:eastAsia="楷体"/>
                      <w:sz w:val="18"/>
                    </w:rPr>
                    <w:t>1Y</w:t>
                  </w:r>
                </w:p>
              </w:tc>
              <w:tc>
                <w:tcPr>
                  <w:tcW w:w="931" w:type="pct"/>
                  <w:gridSpan w:val="2"/>
                  <w:noWrap/>
                </w:tcPr>
                <w:p>
                  <w:pPr>
                    <w:jc w:val="center"/>
                    <w:rPr>
                      <w:rFonts w:ascii="Times" w:hAnsi="Times" w:eastAsia="楷体"/>
                      <w:sz w:val="18"/>
                    </w:rPr>
                  </w:pPr>
                  <w:r>
                    <w:rPr>
                      <w:rFonts w:hint="eastAsia" w:ascii="Times" w:hAnsi="Times" w:eastAsia="楷体"/>
                      <w:sz w:val="18"/>
                      <w:lang w:eastAsia="zh-CN"/>
                    </w:rPr>
                    <w:t>3</w:t>
                  </w:r>
                  <w:r>
                    <w:rPr>
                      <w:rFonts w:ascii="Times" w:hAnsi="Times" w:eastAsia="楷体"/>
                      <w:sz w:val="18"/>
                    </w:rPr>
                    <w:t>Y</w:t>
                  </w:r>
                </w:p>
              </w:tc>
              <w:tc>
                <w:tcPr>
                  <w:tcW w:w="932" w:type="pct"/>
                  <w:gridSpan w:val="2"/>
                  <w:noWrap/>
                </w:tcPr>
                <w:p>
                  <w:pPr>
                    <w:jc w:val="center"/>
                    <w:rPr>
                      <w:rFonts w:ascii="Times" w:hAnsi="Times" w:eastAsia="楷体"/>
                      <w:sz w:val="18"/>
                    </w:rPr>
                  </w:pPr>
                  <w:r>
                    <w:rPr>
                      <w:rFonts w:hint="eastAsia" w:ascii="Times" w:hAnsi="Times" w:eastAsia="楷体"/>
                      <w:sz w:val="18"/>
                      <w:lang w:eastAsia="zh-CN"/>
                    </w:rPr>
                    <w:t>5</w:t>
                  </w:r>
                  <w:r>
                    <w:rPr>
                      <w:rFonts w:ascii="Times" w:hAnsi="Times" w:eastAsia="楷体"/>
                      <w:sz w:val="18"/>
                    </w:rPr>
                    <w:t>Y</w:t>
                  </w:r>
                </w:p>
              </w:tc>
              <w:tc>
                <w:tcPr>
                  <w:tcW w:w="577" w:type="pct"/>
                  <w:noWrap/>
                </w:tcPr>
                <w:p>
                  <w:pPr>
                    <w:jc w:val="center"/>
                    <w:rPr>
                      <w:rFonts w:ascii="Times" w:hAnsi="Times" w:eastAsia="楷体"/>
                      <w:sz w:val="18"/>
                    </w:rPr>
                  </w:pPr>
                </w:p>
              </w:tc>
              <w:tc>
                <w:tcPr>
                  <w:tcW w:w="384" w:type="pct"/>
                  <w:noWrap/>
                </w:tcPr>
                <w:p>
                  <w:pPr>
                    <w:jc w:val="center"/>
                    <w:rPr>
                      <w:rFonts w:ascii="Times" w:hAnsi="Times" w:eastAsia="楷体"/>
                      <w:sz w:val="18"/>
                    </w:rPr>
                  </w:pPr>
                  <w:r>
                    <w:rPr>
                      <w:rFonts w:ascii="Times" w:hAnsi="Times" w:eastAsia="楷体"/>
                      <w:sz w:val="18"/>
                    </w:rPr>
                    <w:t>1Y</w:t>
                  </w:r>
                </w:p>
              </w:tc>
              <w:tc>
                <w:tcPr>
                  <w:tcW w:w="384" w:type="pct"/>
                  <w:noWrap/>
                </w:tcPr>
                <w:p>
                  <w:pPr>
                    <w:jc w:val="center"/>
                    <w:rPr>
                      <w:rFonts w:ascii="Times" w:hAnsi="Times" w:eastAsia="楷体"/>
                      <w:sz w:val="18"/>
                      <w:lang w:eastAsia="zh-CN"/>
                    </w:rPr>
                  </w:pPr>
                  <w:r>
                    <w:rPr>
                      <w:rFonts w:hint="eastAsia" w:ascii="Times" w:hAnsi="Times" w:eastAsia="楷体"/>
                      <w:sz w:val="18"/>
                      <w:lang w:eastAsia="zh-CN"/>
                    </w:rPr>
                    <w:t>3</w:t>
                  </w:r>
                  <w:r>
                    <w:rPr>
                      <w:rFonts w:ascii="Times" w:hAnsi="Times" w:eastAsia="楷体"/>
                      <w:sz w:val="18"/>
                      <w:lang w:eastAsia="zh-CN"/>
                    </w:rPr>
                    <w:t>Y</w:t>
                  </w:r>
                </w:p>
              </w:tc>
              <w:tc>
                <w:tcPr>
                  <w:tcW w:w="384" w:type="pct"/>
                  <w:noWrap/>
                </w:tcPr>
                <w:p>
                  <w:pPr>
                    <w:jc w:val="center"/>
                    <w:rPr>
                      <w:rFonts w:ascii="Times" w:hAnsi="Times" w:eastAsia="楷体"/>
                      <w:sz w:val="18"/>
                      <w:lang w:eastAsia="zh-CN"/>
                    </w:rPr>
                  </w:pPr>
                  <w:r>
                    <w:rPr>
                      <w:rFonts w:hint="eastAsia" w:ascii="Times" w:hAnsi="Times" w:eastAsia="楷体"/>
                      <w:sz w:val="18"/>
                      <w:lang w:eastAsia="zh-CN"/>
                    </w:rPr>
                    <w:t>5</w:t>
                  </w:r>
                  <w:r>
                    <w:rPr>
                      <w:rFonts w:ascii="Times" w:hAnsi="Times" w:eastAsia="楷体"/>
                      <w:sz w:val="18"/>
                      <w:lang w:eastAsia="zh-CN"/>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ascii="Times" w:hAnsi="Times" w:eastAsia="楷体"/>
                      <w:sz w:val="18"/>
                    </w:rPr>
                    <w:t>AAA+</w:t>
                  </w:r>
                </w:p>
              </w:tc>
              <w:tc>
                <w:tcPr>
                  <w:tcW w:w="940" w:type="dxa"/>
                  <w:noWrap/>
                  <w:vAlign w:val="top"/>
                </w:tcPr>
                <w:p>
                  <w:pPr>
                    <w:jc w:val="center"/>
                    <w:rPr>
                      <w:rFonts w:eastAsia="楷体"/>
                      <w:kern w:val="0"/>
                      <w:sz w:val="18"/>
                      <w:szCs w:val="18"/>
                    </w:rPr>
                  </w:pPr>
                  <w:r>
                    <w:rPr>
                      <w:rFonts w:hint="eastAsia" w:eastAsia="楷体"/>
                      <w:kern w:val="0"/>
                      <w:sz w:val="18"/>
                      <w:szCs w:val="18"/>
                      <w:lang w:val="en-US" w:eastAsia="zh-CN"/>
                    </w:rPr>
                    <w:t>s1#a1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s1#c1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s1#a3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s1#c3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s1#a5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s1#c5</w:t>
                  </w:r>
                  <w:r>
                    <w:rPr>
                      <w:rFonts w:eastAsia="楷体"/>
                      <w:kern w:val="0"/>
                      <w:sz w:val="18"/>
                      <w:szCs w:val="18"/>
                    </w:rPr>
                    <w:t xml:space="preserve"> </w:t>
                  </w:r>
                </w:p>
              </w:tc>
              <w:tc>
                <w:tcPr>
                  <w:tcW w:w="577" w:type="pct"/>
                  <w:noWrap/>
                </w:tcPr>
                <w:p>
                  <w:pPr>
                    <w:jc w:val="center"/>
                    <w:rPr>
                      <w:rFonts w:eastAsia="楷体"/>
                      <w:kern w:val="0"/>
                      <w:sz w:val="18"/>
                      <w:szCs w:val="18"/>
                    </w:rPr>
                  </w:pPr>
                  <w:r>
                    <w:rPr>
                      <w:rFonts w:eastAsia="楷体"/>
                      <w:kern w:val="0"/>
                      <w:sz w:val="18"/>
                      <w:szCs w:val="18"/>
                    </w:rPr>
                    <w:t>AAA+</w:t>
                  </w:r>
                </w:p>
              </w:tc>
              <w:tc>
                <w:tcPr>
                  <w:tcW w:w="750" w:type="dxa"/>
                  <w:noWrap/>
                  <w:vAlign w:val="top"/>
                </w:tcPr>
                <w:p>
                  <w:pPr>
                    <w:jc w:val="center"/>
                    <w:rPr>
                      <w:rFonts w:eastAsia="楷体"/>
                      <w:kern w:val="0"/>
                      <w:sz w:val="18"/>
                      <w:szCs w:val="18"/>
                    </w:rPr>
                  </w:pPr>
                  <w:r>
                    <w:rPr>
                      <w:rFonts w:hint="eastAsia" w:eastAsia="楷体"/>
                      <w:kern w:val="0"/>
                      <w:sz w:val="18"/>
                      <w:szCs w:val="18"/>
                      <w:lang w:val="en-US" w:eastAsia="zh-CN"/>
                    </w:rPr>
                    <w:t>s1#b1</w:t>
                  </w:r>
                  <w:r>
                    <w:rPr>
                      <w:rFonts w:eastAsia="楷体"/>
                      <w:kern w:val="0"/>
                      <w:sz w:val="18"/>
                      <w:szCs w:val="18"/>
                    </w:rPr>
                    <w:t xml:space="preserve"> </w:t>
                  </w:r>
                </w:p>
              </w:tc>
              <w:tc>
                <w:tcPr>
                  <w:tcW w:w="750" w:type="dxa"/>
                  <w:noWrap/>
                  <w:vAlign w:val="top"/>
                </w:tcPr>
                <w:p>
                  <w:pPr>
                    <w:jc w:val="center"/>
                    <w:rPr>
                      <w:rFonts w:eastAsia="楷体"/>
                      <w:kern w:val="0"/>
                      <w:sz w:val="18"/>
                      <w:szCs w:val="18"/>
                    </w:rPr>
                  </w:pPr>
                  <w:r>
                    <w:rPr>
                      <w:rFonts w:hint="eastAsia" w:eastAsia="楷体"/>
                      <w:kern w:val="0"/>
                      <w:sz w:val="18"/>
                      <w:szCs w:val="18"/>
                      <w:lang w:val="en-US" w:eastAsia="zh-CN"/>
                    </w:rPr>
                    <w:t>s1#b3</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s1#b5</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ascii="Times" w:hAnsi="Times" w:eastAsia="楷体"/>
                      <w:sz w:val="18"/>
                    </w:rPr>
                    <w:t>AAA</w:t>
                  </w:r>
                </w:p>
              </w:tc>
              <w:tc>
                <w:tcPr>
                  <w:tcW w:w="940" w:type="dxa"/>
                  <w:noWrap/>
                  <w:vAlign w:val="top"/>
                </w:tcPr>
                <w:p>
                  <w:pPr>
                    <w:jc w:val="center"/>
                    <w:rPr>
                      <w:rFonts w:eastAsia="楷体"/>
                      <w:kern w:val="0"/>
                      <w:sz w:val="18"/>
                      <w:szCs w:val="18"/>
                    </w:rPr>
                  </w:pPr>
                  <w:r>
                    <w:rPr>
                      <w:rFonts w:hint="eastAsia" w:eastAsia="楷体"/>
                      <w:kern w:val="0"/>
                      <w:sz w:val="18"/>
                      <w:szCs w:val="18"/>
                      <w:lang w:val="en-US" w:eastAsia="zh-CN"/>
                    </w:rPr>
                    <w:t>s2#a1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s2#c1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s2#a3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s2#c3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s2#a5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s2#c5</w:t>
                  </w:r>
                  <w:r>
                    <w:rPr>
                      <w:rFonts w:eastAsia="楷体"/>
                      <w:kern w:val="0"/>
                      <w:sz w:val="18"/>
                      <w:szCs w:val="18"/>
                    </w:rPr>
                    <w:t xml:space="preserve"> </w:t>
                  </w:r>
                </w:p>
              </w:tc>
              <w:tc>
                <w:tcPr>
                  <w:tcW w:w="577" w:type="pct"/>
                  <w:noWrap/>
                </w:tcPr>
                <w:p>
                  <w:pPr>
                    <w:jc w:val="center"/>
                    <w:rPr>
                      <w:rFonts w:eastAsia="楷体"/>
                      <w:kern w:val="0"/>
                      <w:sz w:val="18"/>
                      <w:szCs w:val="18"/>
                    </w:rPr>
                  </w:pPr>
                  <w:r>
                    <w:rPr>
                      <w:rFonts w:eastAsia="楷体"/>
                      <w:kern w:val="0"/>
                      <w:sz w:val="18"/>
                      <w:szCs w:val="18"/>
                    </w:rPr>
                    <w:t>AAA</w:t>
                  </w:r>
                </w:p>
              </w:tc>
              <w:tc>
                <w:tcPr>
                  <w:tcW w:w="750" w:type="dxa"/>
                  <w:noWrap/>
                  <w:vAlign w:val="top"/>
                </w:tcPr>
                <w:p>
                  <w:pPr>
                    <w:jc w:val="center"/>
                    <w:rPr>
                      <w:rFonts w:eastAsia="楷体"/>
                      <w:kern w:val="0"/>
                      <w:sz w:val="18"/>
                      <w:szCs w:val="18"/>
                    </w:rPr>
                  </w:pPr>
                  <w:r>
                    <w:rPr>
                      <w:rFonts w:hint="eastAsia" w:eastAsia="楷体"/>
                      <w:kern w:val="0"/>
                      <w:sz w:val="18"/>
                      <w:szCs w:val="18"/>
                      <w:lang w:val="en-US" w:eastAsia="zh-CN"/>
                    </w:rPr>
                    <w:t>s2#b1</w:t>
                  </w:r>
                  <w:r>
                    <w:rPr>
                      <w:rFonts w:eastAsia="楷体"/>
                      <w:kern w:val="0"/>
                      <w:sz w:val="18"/>
                      <w:szCs w:val="18"/>
                    </w:rPr>
                    <w:t xml:space="preserve"> </w:t>
                  </w:r>
                </w:p>
              </w:tc>
              <w:tc>
                <w:tcPr>
                  <w:tcW w:w="750" w:type="dxa"/>
                  <w:noWrap/>
                  <w:vAlign w:val="top"/>
                </w:tcPr>
                <w:p>
                  <w:pPr>
                    <w:jc w:val="center"/>
                    <w:rPr>
                      <w:rFonts w:eastAsia="楷体"/>
                      <w:kern w:val="0"/>
                      <w:sz w:val="18"/>
                      <w:szCs w:val="18"/>
                    </w:rPr>
                  </w:pPr>
                  <w:r>
                    <w:rPr>
                      <w:rFonts w:hint="eastAsia" w:eastAsia="楷体"/>
                      <w:kern w:val="0"/>
                      <w:sz w:val="18"/>
                      <w:szCs w:val="18"/>
                      <w:lang w:val="en-US" w:eastAsia="zh-CN"/>
                    </w:rPr>
                    <w:t>s2#b3</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s2#b5</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ascii="Times" w:hAnsi="Times" w:eastAsia="楷体"/>
                      <w:sz w:val="18"/>
                    </w:rPr>
                    <w:t>AA+</w:t>
                  </w:r>
                </w:p>
              </w:tc>
              <w:tc>
                <w:tcPr>
                  <w:tcW w:w="940" w:type="dxa"/>
                  <w:noWrap/>
                  <w:vAlign w:val="top"/>
                </w:tcPr>
                <w:p>
                  <w:pPr>
                    <w:jc w:val="center"/>
                    <w:rPr>
                      <w:rFonts w:eastAsia="楷体"/>
                      <w:kern w:val="0"/>
                      <w:sz w:val="18"/>
                      <w:szCs w:val="18"/>
                    </w:rPr>
                  </w:pPr>
                  <w:r>
                    <w:rPr>
                      <w:rFonts w:hint="eastAsia" w:eastAsia="楷体"/>
                      <w:kern w:val="0"/>
                      <w:sz w:val="18"/>
                      <w:szCs w:val="18"/>
                      <w:lang w:val="en-US" w:eastAsia="zh-CN"/>
                    </w:rPr>
                    <w:t>s3#a1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s3#c1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s3#a3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s3#c3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s3#a5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s3#c5</w:t>
                  </w:r>
                  <w:r>
                    <w:rPr>
                      <w:rFonts w:eastAsia="楷体"/>
                      <w:kern w:val="0"/>
                      <w:sz w:val="18"/>
                      <w:szCs w:val="18"/>
                    </w:rPr>
                    <w:t xml:space="preserve"> </w:t>
                  </w:r>
                </w:p>
              </w:tc>
              <w:tc>
                <w:tcPr>
                  <w:tcW w:w="577" w:type="pct"/>
                  <w:noWrap/>
                </w:tcPr>
                <w:p>
                  <w:pPr>
                    <w:jc w:val="center"/>
                    <w:rPr>
                      <w:rFonts w:eastAsia="楷体"/>
                      <w:kern w:val="0"/>
                      <w:sz w:val="18"/>
                      <w:szCs w:val="18"/>
                    </w:rPr>
                  </w:pPr>
                  <w:r>
                    <w:rPr>
                      <w:rFonts w:eastAsia="楷体"/>
                      <w:kern w:val="0"/>
                      <w:sz w:val="18"/>
                      <w:szCs w:val="18"/>
                    </w:rPr>
                    <w:t>AA+</w:t>
                  </w:r>
                </w:p>
              </w:tc>
              <w:tc>
                <w:tcPr>
                  <w:tcW w:w="750" w:type="dxa"/>
                  <w:noWrap/>
                  <w:vAlign w:val="top"/>
                </w:tcPr>
                <w:p>
                  <w:pPr>
                    <w:jc w:val="center"/>
                    <w:rPr>
                      <w:rFonts w:eastAsia="楷体"/>
                      <w:kern w:val="0"/>
                      <w:sz w:val="18"/>
                      <w:szCs w:val="18"/>
                    </w:rPr>
                  </w:pPr>
                  <w:r>
                    <w:rPr>
                      <w:rFonts w:hint="eastAsia" w:eastAsia="楷体"/>
                      <w:kern w:val="0"/>
                      <w:sz w:val="18"/>
                      <w:szCs w:val="18"/>
                      <w:lang w:val="en-US" w:eastAsia="zh-CN"/>
                    </w:rPr>
                    <w:t>s3#b1</w:t>
                  </w:r>
                  <w:r>
                    <w:rPr>
                      <w:rFonts w:eastAsia="楷体"/>
                      <w:kern w:val="0"/>
                      <w:sz w:val="18"/>
                      <w:szCs w:val="18"/>
                    </w:rPr>
                    <w:t xml:space="preserve"> </w:t>
                  </w:r>
                </w:p>
              </w:tc>
              <w:tc>
                <w:tcPr>
                  <w:tcW w:w="750" w:type="dxa"/>
                  <w:noWrap/>
                  <w:vAlign w:val="top"/>
                </w:tcPr>
                <w:p>
                  <w:pPr>
                    <w:jc w:val="center"/>
                    <w:rPr>
                      <w:rFonts w:eastAsia="楷体"/>
                      <w:kern w:val="0"/>
                      <w:sz w:val="18"/>
                      <w:szCs w:val="18"/>
                    </w:rPr>
                  </w:pPr>
                  <w:r>
                    <w:rPr>
                      <w:rFonts w:hint="eastAsia" w:eastAsia="楷体"/>
                      <w:kern w:val="0"/>
                      <w:sz w:val="18"/>
                      <w:szCs w:val="18"/>
                      <w:lang w:val="en-US" w:eastAsia="zh-CN"/>
                    </w:rPr>
                    <w:t>s3#b3</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s3#b5</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458" w:type="pct"/>
                  <w:noWrap/>
                </w:tcPr>
                <w:p>
                  <w:pPr>
                    <w:jc w:val="center"/>
                    <w:rPr>
                      <w:rFonts w:ascii="Times" w:hAnsi="Times" w:eastAsia="楷体"/>
                      <w:sz w:val="18"/>
                    </w:rPr>
                  </w:pPr>
                  <w:r>
                    <w:rPr>
                      <w:rFonts w:ascii="Times" w:hAnsi="Times" w:eastAsia="楷体"/>
                      <w:sz w:val="18"/>
                    </w:rPr>
                    <w:t>AA</w:t>
                  </w:r>
                </w:p>
              </w:tc>
              <w:tc>
                <w:tcPr>
                  <w:tcW w:w="940" w:type="dxa"/>
                  <w:noWrap/>
                  <w:vAlign w:val="top"/>
                </w:tcPr>
                <w:p>
                  <w:pPr>
                    <w:jc w:val="center"/>
                    <w:rPr>
                      <w:rFonts w:eastAsia="楷体"/>
                      <w:kern w:val="0"/>
                      <w:sz w:val="18"/>
                      <w:szCs w:val="18"/>
                    </w:rPr>
                  </w:pPr>
                  <w:r>
                    <w:rPr>
                      <w:rFonts w:hint="eastAsia" w:eastAsia="楷体"/>
                      <w:kern w:val="0"/>
                      <w:sz w:val="18"/>
                      <w:szCs w:val="18"/>
                      <w:lang w:val="en-US" w:eastAsia="zh-CN"/>
                    </w:rPr>
                    <w:t>s4#a1</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s4#c1</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s4#a3</w:t>
                  </w:r>
                  <w:r>
                    <w:rPr>
                      <w:rFonts w:eastAsia="楷体"/>
                      <w:kern w:val="0"/>
                      <w:sz w:val="18"/>
                      <w:szCs w:val="18"/>
                    </w:rPr>
                    <w:t xml:space="preserve"> </w:t>
                  </w:r>
                </w:p>
              </w:tc>
              <w:tc>
                <w:tcPr>
                  <w:tcW w:w="908" w:type="dxa"/>
                  <w:noWrap/>
                  <w:vAlign w:val="top"/>
                </w:tcPr>
                <w:p>
                  <w:pPr>
                    <w:jc w:val="center"/>
                    <w:rPr>
                      <w:rFonts w:eastAsia="楷体"/>
                      <w:kern w:val="0"/>
                      <w:sz w:val="18"/>
                      <w:szCs w:val="18"/>
                    </w:rPr>
                  </w:pPr>
                  <w:r>
                    <w:rPr>
                      <w:rFonts w:hint="eastAsia" w:eastAsia="楷体"/>
                      <w:kern w:val="0"/>
                      <w:sz w:val="18"/>
                      <w:szCs w:val="18"/>
                      <w:lang w:val="en-US" w:eastAsia="zh-CN"/>
                    </w:rPr>
                    <w:t>s4#c3</w:t>
                  </w:r>
                  <w:r>
                    <w:rPr>
                      <w:rFonts w:eastAsia="楷体"/>
                      <w:kern w:val="0"/>
                      <w:sz w:val="18"/>
                      <w:szCs w:val="18"/>
                    </w:rPr>
                    <w:t xml:space="preserve"> </w:t>
                  </w:r>
                </w:p>
              </w:tc>
              <w:tc>
                <w:tcPr>
                  <w:tcW w:w="906" w:type="dxa"/>
                  <w:noWrap/>
                  <w:vAlign w:val="top"/>
                </w:tcPr>
                <w:p>
                  <w:pPr>
                    <w:jc w:val="center"/>
                    <w:rPr>
                      <w:rFonts w:eastAsia="楷体"/>
                      <w:kern w:val="0"/>
                      <w:sz w:val="18"/>
                      <w:szCs w:val="18"/>
                    </w:rPr>
                  </w:pPr>
                  <w:r>
                    <w:rPr>
                      <w:rFonts w:hint="eastAsia" w:eastAsia="楷体"/>
                      <w:kern w:val="0"/>
                      <w:sz w:val="18"/>
                      <w:szCs w:val="18"/>
                      <w:lang w:val="en-US" w:eastAsia="zh-CN"/>
                    </w:rPr>
                    <w:t>s4#a5</w:t>
                  </w:r>
                  <w:r>
                    <w:rPr>
                      <w:rFonts w:eastAsia="楷体"/>
                      <w:kern w:val="0"/>
                      <w:sz w:val="18"/>
                      <w:szCs w:val="18"/>
                    </w:rPr>
                    <w:t xml:space="preserve"> </w:t>
                  </w:r>
                </w:p>
              </w:tc>
              <w:tc>
                <w:tcPr>
                  <w:tcW w:w="910" w:type="dxa"/>
                  <w:noWrap/>
                  <w:vAlign w:val="top"/>
                </w:tcPr>
                <w:p>
                  <w:pPr>
                    <w:jc w:val="center"/>
                    <w:rPr>
                      <w:rFonts w:eastAsia="楷体"/>
                      <w:kern w:val="0"/>
                      <w:sz w:val="18"/>
                      <w:szCs w:val="18"/>
                    </w:rPr>
                  </w:pPr>
                  <w:r>
                    <w:rPr>
                      <w:rFonts w:hint="eastAsia" w:eastAsia="楷体"/>
                      <w:kern w:val="0"/>
                      <w:sz w:val="18"/>
                      <w:szCs w:val="18"/>
                      <w:lang w:val="en-US" w:eastAsia="zh-CN"/>
                    </w:rPr>
                    <w:t>s4#c5</w:t>
                  </w:r>
                  <w:r>
                    <w:rPr>
                      <w:rFonts w:eastAsia="楷体"/>
                      <w:kern w:val="0"/>
                      <w:sz w:val="18"/>
                      <w:szCs w:val="18"/>
                    </w:rPr>
                    <w:t xml:space="preserve"> </w:t>
                  </w:r>
                </w:p>
              </w:tc>
              <w:tc>
                <w:tcPr>
                  <w:tcW w:w="577" w:type="pct"/>
                  <w:noWrap/>
                </w:tcPr>
                <w:p>
                  <w:pPr>
                    <w:jc w:val="center"/>
                    <w:rPr>
                      <w:rFonts w:eastAsia="楷体"/>
                      <w:kern w:val="0"/>
                      <w:sz w:val="18"/>
                      <w:szCs w:val="18"/>
                    </w:rPr>
                  </w:pPr>
                  <w:r>
                    <w:rPr>
                      <w:rFonts w:eastAsia="楷体"/>
                      <w:kern w:val="0"/>
                      <w:sz w:val="18"/>
                      <w:szCs w:val="18"/>
                    </w:rPr>
                    <w:t>AA</w:t>
                  </w:r>
                </w:p>
              </w:tc>
              <w:tc>
                <w:tcPr>
                  <w:tcW w:w="750" w:type="dxa"/>
                  <w:noWrap/>
                  <w:vAlign w:val="top"/>
                </w:tcPr>
                <w:p>
                  <w:pPr>
                    <w:jc w:val="center"/>
                    <w:rPr>
                      <w:rFonts w:eastAsia="楷体"/>
                      <w:kern w:val="0"/>
                      <w:sz w:val="18"/>
                      <w:szCs w:val="18"/>
                    </w:rPr>
                  </w:pPr>
                  <w:r>
                    <w:rPr>
                      <w:rFonts w:hint="eastAsia" w:eastAsia="楷体"/>
                      <w:kern w:val="0"/>
                      <w:sz w:val="18"/>
                      <w:szCs w:val="18"/>
                      <w:lang w:val="en-US" w:eastAsia="zh-CN"/>
                    </w:rPr>
                    <w:t>s4#b1</w:t>
                  </w:r>
                  <w:r>
                    <w:rPr>
                      <w:rFonts w:eastAsia="楷体"/>
                      <w:kern w:val="0"/>
                      <w:sz w:val="18"/>
                      <w:szCs w:val="18"/>
                    </w:rPr>
                    <w:t xml:space="preserve"> </w:t>
                  </w:r>
                </w:p>
              </w:tc>
              <w:tc>
                <w:tcPr>
                  <w:tcW w:w="750" w:type="dxa"/>
                  <w:noWrap/>
                  <w:vAlign w:val="top"/>
                </w:tcPr>
                <w:p>
                  <w:pPr>
                    <w:jc w:val="center"/>
                    <w:rPr>
                      <w:rFonts w:eastAsia="楷体"/>
                      <w:kern w:val="0"/>
                      <w:sz w:val="18"/>
                      <w:szCs w:val="18"/>
                    </w:rPr>
                  </w:pPr>
                  <w:r>
                    <w:rPr>
                      <w:rFonts w:hint="eastAsia" w:eastAsia="楷体"/>
                      <w:kern w:val="0"/>
                      <w:sz w:val="18"/>
                      <w:szCs w:val="18"/>
                      <w:lang w:val="en-US" w:eastAsia="zh-CN"/>
                    </w:rPr>
                    <w:t>s4#b3</w:t>
                  </w:r>
                  <w:r>
                    <w:rPr>
                      <w:rFonts w:eastAsia="楷体"/>
                      <w:kern w:val="0"/>
                      <w:sz w:val="18"/>
                      <w:szCs w:val="18"/>
                    </w:rPr>
                    <w:t xml:space="preserve"> </w:t>
                  </w:r>
                </w:p>
              </w:tc>
              <w:tc>
                <w:tcPr>
                  <w:tcW w:w="749" w:type="dxa"/>
                  <w:noWrap/>
                  <w:vAlign w:val="top"/>
                </w:tcPr>
                <w:p>
                  <w:pPr>
                    <w:jc w:val="center"/>
                    <w:rPr>
                      <w:rFonts w:eastAsia="楷体"/>
                      <w:kern w:val="0"/>
                      <w:sz w:val="18"/>
                      <w:szCs w:val="18"/>
                    </w:rPr>
                  </w:pPr>
                  <w:r>
                    <w:rPr>
                      <w:rFonts w:hint="eastAsia" w:eastAsia="楷体"/>
                      <w:kern w:val="0"/>
                      <w:sz w:val="18"/>
                      <w:szCs w:val="18"/>
                      <w:lang w:val="en-US" w:eastAsia="zh-CN"/>
                    </w:rPr>
                    <w:t>s4#b5</w:t>
                  </w:r>
                  <w:r>
                    <w:rPr>
                      <w:rFonts w:eastAsia="楷体"/>
                      <w:kern w:val="0"/>
                      <w:sz w:val="18"/>
                      <w:szCs w:val="18"/>
                    </w:rPr>
                    <w:t xml:space="preserve"> </w:t>
                  </w:r>
                </w:p>
              </w:tc>
            </w:tr>
          </w:tbl>
          <w:p>
            <w:pPr>
              <w:pStyle w:val="39"/>
              <w:spacing w:after="0"/>
              <w:ind w:left="0" w:leftChars="0" w:firstLine="360"/>
              <w:jc w:val="center"/>
              <w:rPr>
                <w:rFonts w:ascii="Times" w:hAnsi="Times" w:eastAsia="楷体"/>
                <w:kern w:val="2"/>
                <w:sz w:val="18"/>
                <w:szCs w:val="24"/>
              </w:rPr>
            </w:pPr>
          </w:p>
        </w:tc>
      </w:tr>
      <w:tr>
        <w:tblPrEx>
          <w:tblCellMar>
            <w:top w:w="0" w:type="dxa"/>
            <w:left w:w="108" w:type="dxa"/>
            <w:bottom w:w="0" w:type="dxa"/>
            <w:right w:w="108" w:type="dxa"/>
          </w:tblCellMar>
        </w:tblPrEx>
        <w:tc>
          <w:tcPr>
            <w:tcW w:w="5000" w:type="pct"/>
            <w:tcBorders>
              <w:top w:val="single" w:color="auto" w:sz="4" w:space="0"/>
            </w:tcBorders>
          </w:tcPr>
          <w:p>
            <w:pPr>
              <w:pStyle w:val="39"/>
              <w:autoSpaceDE/>
              <w:autoSpaceDN/>
              <w:adjustRightInd/>
              <w:spacing w:after="0"/>
              <w:ind w:left="0" w:leftChars="0"/>
              <w:rPr>
                <w:rFonts w:ascii="Times New Roman" w:hAnsi="Times New Roman" w:eastAsia="楷体"/>
                <w:sz w:val="18"/>
                <w:lang w:eastAsia="zh-CN"/>
              </w:rPr>
            </w:pPr>
            <w:r>
              <w:rPr>
                <w:rFonts w:hint="eastAsia" w:ascii="Times New Roman" w:hAnsi="Times New Roman" w:eastAsia="楷体"/>
                <w:color w:val="0F243E"/>
                <w:sz w:val="18"/>
                <w:lang w:eastAsia="zh-CN"/>
              </w:rPr>
              <w:t>数据来源：Wind，广发证券投资业务管理总部</w:t>
            </w:r>
          </w:p>
        </w:tc>
      </w:tr>
    </w:tbl>
    <w:p>
      <w:pPr>
        <w:rPr>
          <w:rFonts w:eastAsiaTheme="minorEastAsia"/>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 xml:space="preserve"> txt_</w:t>
      </w:r>
      <w:bookmarkStart w:id="50" w:name="_GoBack"/>
      <w:bookmarkEnd w:id="50"/>
      <w:r>
        <w:rPr>
          <w:rFonts w:hint="eastAsia" w:eastAsia="楷体"/>
          <w:b w:val="0"/>
          <w:bCs/>
          <w:color w:val="000000" w:themeColor="text1"/>
          <w:sz w:val="21"/>
          <w:szCs w:val="22"/>
          <w:lang w:val="en-US" w:eastAsia="zh-CN"/>
          <w14:textFill>
            <w14:solidFill>
              <w14:schemeClr w14:val="tx1"/>
            </w14:solidFill>
          </w14:textFill>
        </w:rPr>
        <w:t>bond</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5</w:t>
      </w:r>
    </w:p>
    <w:p>
      <w:pPr>
        <w:rPr>
          <w:rFonts w:eastAsiaTheme="minorEastAsia"/>
          <w:lang w:eastAsia="zh-CN"/>
        </w:rPr>
      </w:pPr>
    </w:p>
    <w:tbl>
      <w:tblPr>
        <w:tblStyle w:val="23"/>
        <w:tblW w:w="5000" w:type="pct"/>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5000" w:type="pct"/>
            <w:tcBorders>
              <w:bottom w:val="single" w:color="auto" w:sz="4" w:space="0"/>
            </w:tcBorders>
            <w:shd w:val="clear" w:color="auto" w:fill="auto"/>
          </w:tcPr>
          <w:p>
            <w:pPr>
              <w:pStyle w:val="39"/>
              <w:spacing w:after="0"/>
              <w:ind w:left="0" w:leftChars="0"/>
              <w:rPr>
                <w:rFonts w:hint="default" w:eastAsia="楷体"/>
                <w:b/>
                <w:color w:val="000000"/>
                <w:szCs w:val="22"/>
                <w:lang w:val="en-US" w:eastAsia="zh-CN"/>
              </w:rPr>
            </w:pPr>
            <w:r>
              <w:rPr>
                <w:rFonts w:hint="eastAsia" w:eastAsia="楷体"/>
                <w:b/>
                <w:color w:val="000000"/>
                <w:szCs w:val="22"/>
                <w:lang w:eastAsia="zh-CN"/>
              </w:rPr>
              <w:t>表6：本周城投债收益率</w:t>
            </w:r>
            <w:r>
              <w:rPr>
                <w:rFonts w:hint="eastAsia" w:eastAsia="楷体"/>
                <w:b/>
                <w:color w:val="000000"/>
                <w:szCs w:val="22"/>
                <w:lang w:val="en-US" w:eastAsia="zh-CN"/>
              </w:rPr>
              <w:t>XXXX</w:t>
            </w:r>
            <w:r>
              <w:rPr>
                <w:rFonts w:hint="eastAsia" w:eastAsia="楷体"/>
                <w:b/>
                <w:color w:val="000000"/>
                <w:szCs w:val="22"/>
                <w:lang w:eastAsia="zh-CN"/>
              </w:rPr>
              <w:t>，均处于历史分位</w:t>
            </w:r>
            <w:r>
              <w:rPr>
                <w:rFonts w:hint="eastAsia" w:eastAsia="楷体"/>
                <w:b/>
                <w:color w:val="000000"/>
                <w:szCs w:val="22"/>
                <w:lang w:val="en-US" w:eastAsia="zh-CN"/>
              </w:rPr>
              <w:t>XXXX</w:t>
            </w:r>
          </w:p>
        </w:tc>
      </w:tr>
      <w:tr>
        <w:tblPrEx>
          <w:tblCellMar>
            <w:top w:w="0" w:type="dxa"/>
            <w:left w:w="108" w:type="dxa"/>
            <w:bottom w:w="0" w:type="dxa"/>
            <w:right w:w="108" w:type="dxa"/>
          </w:tblCellMar>
        </w:tblPrEx>
        <w:trPr>
          <w:trHeight w:val="361" w:hRule="atLeast"/>
        </w:trPr>
        <w:tc>
          <w:tcPr>
            <w:tcW w:w="5000" w:type="pct"/>
            <w:tcBorders>
              <w:top w:val="single" w:color="auto" w:sz="4" w:space="0"/>
              <w:bottom w:val="single" w:color="auto" w:sz="4" w:space="0"/>
            </w:tcBorders>
            <w:vAlign w:val="center"/>
          </w:tcPr>
          <w:tbl>
            <w:tblPr>
              <w:tblStyle w:val="24"/>
              <w:tblW w:w="953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799"/>
              <w:gridCol w:w="691"/>
              <w:gridCol w:w="656"/>
              <w:gridCol w:w="636"/>
              <w:gridCol w:w="656"/>
              <w:gridCol w:w="750"/>
              <w:gridCol w:w="656"/>
              <w:gridCol w:w="636"/>
              <w:gridCol w:w="658"/>
              <w:gridCol w:w="869"/>
              <w:gridCol w:w="647"/>
              <w:gridCol w:w="647"/>
              <w:gridCol w:w="647"/>
              <w:gridCol w:w="64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p>
              </w:tc>
              <w:tc>
                <w:tcPr>
                  <w:tcW w:w="5339" w:type="dxa"/>
                  <w:gridSpan w:val="8"/>
                  <w:shd w:val="clear" w:color="auto" w:fill="auto"/>
                  <w:noWrap/>
                </w:tcPr>
                <w:p>
                  <w:pPr>
                    <w:jc w:val="center"/>
                    <w:rPr>
                      <w:rFonts w:eastAsia="楷体"/>
                      <w:sz w:val="18"/>
                      <w:szCs w:val="21"/>
                    </w:rPr>
                  </w:pPr>
                  <w:r>
                    <w:rPr>
                      <w:rFonts w:hint="eastAsia" w:eastAsia="楷体"/>
                      <w:sz w:val="18"/>
                      <w:szCs w:val="21"/>
                    </w:rPr>
                    <w:t>中债收益率/历史分位数</w:t>
                  </w:r>
                </w:p>
              </w:tc>
              <w:tc>
                <w:tcPr>
                  <w:tcW w:w="3392" w:type="dxa"/>
                  <w:gridSpan w:val="5"/>
                  <w:shd w:val="clear" w:color="auto" w:fill="auto"/>
                  <w:noWrap/>
                </w:tcPr>
                <w:p>
                  <w:pPr>
                    <w:jc w:val="center"/>
                    <w:rPr>
                      <w:rFonts w:eastAsia="楷体"/>
                      <w:sz w:val="18"/>
                      <w:szCs w:val="21"/>
                    </w:rPr>
                  </w:pPr>
                  <w:r>
                    <w:rPr>
                      <w:rFonts w:hint="eastAsia" w:eastAsia="楷体"/>
                      <w:sz w:val="18"/>
                      <w:szCs w:val="21"/>
                    </w:rPr>
                    <w:t>绝对收益率变动(BP)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p>
              </w:tc>
              <w:tc>
                <w:tcPr>
                  <w:tcW w:w="1347" w:type="dxa"/>
                  <w:gridSpan w:val="2"/>
                  <w:shd w:val="clear" w:color="auto" w:fill="auto"/>
                  <w:noWrap/>
                </w:tcPr>
                <w:p>
                  <w:pPr>
                    <w:jc w:val="center"/>
                    <w:rPr>
                      <w:rFonts w:eastAsia="楷体"/>
                      <w:sz w:val="18"/>
                      <w:szCs w:val="21"/>
                    </w:rPr>
                  </w:pPr>
                  <w:r>
                    <w:rPr>
                      <w:rFonts w:hint="eastAsia" w:eastAsia="楷体"/>
                      <w:sz w:val="18"/>
                      <w:szCs w:val="21"/>
                    </w:rPr>
                    <w:t>1Y</w:t>
                  </w:r>
                </w:p>
              </w:tc>
              <w:tc>
                <w:tcPr>
                  <w:tcW w:w="1292" w:type="dxa"/>
                  <w:gridSpan w:val="2"/>
                  <w:shd w:val="clear" w:color="auto" w:fill="auto"/>
                  <w:noWrap/>
                </w:tcPr>
                <w:p>
                  <w:pPr>
                    <w:jc w:val="center"/>
                    <w:rPr>
                      <w:rFonts w:eastAsia="楷体"/>
                      <w:sz w:val="18"/>
                      <w:szCs w:val="21"/>
                    </w:rPr>
                  </w:pPr>
                  <w:r>
                    <w:rPr>
                      <w:rFonts w:hint="eastAsia" w:eastAsia="楷体"/>
                      <w:sz w:val="18"/>
                      <w:szCs w:val="21"/>
                    </w:rPr>
                    <w:t>3Y</w:t>
                  </w:r>
                </w:p>
              </w:tc>
              <w:tc>
                <w:tcPr>
                  <w:tcW w:w="1406" w:type="dxa"/>
                  <w:gridSpan w:val="2"/>
                  <w:shd w:val="clear" w:color="auto" w:fill="auto"/>
                  <w:noWrap/>
                </w:tcPr>
                <w:p>
                  <w:pPr>
                    <w:jc w:val="center"/>
                    <w:rPr>
                      <w:rFonts w:eastAsia="楷体"/>
                      <w:sz w:val="18"/>
                      <w:szCs w:val="21"/>
                    </w:rPr>
                  </w:pPr>
                  <w:r>
                    <w:rPr>
                      <w:rFonts w:hint="eastAsia" w:eastAsia="楷体"/>
                      <w:sz w:val="18"/>
                      <w:szCs w:val="21"/>
                    </w:rPr>
                    <w:t>5Y</w:t>
                  </w:r>
                </w:p>
              </w:tc>
              <w:tc>
                <w:tcPr>
                  <w:tcW w:w="1294" w:type="dxa"/>
                  <w:gridSpan w:val="2"/>
                  <w:shd w:val="clear" w:color="auto" w:fill="auto"/>
                  <w:noWrap/>
                </w:tcPr>
                <w:p>
                  <w:pPr>
                    <w:jc w:val="center"/>
                    <w:rPr>
                      <w:rFonts w:eastAsia="楷体"/>
                      <w:sz w:val="18"/>
                      <w:szCs w:val="21"/>
                    </w:rPr>
                  </w:pPr>
                  <w:r>
                    <w:rPr>
                      <w:rFonts w:hint="eastAsia" w:eastAsia="楷体"/>
                      <w:sz w:val="18"/>
                      <w:szCs w:val="21"/>
                    </w:rPr>
                    <w:t>7Y</w:t>
                  </w:r>
                </w:p>
              </w:tc>
              <w:tc>
                <w:tcPr>
                  <w:tcW w:w="869" w:type="dxa"/>
                  <w:shd w:val="clear" w:color="auto" w:fill="auto"/>
                  <w:noWrap/>
                </w:tcPr>
                <w:p>
                  <w:pPr>
                    <w:jc w:val="center"/>
                    <w:rPr>
                      <w:rFonts w:eastAsia="楷体"/>
                      <w:sz w:val="18"/>
                      <w:szCs w:val="21"/>
                    </w:rPr>
                  </w:pPr>
                </w:p>
              </w:tc>
              <w:tc>
                <w:tcPr>
                  <w:tcW w:w="631" w:type="dxa"/>
                  <w:shd w:val="clear" w:color="auto" w:fill="auto"/>
                  <w:noWrap/>
                </w:tcPr>
                <w:p>
                  <w:pPr>
                    <w:jc w:val="center"/>
                    <w:rPr>
                      <w:rFonts w:eastAsia="楷体"/>
                      <w:sz w:val="18"/>
                      <w:szCs w:val="21"/>
                    </w:rPr>
                  </w:pPr>
                  <w:r>
                    <w:rPr>
                      <w:rFonts w:hint="eastAsia" w:eastAsia="楷体"/>
                      <w:sz w:val="18"/>
                      <w:szCs w:val="21"/>
                    </w:rPr>
                    <w:t>1Y</w:t>
                  </w:r>
                </w:p>
              </w:tc>
              <w:tc>
                <w:tcPr>
                  <w:tcW w:w="632" w:type="dxa"/>
                  <w:shd w:val="clear" w:color="auto" w:fill="auto"/>
                  <w:noWrap/>
                </w:tcPr>
                <w:p>
                  <w:pPr>
                    <w:jc w:val="center"/>
                    <w:rPr>
                      <w:rFonts w:eastAsia="楷体"/>
                      <w:sz w:val="18"/>
                      <w:szCs w:val="21"/>
                    </w:rPr>
                  </w:pPr>
                  <w:r>
                    <w:rPr>
                      <w:rFonts w:hint="eastAsia" w:eastAsia="楷体"/>
                      <w:sz w:val="18"/>
                      <w:szCs w:val="21"/>
                    </w:rPr>
                    <w:t>3Y</w:t>
                  </w:r>
                </w:p>
              </w:tc>
              <w:tc>
                <w:tcPr>
                  <w:tcW w:w="632" w:type="dxa"/>
                  <w:shd w:val="clear" w:color="auto" w:fill="auto"/>
                  <w:noWrap/>
                </w:tcPr>
                <w:p>
                  <w:pPr>
                    <w:jc w:val="center"/>
                    <w:rPr>
                      <w:rFonts w:eastAsia="楷体"/>
                      <w:sz w:val="18"/>
                      <w:szCs w:val="21"/>
                    </w:rPr>
                  </w:pPr>
                  <w:r>
                    <w:rPr>
                      <w:rFonts w:hint="eastAsia" w:eastAsia="楷体"/>
                      <w:sz w:val="18"/>
                      <w:szCs w:val="21"/>
                    </w:rPr>
                    <w:t>5Y</w:t>
                  </w:r>
                </w:p>
              </w:tc>
              <w:tc>
                <w:tcPr>
                  <w:tcW w:w="628" w:type="dxa"/>
                  <w:shd w:val="clear" w:color="auto" w:fill="auto"/>
                  <w:noWrap/>
                </w:tcPr>
                <w:p>
                  <w:pPr>
                    <w:jc w:val="center"/>
                    <w:rPr>
                      <w:rFonts w:eastAsia="楷体"/>
                      <w:sz w:val="18"/>
                      <w:szCs w:val="21"/>
                    </w:rPr>
                  </w:pPr>
                  <w:r>
                    <w:rPr>
                      <w:rFonts w:hint="eastAsia" w:eastAsia="楷体"/>
                      <w:sz w:val="18"/>
                      <w:szCs w:val="21"/>
                    </w:rPr>
                    <w:t>7Y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r>
                    <w:rPr>
                      <w:rFonts w:hint="eastAsia" w:eastAsia="楷体"/>
                      <w:sz w:val="18"/>
                      <w:szCs w:val="21"/>
                    </w:rPr>
                    <w:t>国开</w:t>
                  </w:r>
                </w:p>
              </w:tc>
              <w:tc>
                <w:tcPr>
                  <w:tcW w:w="69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0#a1</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0#c1</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0#a3</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0#c3</w:t>
                  </w:r>
                  <w:r>
                    <w:rPr>
                      <w:rFonts w:eastAsia="楷体"/>
                      <w:kern w:val="0"/>
                      <w:sz w:val="18"/>
                      <w:szCs w:val="18"/>
                    </w:rPr>
                    <w:t xml:space="preserve"> </w:t>
                  </w:r>
                </w:p>
              </w:tc>
              <w:tc>
                <w:tcPr>
                  <w:tcW w:w="750"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0#a5</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0#c5</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0#a7</w:t>
                  </w:r>
                  <w:r>
                    <w:rPr>
                      <w:rFonts w:eastAsia="楷体"/>
                      <w:kern w:val="0"/>
                      <w:sz w:val="18"/>
                      <w:szCs w:val="18"/>
                    </w:rPr>
                    <w:t xml:space="preserve"> </w:t>
                  </w:r>
                </w:p>
              </w:tc>
              <w:tc>
                <w:tcPr>
                  <w:tcW w:w="65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0#c7</w:t>
                  </w:r>
                  <w:r>
                    <w:rPr>
                      <w:rFonts w:eastAsia="楷体"/>
                      <w:kern w:val="0"/>
                      <w:sz w:val="18"/>
                      <w:szCs w:val="18"/>
                    </w:rPr>
                    <w:t xml:space="preserve"> </w:t>
                  </w:r>
                </w:p>
              </w:tc>
              <w:tc>
                <w:tcPr>
                  <w:tcW w:w="869" w:type="dxa"/>
                  <w:shd w:val="clear" w:color="auto" w:fill="auto"/>
                  <w:noWrap/>
                </w:tcPr>
                <w:p>
                  <w:pPr>
                    <w:jc w:val="center"/>
                    <w:rPr>
                      <w:rFonts w:eastAsia="楷体"/>
                      <w:kern w:val="0"/>
                      <w:sz w:val="18"/>
                      <w:szCs w:val="18"/>
                    </w:rPr>
                  </w:pPr>
                  <w:r>
                    <w:rPr>
                      <w:rFonts w:hint="eastAsia" w:eastAsia="楷体"/>
                      <w:kern w:val="0"/>
                      <w:sz w:val="18"/>
                      <w:szCs w:val="18"/>
                    </w:rPr>
                    <w:t>国开</w:t>
                  </w:r>
                </w:p>
              </w:tc>
              <w:tc>
                <w:tcPr>
                  <w:tcW w:w="63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0#b1</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0#b3</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0#b5</w:t>
                  </w:r>
                  <w:r>
                    <w:rPr>
                      <w:rFonts w:eastAsia="楷体"/>
                      <w:kern w:val="0"/>
                      <w:sz w:val="18"/>
                      <w:szCs w:val="18"/>
                    </w:rPr>
                    <w:t xml:space="preserve"> </w:t>
                  </w:r>
                </w:p>
              </w:tc>
              <w:tc>
                <w:tcPr>
                  <w:tcW w:w="62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0#b7</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r>
                    <w:rPr>
                      <w:rFonts w:eastAsia="楷体"/>
                      <w:sz w:val="18"/>
                      <w:szCs w:val="21"/>
                    </w:rPr>
                    <w:t>AAA</w:t>
                  </w:r>
                </w:p>
              </w:tc>
              <w:tc>
                <w:tcPr>
                  <w:tcW w:w="69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1#a1</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1#c1</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1#a3</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1#c3</w:t>
                  </w:r>
                  <w:r>
                    <w:rPr>
                      <w:rFonts w:eastAsia="楷体"/>
                      <w:kern w:val="0"/>
                      <w:sz w:val="18"/>
                      <w:szCs w:val="18"/>
                    </w:rPr>
                    <w:t xml:space="preserve"> </w:t>
                  </w:r>
                </w:p>
              </w:tc>
              <w:tc>
                <w:tcPr>
                  <w:tcW w:w="750"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1#a5</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1#c5</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1#a7</w:t>
                  </w:r>
                  <w:r>
                    <w:rPr>
                      <w:rFonts w:eastAsia="楷体"/>
                      <w:kern w:val="0"/>
                      <w:sz w:val="18"/>
                      <w:szCs w:val="18"/>
                    </w:rPr>
                    <w:t xml:space="preserve"> </w:t>
                  </w:r>
                </w:p>
              </w:tc>
              <w:tc>
                <w:tcPr>
                  <w:tcW w:w="65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1#c7</w:t>
                  </w:r>
                  <w:r>
                    <w:rPr>
                      <w:rFonts w:eastAsia="楷体"/>
                      <w:kern w:val="0"/>
                      <w:sz w:val="18"/>
                      <w:szCs w:val="18"/>
                    </w:rPr>
                    <w:t xml:space="preserve"> </w:t>
                  </w:r>
                </w:p>
              </w:tc>
              <w:tc>
                <w:tcPr>
                  <w:tcW w:w="869" w:type="dxa"/>
                  <w:shd w:val="clear" w:color="auto" w:fill="auto"/>
                  <w:noWrap/>
                </w:tcPr>
                <w:p>
                  <w:pPr>
                    <w:jc w:val="center"/>
                    <w:rPr>
                      <w:rFonts w:eastAsia="楷体"/>
                      <w:kern w:val="0"/>
                      <w:sz w:val="18"/>
                      <w:szCs w:val="18"/>
                    </w:rPr>
                  </w:pPr>
                  <w:r>
                    <w:rPr>
                      <w:rFonts w:eastAsia="楷体"/>
                      <w:kern w:val="0"/>
                      <w:sz w:val="18"/>
                      <w:szCs w:val="18"/>
                    </w:rPr>
                    <w:t>AAA</w:t>
                  </w:r>
                </w:p>
              </w:tc>
              <w:tc>
                <w:tcPr>
                  <w:tcW w:w="63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1#b1</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1#b3</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1#b5</w:t>
                  </w:r>
                  <w:r>
                    <w:rPr>
                      <w:rFonts w:eastAsia="楷体"/>
                      <w:kern w:val="0"/>
                      <w:sz w:val="18"/>
                      <w:szCs w:val="18"/>
                    </w:rPr>
                    <w:t xml:space="preserve"> </w:t>
                  </w:r>
                </w:p>
              </w:tc>
              <w:tc>
                <w:tcPr>
                  <w:tcW w:w="62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1#b7</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r>
                    <w:rPr>
                      <w:rFonts w:eastAsia="楷体"/>
                      <w:sz w:val="18"/>
                      <w:szCs w:val="21"/>
                    </w:rPr>
                    <w:t>AA+</w:t>
                  </w:r>
                </w:p>
              </w:tc>
              <w:tc>
                <w:tcPr>
                  <w:tcW w:w="69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2#a1</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2#c1</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2#a3</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2#c3</w:t>
                  </w:r>
                  <w:r>
                    <w:rPr>
                      <w:rFonts w:eastAsia="楷体"/>
                      <w:kern w:val="0"/>
                      <w:sz w:val="18"/>
                      <w:szCs w:val="18"/>
                    </w:rPr>
                    <w:t xml:space="preserve"> </w:t>
                  </w:r>
                </w:p>
              </w:tc>
              <w:tc>
                <w:tcPr>
                  <w:tcW w:w="750"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2#a5</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2#c5</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2#a7</w:t>
                  </w:r>
                  <w:r>
                    <w:rPr>
                      <w:rFonts w:eastAsia="楷体"/>
                      <w:kern w:val="0"/>
                      <w:sz w:val="18"/>
                      <w:szCs w:val="18"/>
                    </w:rPr>
                    <w:t xml:space="preserve"> </w:t>
                  </w:r>
                </w:p>
              </w:tc>
              <w:tc>
                <w:tcPr>
                  <w:tcW w:w="65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2#c7</w:t>
                  </w:r>
                  <w:r>
                    <w:rPr>
                      <w:rFonts w:eastAsia="楷体"/>
                      <w:kern w:val="0"/>
                      <w:sz w:val="18"/>
                      <w:szCs w:val="18"/>
                    </w:rPr>
                    <w:t xml:space="preserve"> </w:t>
                  </w:r>
                </w:p>
              </w:tc>
              <w:tc>
                <w:tcPr>
                  <w:tcW w:w="869" w:type="dxa"/>
                  <w:shd w:val="clear" w:color="auto" w:fill="auto"/>
                  <w:noWrap/>
                </w:tcPr>
                <w:p>
                  <w:pPr>
                    <w:jc w:val="center"/>
                    <w:rPr>
                      <w:rFonts w:eastAsia="楷体"/>
                      <w:kern w:val="0"/>
                      <w:sz w:val="18"/>
                      <w:szCs w:val="18"/>
                    </w:rPr>
                  </w:pPr>
                  <w:r>
                    <w:rPr>
                      <w:rFonts w:eastAsia="楷体"/>
                      <w:kern w:val="0"/>
                      <w:sz w:val="18"/>
                      <w:szCs w:val="18"/>
                    </w:rPr>
                    <w:t>AA+</w:t>
                  </w:r>
                </w:p>
              </w:tc>
              <w:tc>
                <w:tcPr>
                  <w:tcW w:w="63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2#b1</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2#b3</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2#b5</w:t>
                  </w:r>
                  <w:r>
                    <w:rPr>
                      <w:rFonts w:eastAsia="楷体"/>
                      <w:kern w:val="0"/>
                      <w:sz w:val="18"/>
                      <w:szCs w:val="18"/>
                    </w:rPr>
                    <w:t xml:space="preserve"> </w:t>
                  </w:r>
                </w:p>
              </w:tc>
              <w:tc>
                <w:tcPr>
                  <w:tcW w:w="62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2#b7</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r>
                    <w:rPr>
                      <w:rFonts w:eastAsia="楷体"/>
                      <w:sz w:val="18"/>
                      <w:szCs w:val="21"/>
                    </w:rPr>
                    <w:t>AA</w:t>
                  </w:r>
                </w:p>
              </w:tc>
              <w:tc>
                <w:tcPr>
                  <w:tcW w:w="69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3#a1</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3#c1</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3#a3</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3#c3</w:t>
                  </w:r>
                  <w:r>
                    <w:rPr>
                      <w:rFonts w:eastAsia="楷体"/>
                      <w:kern w:val="0"/>
                      <w:sz w:val="18"/>
                      <w:szCs w:val="18"/>
                    </w:rPr>
                    <w:t xml:space="preserve"> </w:t>
                  </w:r>
                </w:p>
              </w:tc>
              <w:tc>
                <w:tcPr>
                  <w:tcW w:w="750"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3#a5</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3#c5</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3#a7</w:t>
                  </w:r>
                  <w:r>
                    <w:rPr>
                      <w:rFonts w:eastAsia="楷体"/>
                      <w:kern w:val="0"/>
                      <w:sz w:val="18"/>
                      <w:szCs w:val="18"/>
                    </w:rPr>
                    <w:t xml:space="preserve"> </w:t>
                  </w:r>
                </w:p>
              </w:tc>
              <w:tc>
                <w:tcPr>
                  <w:tcW w:w="65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3#c7</w:t>
                  </w:r>
                  <w:r>
                    <w:rPr>
                      <w:rFonts w:eastAsia="楷体"/>
                      <w:kern w:val="0"/>
                      <w:sz w:val="18"/>
                      <w:szCs w:val="18"/>
                    </w:rPr>
                    <w:t xml:space="preserve"> </w:t>
                  </w:r>
                </w:p>
              </w:tc>
              <w:tc>
                <w:tcPr>
                  <w:tcW w:w="869" w:type="dxa"/>
                  <w:shd w:val="clear" w:color="auto" w:fill="auto"/>
                  <w:noWrap/>
                </w:tcPr>
                <w:p>
                  <w:pPr>
                    <w:jc w:val="center"/>
                    <w:rPr>
                      <w:rFonts w:eastAsia="楷体"/>
                      <w:kern w:val="0"/>
                      <w:sz w:val="18"/>
                      <w:szCs w:val="18"/>
                    </w:rPr>
                  </w:pPr>
                  <w:r>
                    <w:rPr>
                      <w:rFonts w:eastAsia="楷体"/>
                      <w:kern w:val="0"/>
                      <w:sz w:val="18"/>
                      <w:szCs w:val="18"/>
                    </w:rPr>
                    <w:t>AA</w:t>
                  </w:r>
                </w:p>
              </w:tc>
              <w:tc>
                <w:tcPr>
                  <w:tcW w:w="63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3#b1</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3#b3</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3#b5</w:t>
                  </w:r>
                  <w:r>
                    <w:rPr>
                      <w:rFonts w:eastAsia="楷体"/>
                      <w:kern w:val="0"/>
                      <w:sz w:val="18"/>
                      <w:szCs w:val="18"/>
                    </w:rPr>
                    <w:t xml:space="preserve"> </w:t>
                  </w:r>
                </w:p>
              </w:tc>
              <w:tc>
                <w:tcPr>
                  <w:tcW w:w="62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3#b7</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p>
              </w:tc>
              <w:tc>
                <w:tcPr>
                  <w:tcW w:w="5339" w:type="dxa"/>
                  <w:gridSpan w:val="8"/>
                  <w:shd w:val="clear" w:color="auto" w:fill="auto"/>
                  <w:noWrap/>
                </w:tcPr>
                <w:p>
                  <w:pPr>
                    <w:jc w:val="center"/>
                    <w:rPr>
                      <w:rFonts w:eastAsia="楷体"/>
                      <w:kern w:val="0"/>
                      <w:sz w:val="18"/>
                      <w:szCs w:val="18"/>
                    </w:rPr>
                  </w:pPr>
                  <w:r>
                    <w:rPr>
                      <w:rFonts w:hint="eastAsia" w:eastAsia="楷体"/>
                      <w:kern w:val="0"/>
                      <w:sz w:val="18"/>
                      <w:szCs w:val="18"/>
                    </w:rPr>
                    <w:t>信用利差</w:t>
                  </w:r>
                  <w:r>
                    <w:rPr>
                      <w:rFonts w:eastAsia="楷体"/>
                      <w:kern w:val="0"/>
                      <w:sz w:val="18"/>
                      <w:szCs w:val="18"/>
                    </w:rPr>
                    <w:t>/</w:t>
                  </w:r>
                  <w:r>
                    <w:rPr>
                      <w:rFonts w:hint="eastAsia" w:eastAsia="楷体"/>
                      <w:kern w:val="0"/>
                      <w:sz w:val="18"/>
                      <w:szCs w:val="18"/>
                    </w:rPr>
                    <w:t>历史分位数</w:t>
                  </w:r>
                </w:p>
              </w:tc>
              <w:tc>
                <w:tcPr>
                  <w:tcW w:w="3392" w:type="dxa"/>
                  <w:gridSpan w:val="5"/>
                  <w:shd w:val="clear" w:color="auto" w:fill="auto"/>
                  <w:noWrap/>
                </w:tcPr>
                <w:p>
                  <w:pPr>
                    <w:jc w:val="center"/>
                    <w:rPr>
                      <w:rFonts w:eastAsia="楷体"/>
                      <w:kern w:val="0"/>
                      <w:sz w:val="18"/>
                      <w:szCs w:val="18"/>
                    </w:rPr>
                  </w:pPr>
                  <w:r>
                    <w:rPr>
                      <w:rFonts w:hint="eastAsia" w:eastAsia="楷体"/>
                      <w:kern w:val="0"/>
                      <w:sz w:val="18"/>
                      <w:szCs w:val="18"/>
                    </w:rPr>
                    <w:t>信用利差变动</w:t>
                  </w:r>
                  <w:r>
                    <w:rPr>
                      <w:rFonts w:eastAsia="楷体"/>
                      <w:kern w:val="0"/>
                      <w:sz w:val="18"/>
                      <w:szCs w:val="18"/>
                    </w:rPr>
                    <w:t>(BP)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p>
              </w:tc>
              <w:tc>
                <w:tcPr>
                  <w:tcW w:w="1347" w:type="dxa"/>
                  <w:gridSpan w:val="2"/>
                  <w:shd w:val="clear" w:color="auto" w:fill="auto"/>
                  <w:noWrap/>
                </w:tcPr>
                <w:p>
                  <w:pPr>
                    <w:jc w:val="center"/>
                    <w:rPr>
                      <w:rFonts w:eastAsia="楷体"/>
                      <w:kern w:val="0"/>
                      <w:sz w:val="18"/>
                      <w:szCs w:val="18"/>
                    </w:rPr>
                  </w:pPr>
                  <w:r>
                    <w:rPr>
                      <w:rFonts w:hint="eastAsia" w:eastAsia="楷体"/>
                      <w:kern w:val="0"/>
                      <w:sz w:val="18"/>
                      <w:szCs w:val="18"/>
                    </w:rPr>
                    <w:t>1Y</w:t>
                  </w:r>
                </w:p>
              </w:tc>
              <w:tc>
                <w:tcPr>
                  <w:tcW w:w="1292" w:type="dxa"/>
                  <w:gridSpan w:val="2"/>
                  <w:shd w:val="clear" w:color="auto" w:fill="auto"/>
                  <w:noWrap/>
                </w:tcPr>
                <w:p>
                  <w:pPr>
                    <w:jc w:val="center"/>
                    <w:rPr>
                      <w:rFonts w:eastAsia="楷体"/>
                      <w:kern w:val="0"/>
                      <w:sz w:val="18"/>
                      <w:szCs w:val="18"/>
                    </w:rPr>
                  </w:pPr>
                  <w:r>
                    <w:rPr>
                      <w:rFonts w:hint="eastAsia" w:eastAsia="楷体"/>
                      <w:kern w:val="0"/>
                      <w:sz w:val="18"/>
                      <w:szCs w:val="18"/>
                    </w:rPr>
                    <w:t>3Y</w:t>
                  </w:r>
                </w:p>
              </w:tc>
              <w:tc>
                <w:tcPr>
                  <w:tcW w:w="1406" w:type="dxa"/>
                  <w:gridSpan w:val="2"/>
                  <w:shd w:val="clear" w:color="auto" w:fill="auto"/>
                  <w:noWrap/>
                </w:tcPr>
                <w:p>
                  <w:pPr>
                    <w:jc w:val="center"/>
                    <w:rPr>
                      <w:rFonts w:eastAsia="楷体"/>
                      <w:kern w:val="0"/>
                      <w:sz w:val="18"/>
                      <w:szCs w:val="18"/>
                    </w:rPr>
                  </w:pPr>
                  <w:r>
                    <w:rPr>
                      <w:rFonts w:hint="eastAsia" w:eastAsia="楷体"/>
                      <w:kern w:val="0"/>
                      <w:sz w:val="18"/>
                      <w:szCs w:val="18"/>
                    </w:rPr>
                    <w:t>5Y</w:t>
                  </w:r>
                </w:p>
              </w:tc>
              <w:tc>
                <w:tcPr>
                  <w:tcW w:w="1294" w:type="dxa"/>
                  <w:gridSpan w:val="2"/>
                  <w:shd w:val="clear" w:color="auto" w:fill="auto"/>
                  <w:noWrap/>
                </w:tcPr>
                <w:p>
                  <w:pPr>
                    <w:jc w:val="center"/>
                    <w:rPr>
                      <w:rFonts w:eastAsia="楷体"/>
                      <w:kern w:val="0"/>
                      <w:sz w:val="18"/>
                      <w:szCs w:val="18"/>
                    </w:rPr>
                  </w:pPr>
                  <w:r>
                    <w:rPr>
                      <w:rFonts w:hint="eastAsia" w:eastAsia="楷体"/>
                      <w:kern w:val="0"/>
                      <w:sz w:val="18"/>
                      <w:szCs w:val="18"/>
                    </w:rPr>
                    <w:t>7Y</w:t>
                  </w:r>
                </w:p>
              </w:tc>
              <w:tc>
                <w:tcPr>
                  <w:tcW w:w="869" w:type="dxa"/>
                  <w:shd w:val="clear" w:color="auto" w:fill="auto"/>
                  <w:noWrap/>
                </w:tcPr>
                <w:p>
                  <w:pPr>
                    <w:jc w:val="center"/>
                    <w:rPr>
                      <w:rFonts w:eastAsia="楷体"/>
                      <w:kern w:val="0"/>
                      <w:sz w:val="18"/>
                      <w:szCs w:val="18"/>
                    </w:rPr>
                  </w:pPr>
                </w:p>
              </w:tc>
              <w:tc>
                <w:tcPr>
                  <w:tcW w:w="631" w:type="dxa"/>
                  <w:shd w:val="clear" w:color="auto" w:fill="auto"/>
                  <w:noWrap/>
                </w:tcPr>
                <w:p>
                  <w:pPr>
                    <w:jc w:val="center"/>
                    <w:rPr>
                      <w:rFonts w:eastAsia="楷体"/>
                      <w:kern w:val="0"/>
                      <w:sz w:val="18"/>
                      <w:szCs w:val="18"/>
                    </w:rPr>
                  </w:pPr>
                  <w:r>
                    <w:rPr>
                      <w:rFonts w:hint="eastAsia" w:eastAsia="楷体"/>
                      <w:kern w:val="0"/>
                      <w:sz w:val="18"/>
                      <w:szCs w:val="18"/>
                    </w:rPr>
                    <w:t>1Y</w:t>
                  </w:r>
                </w:p>
              </w:tc>
              <w:tc>
                <w:tcPr>
                  <w:tcW w:w="632" w:type="dxa"/>
                  <w:shd w:val="clear" w:color="auto" w:fill="auto"/>
                  <w:noWrap/>
                </w:tcPr>
                <w:p>
                  <w:pPr>
                    <w:jc w:val="center"/>
                    <w:rPr>
                      <w:rFonts w:eastAsia="楷体"/>
                      <w:kern w:val="0"/>
                      <w:sz w:val="18"/>
                      <w:szCs w:val="18"/>
                    </w:rPr>
                  </w:pPr>
                  <w:r>
                    <w:rPr>
                      <w:rFonts w:hint="eastAsia" w:eastAsia="楷体"/>
                      <w:kern w:val="0"/>
                      <w:sz w:val="18"/>
                      <w:szCs w:val="18"/>
                    </w:rPr>
                    <w:t>3Y</w:t>
                  </w:r>
                </w:p>
              </w:tc>
              <w:tc>
                <w:tcPr>
                  <w:tcW w:w="632" w:type="dxa"/>
                  <w:shd w:val="clear" w:color="auto" w:fill="auto"/>
                  <w:noWrap/>
                </w:tcPr>
                <w:p>
                  <w:pPr>
                    <w:jc w:val="center"/>
                    <w:rPr>
                      <w:rFonts w:eastAsia="楷体"/>
                      <w:kern w:val="0"/>
                      <w:sz w:val="18"/>
                      <w:szCs w:val="18"/>
                    </w:rPr>
                  </w:pPr>
                  <w:r>
                    <w:rPr>
                      <w:rFonts w:hint="eastAsia" w:eastAsia="楷体"/>
                      <w:kern w:val="0"/>
                      <w:sz w:val="18"/>
                      <w:szCs w:val="18"/>
                    </w:rPr>
                    <w:t>5Y</w:t>
                  </w:r>
                </w:p>
              </w:tc>
              <w:tc>
                <w:tcPr>
                  <w:tcW w:w="628" w:type="dxa"/>
                  <w:shd w:val="clear" w:color="auto" w:fill="auto"/>
                  <w:noWrap/>
                </w:tcPr>
                <w:p>
                  <w:pPr>
                    <w:jc w:val="center"/>
                    <w:rPr>
                      <w:rFonts w:eastAsia="楷体"/>
                      <w:kern w:val="0"/>
                      <w:sz w:val="18"/>
                      <w:szCs w:val="18"/>
                    </w:rPr>
                  </w:pPr>
                  <w:r>
                    <w:rPr>
                      <w:rFonts w:hint="eastAsia" w:eastAsia="楷体"/>
                      <w:kern w:val="0"/>
                      <w:sz w:val="18"/>
                      <w:szCs w:val="18"/>
                    </w:rPr>
                    <w:t>7Y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r>
                    <w:rPr>
                      <w:rFonts w:eastAsia="楷体"/>
                      <w:sz w:val="18"/>
                      <w:szCs w:val="21"/>
                    </w:rPr>
                    <w:t>AAA</w:t>
                  </w:r>
                </w:p>
              </w:tc>
              <w:tc>
                <w:tcPr>
                  <w:tcW w:w="691" w:type="dxa"/>
                  <w:shd w:val="clear" w:color="auto" w:fill="auto"/>
                  <w:noWrap/>
                  <w:vAlign w:val="top"/>
                </w:tcPr>
                <w:p>
                  <w:pPr>
                    <w:jc w:val="center"/>
                    <w:rPr>
                      <w:rFonts w:hint="eastAsia" w:eastAsia="楷体"/>
                      <w:kern w:val="0"/>
                      <w:sz w:val="18"/>
                      <w:szCs w:val="18"/>
                      <w:lang w:val="en-US" w:eastAsia="zh-CN"/>
                    </w:rPr>
                  </w:pPr>
                  <w:r>
                    <w:rPr>
                      <w:rFonts w:hint="eastAsia" w:eastAsia="楷体"/>
                      <w:kern w:val="0"/>
                      <w:sz w:val="18"/>
                      <w:szCs w:val="18"/>
                      <w:lang w:val="en-US" w:eastAsia="zh-CN"/>
                    </w:rPr>
                    <w:t>s1#a1</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s1#c1</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s1#a3</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s1#c3</w:t>
                  </w:r>
                  <w:r>
                    <w:rPr>
                      <w:rFonts w:eastAsia="楷体"/>
                      <w:kern w:val="0"/>
                      <w:sz w:val="18"/>
                      <w:szCs w:val="18"/>
                    </w:rPr>
                    <w:t xml:space="preserve"> </w:t>
                  </w:r>
                </w:p>
              </w:tc>
              <w:tc>
                <w:tcPr>
                  <w:tcW w:w="750"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s1#a5</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s1#c5</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s1#a7</w:t>
                  </w:r>
                  <w:r>
                    <w:rPr>
                      <w:rFonts w:eastAsia="楷体"/>
                      <w:kern w:val="0"/>
                      <w:sz w:val="18"/>
                      <w:szCs w:val="18"/>
                    </w:rPr>
                    <w:t xml:space="preserve"> </w:t>
                  </w:r>
                </w:p>
              </w:tc>
              <w:tc>
                <w:tcPr>
                  <w:tcW w:w="65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s1#c7</w:t>
                  </w:r>
                  <w:r>
                    <w:rPr>
                      <w:rFonts w:eastAsia="楷体"/>
                      <w:kern w:val="0"/>
                      <w:sz w:val="18"/>
                      <w:szCs w:val="18"/>
                    </w:rPr>
                    <w:t xml:space="preserve"> </w:t>
                  </w:r>
                </w:p>
              </w:tc>
              <w:tc>
                <w:tcPr>
                  <w:tcW w:w="869" w:type="dxa"/>
                  <w:shd w:val="clear" w:color="auto" w:fill="auto"/>
                  <w:noWrap/>
                </w:tcPr>
                <w:p>
                  <w:pPr>
                    <w:jc w:val="center"/>
                    <w:rPr>
                      <w:rFonts w:eastAsia="楷体"/>
                      <w:kern w:val="0"/>
                      <w:sz w:val="18"/>
                      <w:szCs w:val="18"/>
                    </w:rPr>
                  </w:pPr>
                  <w:r>
                    <w:rPr>
                      <w:rFonts w:eastAsia="楷体"/>
                      <w:kern w:val="0"/>
                      <w:sz w:val="18"/>
                      <w:szCs w:val="18"/>
                    </w:rPr>
                    <w:t>AAA</w:t>
                  </w:r>
                </w:p>
              </w:tc>
              <w:tc>
                <w:tcPr>
                  <w:tcW w:w="63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s1#b1</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s1#b3</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s1#b5</w:t>
                  </w:r>
                  <w:r>
                    <w:rPr>
                      <w:rFonts w:eastAsia="楷体"/>
                      <w:kern w:val="0"/>
                      <w:sz w:val="18"/>
                      <w:szCs w:val="18"/>
                    </w:rPr>
                    <w:t xml:space="preserve"> </w:t>
                  </w:r>
                </w:p>
              </w:tc>
              <w:tc>
                <w:tcPr>
                  <w:tcW w:w="62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s1#b7</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r>
                    <w:rPr>
                      <w:rFonts w:eastAsia="楷体"/>
                      <w:sz w:val="18"/>
                      <w:szCs w:val="21"/>
                    </w:rPr>
                    <w:t>AA+</w:t>
                  </w:r>
                </w:p>
              </w:tc>
              <w:tc>
                <w:tcPr>
                  <w:tcW w:w="691" w:type="dxa"/>
                  <w:shd w:val="clear" w:color="auto" w:fill="auto"/>
                  <w:noWrap/>
                  <w:vAlign w:val="top"/>
                </w:tcPr>
                <w:p>
                  <w:pPr>
                    <w:jc w:val="center"/>
                    <w:rPr>
                      <w:rFonts w:hint="default" w:eastAsia="楷体"/>
                      <w:kern w:val="0"/>
                      <w:sz w:val="18"/>
                      <w:szCs w:val="18"/>
                      <w:lang w:val="en-US"/>
                    </w:rPr>
                  </w:pPr>
                  <w:r>
                    <w:rPr>
                      <w:rFonts w:hint="eastAsia" w:eastAsia="楷体"/>
                      <w:kern w:val="0"/>
                      <w:sz w:val="18"/>
                      <w:szCs w:val="18"/>
                      <w:lang w:val="en-US" w:eastAsia="zh-CN"/>
                    </w:rPr>
                    <w:t>s2#a1</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s2#c1</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s2#a3</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s2#c3</w:t>
                  </w:r>
                  <w:r>
                    <w:rPr>
                      <w:rFonts w:eastAsia="楷体"/>
                      <w:kern w:val="0"/>
                      <w:sz w:val="18"/>
                      <w:szCs w:val="18"/>
                    </w:rPr>
                    <w:t xml:space="preserve"> </w:t>
                  </w:r>
                </w:p>
              </w:tc>
              <w:tc>
                <w:tcPr>
                  <w:tcW w:w="750"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s2#a5</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s2#c5</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s2#a7</w:t>
                  </w:r>
                  <w:r>
                    <w:rPr>
                      <w:rFonts w:eastAsia="楷体"/>
                      <w:kern w:val="0"/>
                      <w:sz w:val="18"/>
                      <w:szCs w:val="18"/>
                    </w:rPr>
                    <w:t xml:space="preserve"> </w:t>
                  </w:r>
                </w:p>
              </w:tc>
              <w:tc>
                <w:tcPr>
                  <w:tcW w:w="65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s2#c7</w:t>
                  </w:r>
                  <w:r>
                    <w:rPr>
                      <w:rFonts w:eastAsia="楷体"/>
                      <w:kern w:val="0"/>
                      <w:sz w:val="18"/>
                      <w:szCs w:val="18"/>
                    </w:rPr>
                    <w:t xml:space="preserve"> </w:t>
                  </w:r>
                </w:p>
              </w:tc>
              <w:tc>
                <w:tcPr>
                  <w:tcW w:w="869" w:type="dxa"/>
                  <w:shd w:val="clear" w:color="auto" w:fill="auto"/>
                  <w:noWrap/>
                </w:tcPr>
                <w:p>
                  <w:pPr>
                    <w:jc w:val="center"/>
                    <w:rPr>
                      <w:rFonts w:eastAsia="楷体"/>
                      <w:kern w:val="0"/>
                      <w:sz w:val="18"/>
                      <w:szCs w:val="18"/>
                    </w:rPr>
                  </w:pPr>
                  <w:r>
                    <w:rPr>
                      <w:rFonts w:eastAsia="楷体"/>
                      <w:kern w:val="0"/>
                      <w:sz w:val="18"/>
                      <w:szCs w:val="18"/>
                    </w:rPr>
                    <w:t>AA+</w:t>
                  </w:r>
                </w:p>
              </w:tc>
              <w:tc>
                <w:tcPr>
                  <w:tcW w:w="63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s2#b1</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s2#b3</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s2#b5</w:t>
                  </w:r>
                  <w:r>
                    <w:rPr>
                      <w:rFonts w:eastAsia="楷体"/>
                      <w:kern w:val="0"/>
                      <w:sz w:val="18"/>
                      <w:szCs w:val="18"/>
                    </w:rPr>
                    <w:t xml:space="preserve"> </w:t>
                  </w:r>
                </w:p>
              </w:tc>
              <w:tc>
                <w:tcPr>
                  <w:tcW w:w="62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s2#b7</w:t>
                  </w:r>
                  <w:r>
                    <w:rPr>
                      <w:rFonts w:eastAsia="楷体"/>
                      <w:kern w:val="0"/>
                      <w:sz w:val="18"/>
                      <w:szCs w:val="18"/>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799" w:type="dxa"/>
                  <w:shd w:val="clear" w:color="auto" w:fill="auto"/>
                  <w:noWrap/>
                </w:tcPr>
                <w:p>
                  <w:pPr>
                    <w:jc w:val="center"/>
                    <w:rPr>
                      <w:rFonts w:eastAsia="楷体"/>
                      <w:sz w:val="18"/>
                      <w:szCs w:val="21"/>
                    </w:rPr>
                  </w:pPr>
                  <w:r>
                    <w:rPr>
                      <w:rFonts w:eastAsia="楷体"/>
                      <w:sz w:val="18"/>
                      <w:szCs w:val="21"/>
                    </w:rPr>
                    <w:t>AA</w:t>
                  </w:r>
                </w:p>
              </w:tc>
              <w:tc>
                <w:tcPr>
                  <w:tcW w:w="691" w:type="dxa"/>
                  <w:shd w:val="clear" w:color="auto" w:fill="auto"/>
                  <w:noWrap/>
                  <w:vAlign w:val="top"/>
                </w:tcPr>
                <w:p>
                  <w:pPr>
                    <w:jc w:val="center"/>
                    <w:rPr>
                      <w:rFonts w:hint="eastAsia" w:eastAsia="楷体"/>
                      <w:kern w:val="0"/>
                      <w:sz w:val="18"/>
                      <w:szCs w:val="18"/>
                      <w:lang w:val="en-US" w:eastAsia="zh-CN"/>
                    </w:rPr>
                  </w:pPr>
                  <w:r>
                    <w:rPr>
                      <w:rFonts w:hint="eastAsia" w:eastAsia="楷体"/>
                      <w:kern w:val="0"/>
                      <w:sz w:val="18"/>
                      <w:szCs w:val="18"/>
                      <w:lang w:val="en-US" w:eastAsia="zh-CN"/>
                    </w:rPr>
                    <w:t>s3#a1</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s3#c1</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s3#a3</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s3#c3</w:t>
                  </w:r>
                  <w:r>
                    <w:rPr>
                      <w:rFonts w:eastAsia="楷体"/>
                      <w:kern w:val="0"/>
                      <w:sz w:val="18"/>
                      <w:szCs w:val="18"/>
                    </w:rPr>
                    <w:t xml:space="preserve"> </w:t>
                  </w:r>
                </w:p>
              </w:tc>
              <w:tc>
                <w:tcPr>
                  <w:tcW w:w="750"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s3#a5</w:t>
                  </w:r>
                  <w:r>
                    <w:rPr>
                      <w:rFonts w:eastAsia="楷体"/>
                      <w:kern w:val="0"/>
                      <w:sz w:val="18"/>
                      <w:szCs w:val="18"/>
                    </w:rPr>
                    <w:t xml:space="preserve"> </w:t>
                  </w:r>
                </w:p>
              </w:tc>
              <w:tc>
                <w:tcPr>
                  <w:tcW w:w="65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s3#c5</w:t>
                  </w:r>
                  <w:r>
                    <w:rPr>
                      <w:rFonts w:eastAsia="楷体"/>
                      <w:kern w:val="0"/>
                      <w:sz w:val="18"/>
                      <w:szCs w:val="18"/>
                    </w:rPr>
                    <w:t xml:space="preserve"> </w:t>
                  </w:r>
                </w:p>
              </w:tc>
              <w:tc>
                <w:tcPr>
                  <w:tcW w:w="636"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s3#a7</w:t>
                  </w:r>
                  <w:r>
                    <w:rPr>
                      <w:rFonts w:eastAsia="楷体"/>
                      <w:kern w:val="0"/>
                      <w:sz w:val="18"/>
                      <w:szCs w:val="18"/>
                    </w:rPr>
                    <w:t xml:space="preserve"> </w:t>
                  </w:r>
                </w:p>
              </w:tc>
              <w:tc>
                <w:tcPr>
                  <w:tcW w:w="65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s3#c7</w:t>
                  </w:r>
                  <w:r>
                    <w:rPr>
                      <w:rFonts w:eastAsia="楷体"/>
                      <w:kern w:val="0"/>
                      <w:sz w:val="18"/>
                      <w:szCs w:val="18"/>
                    </w:rPr>
                    <w:t xml:space="preserve"> </w:t>
                  </w:r>
                </w:p>
              </w:tc>
              <w:tc>
                <w:tcPr>
                  <w:tcW w:w="869" w:type="dxa"/>
                  <w:shd w:val="clear" w:color="auto" w:fill="auto"/>
                  <w:noWrap/>
                </w:tcPr>
                <w:p>
                  <w:pPr>
                    <w:jc w:val="center"/>
                    <w:rPr>
                      <w:rFonts w:eastAsia="楷体"/>
                      <w:kern w:val="0"/>
                      <w:sz w:val="18"/>
                      <w:szCs w:val="18"/>
                    </w:rPr>
                  </w:pPr>
                  <w:r>
                    <w:rPr>
                      <w:rFonts w:eastAsia="楷体"/>
                      <w:kern w:val="0"/>
                      <w:sz w:val="18"/>
                      <w:szCs w:val="18"/>
                    </w:rPr>
                    <w:t>AA</w:t>
                  </w:r>
                </w:p>
              </w:tc>
              <w:tc>
                <w:tcPr>
                  <w:tcW w:w="631"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s3#b1</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s3#b3</w:t>
                  </w:r>
                  <w:r>
                    <w:rPr>
                      <w:rFonts w:eastAsia="楷体"/>
                      <w:kern w:val="0"/>
                      <w:sz w:val="18"/>
                      <w:szCs w:val="18"/>
                    </w:rPr>
                    <w:t xml:space="preserve"> </w:t>
                  </w:r>
                </w:p>
              </w:tc>
              <w:tc>
                <w:tcPr>
                  <w:tcW w:w="632"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s3#b5</w:t>
                  </w:r>
                  <w:r>
                    <w:rPr>
                      <w:rFonts w:eastAsia="楷体"/>
                      <w:kern w:val="0"/>
                      <w:sz w:val="18"/>
                      <w:szCs w:val="18"/>
                    </w:rPr>
                    <w:t xml:space="preserve"> </w:t>
                  </w:r>
                </w:p>
              </w:tc>
              <w:tc>
                <w:tcPr>
                  <w:tcW w:w="628" w:type="dxa"/>
                  <w:shd w:val="clear" w:color="auto" w:fill="auto"/>
                  <w:noWrap/>
                  <w:vAlign w:val="top"/>
                </w:tcPr>
                <w:p>
                  <w:pPr>
                    <w:jc w:val="center"/>
                    <w:rPr>
                      <w:rFonts w:eastAsia="楷体"/>
                      <w:kern w:val="0"/>
                      <w:sz w:val="18"/>
                      <w:szCs w:val="18"/>
                    </w:rPr>
                  </w:pPr>
                  <w:r>
                    <w:rPr>
                      <w:rFonts w:hint="eastAsia" w:eastAsia="楷体"/>
                      <w:kern w:val="0"/>
                      <w:sz w:val="18"/>
                      <w:szCs w:val="18"/>
                      <w:lang w:val="en-US" w:eastAsia="zh-CN"/>
                    </w:rPr>
                    <w:t>s3#b7</w:t>
                  </w:r>
                  <w:r>
                    <w:rPr>
                      <w:rFonts w:eastAsia="楷体"/>
                      <w:kern w:val="0"/>
                      <w:sz w:val="18"/>
                      <w:szCs w:val="18"/>
                    </w:rPr>
                    <w:t xml:space="preserve"> </w:t>
                  </w:r>
                </w:p>
              </w:tc>
            </w:tr>
          </w:tbl>
          <w:p>
            <w:pPr>
              <w:pStyle w:val="39"/>
              <w:spacing w:after="0"/>
              <w:ind w:left="0" w:leftChars="0"/>
              <w:jc w:val="center"/>
              <w:rPr>
                <w:rFonts w:ascii="Times New Roman" w:hAnsi="Times New Roman" w:eastAsia="楷体"/>
                <w:kern w:val="2"/>
                <w:sz w:val="18"/>
              </w:rPr>
            </w:pPr>
          </w:p>
        </w:tc>
      </w:tr>
      <w:tr>
        <w:tblPrEx>
          <w:tblCellMar>
            <w:top w:w="0" w:type="dxa"/>
            <w:left w:w="108" w:type="dxa"/>
            <w:bottom w:w="0" w:type="dxa"/>
            <w:right w:w="108" w:type="dxa"/>
          </w:tblCellMar>
        </w:tblPrEx>
        <w:tc>
          <w:tcPr>
            <w:tcW w:w="5000" w:type="pct"/>
            <w:tcBorders>
              <w:top w:val="single" w:color="auto" w:sz="4" w:space="0"/>
            </w:tcBorders>
          </w:tcPr>
          <w:p>
            <w:pPr>
              <w:pStyle w:val="39"/>
              <w:autoSpaceDE/>
              <w:autoSpaceDN/>
              <w:adjustRightInd/>
              <w:spacing w:after="0"/>
              <w:ind w:left="0" w:leftChars="0"/>
              <w:rPr>
                <w:rFonts w:ascii="Times New Roman" w:hAnsi="Times New Roman" w:eastAsia="楷体"/>
                <w:sz w:val="18"/>
                <w:lang w:eastAsia="zh-CN"/>
              </w:rPr>
            </w:pPr>
            <w:r>
              <w:rPr>
                <w:rFonts w:hint="eastAsia" w:ascii="Times New Roman" w:hAnsi="Times New Roman" w:eastAsia="楷体"/>
                <w:color w:val="0F243E"/>
                <w:sz w:val="18"/>
                <w:lang w:eastAsia="zh-CN"/>
              </w:rPr>
              <w:t>数据来源：Wind，广发证券投资业务管理总部</w:t>
            </w:r>
          </w:p>
        </w:tc>
      </w:tr>
      <w:bookmarkEnd w:id="0"/>
    </w:tbl>
    <w:p>
      <w:pPr>
        <w:spacing w:line="264" w:lineRule="auto"/>
        <w:ind w:firstLine="420" w:firstLineChars="200"/>
        <w:jc w:val="both"/>
        <w:rPr>
          <w:rFonts w:eastAsia="楷体"/>
          <w:color w:val="000000"/>
          <w:sz w:val="21"/>
          <w:szCs w:val="22"/>
          <w:lang w:eastAsia="zh-CN"/>
        </w:rPr>
      </w:pPr>
      <w:bookmarkStart w:id="38" w:name="_Toc511597980"/>
      <w:bookmarkStart w:id="39" w:name="_Toc512157203"/>
      <w:bookmarkStart w:id="40" w:name="_Toc512157252"/>
      <w:bookmarkStart w:id="41" w:name="_Toc32263217"/>
    </w:p>
    <w:p>
      <w:pPr>
        <w:keepNext/>
        <w:keepLines/>
        <w:spacing w:before="97" w:beforeLines="30" w:after="97" w:afterLines="30"/>
        <w:contextualSpacing/>
        <w:jc w:val="both"/>
        <w:outlineLvl w:val="1"/>
        <w:rPr>
          <w:rFonts w:eastAsia="黑体"/>
          <w:b/>
          <w:bCs/>
          <w:color w:val="2878B4"/>
          <w:kern w:val="0"/>
          <w:sz w:val="30"/>
          <w:szCs w:val="32"/>
          <w:lang w:eastAsia="zh-CN"/>
        </w:rPr>
      </w:pPr>
      <w:r>
        <w:rPr>
          <w:rFonts w:hint="eastAsia" w:eastAsia="黑体"/>
          <w:b/>
          <w:bCs/>
          <w:color w:val="2878B4"/>
          <w:kern w:val="0"/>
          <w:sz w:val="30"/>
          <w:szCs w:val="32"/>
          <w:lang w:eastAsia="zh-CN"/>
        </w:rPr>
        <w:t>权益</w:t>
      </w:r>
      <w:bookmarkEnd w:id="38"/>
      <w:bookmarkEnd w:id="39"/>
      <w:bookmarkEnd w:id="40"/>
      <w:bookmarkEnd w:id="41"/>
    </w:p>
    <w:p>
      <w:pPr>
        <w:spacing w:line="264" w:lineRule="auto"/>
        <w:ind w:firstLine="420" w:firstLineChars="200"/>
        <w:jc w:val="both"/>
        <w:rPr>
          <w:rFonts w:hint="eastAsia" w:eastAsia="楷体"/>
          <w:b w:val="0"/>
          <w:bCs/>
          <w:color w:val="000000" w:themeColor="text1"/>
          <w:sz w:val="21"/>
          <w:szCs w:val="22"/>
          <w:lang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equity</w:t>
      </w:r>
      <w:r>
        <w:rPr>
          <w:rFonts w:hint="eastAsia" w:eastAsia="楷体"/>
          <w:b w:val="0"/>
          <w:bCs/>
          <w:color w:val="000000" w:themeColor="text1"/>
          <w:sz w:val="21"/>
          <w:szCs w:val="22"/>
          <w:lang w:eastAsia="zh-CN"/>
          <w14:textFill>
            <w14:solidFill>
              <w14:schemeClr w14:val="tx1"/>
            </w14:solidFill>
          </w14:textFill>
        </w:rPr>
        <w:t>_1</w:t>
      </w:r>
    </w:p>
    <w:p>
      <w:pPr>
        <w:spacing w:line="264" w:lineRule="auto"/>
        <w:jc w:val="both"/>
        <w:rPr>
          <w:rFonts w:eastAsia="楷体"/>
          <w:color w:val="000000" w:themeColor="text1"/>
          <w:sz w:val="21"/>
          <w:szCs w:val="22"/>
          <w:lang w:eastAsia="zh-CN"/>
          <w14:textFill>
            <w14:solidFill>
              <w14:schemeClr w14:val="tx1"/>
            </w14:solidFill>
          </w14:textFill>
        </w:rPr>
      </w:pPr>
    </w:p>
    <w:tbl>
      <w:tblPr>
        <w:tblStyle w:val="23"/>
        <w:tblW w:w="7694" w:type="dxa"/>
        <w:jc w:val="center"/>
        <w:tblLayout w:type="fixed"/>
        <w:tblCellMar>
          <w:top w:w="0" w:type="dxa"/>
          <w:left w:w="108" w:type="dxa"/>
          <w:bottom w:w="0" w:type="dxa"/>
          <w:right w:w="108" w:type="dxa"/>
        </w:tblCellMar>
      </w:tblPr>
      <w:tblGrid>
        <w:gridCol w:w="7694"/>
      </w:tblGrid>
      <w:tr>
        <w:tblPrEx>
          <w:tblCellMar>
            <w:top w:w="0" w:type="dxa"/>
            <w:left w:w="108" w:type="dxa"/>
            <w:bottom w:w="0" w:type="dxa"/>
            <w:right w:w="108" w:type="dxa"/>
          </w:tblCellMar>
        </w:tblPrEx>
        <w:trPr>
          <w:jc w:val="center"/>
        </w:trPr>
        <w:tc>
          <w:tcPr>
            <w:tcW w:w="7694"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23</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eastAsia="楷体"/>
                <w:b/>
                <w:color w:val="000000" w:themeColor="text1"/>
                <w:sz w:val="21"/>
                <w:szCs w:val="22"/>
                <w:lang w:eastAsia="zh-CN"/>
                <w14:textFill>
                  <w14:solidFill>
                    <w14:schemeClr w14:val="tx1"/>
                  </w14:solidFill>
                </w14:textFill>
              </w:rPr>
              <w:t>本周权益市场</w:t>
            </w:r>
            <w:r>
              <w:rPr>
                <w:rFonts w:hint="eastAsia" w:eastAsia="楷体"/>
                <w:b/>
                <w:color w:val="000000" w:themeColor="text1"/>
                <w:sz w:val="21"/>
                <w:szCs w:val="22"/>
                <w:lang w:val="en-US" w:eastAsia="zh-CN"/>
                <w14:textFill>
                  <w14:solidFill>
                    <w14:schemeClr w14:val="tx1"/>
                  </w14:solidFill>
                </w14:textFill>
              </w:rPr>
              <w:t>XXXX</w:t>
            </w:r>
            <w:r>
              <w:rPr>
                <w:rFonts w:hint="eastAsia" w:eastAsia="楷体"/>
                <w:b/>
                <w:color w:val="000000" w:themeColor="text1"/>
                <w:sz w:val="21"/>
                <w:szCs w:val="22"/>
                <w:lang w:eastAsia="zh-CN"/>
                <w14:textFill>
                  <w14:solidFill>
                    <w14:schemeClr w14:val="tx1"/>
                  </w14:solidFill>
                </w14:textFill>
              </w:rPr>
              <w:t>，</w:t>
            </w:r>
            <w:r>
              <w:rPr>
                <w:rFonts w:hint="eastAsia" w:eastAsia="楷体"/>
                <w:b/>
                <w:color w:val="000000" w:themeColor="text1"/>
                <w:sz w:val="21"/>
                <w:szCs w:val="22"/>
                <w:lang w:val="en-US" w:eastAsia="zh-CN"/>
                <w14:textFill>
                  <w14:solidFill>
                    <w14:schemeClr w14:val="tx1"/>
                  </w14:solidFill>
                </w14:textFill>
              </w:rPr>
              <w:t>XXXXX</w:t>
            </w:r>
          </w:p>
        </w:tc>
      </w:tr>
      <w:tr>
        <w:tblPrEx>
          <w:tblCellMar>
            <w:top w:w="0" w:type="dxa"/>
            <w:left w:w="108" w:type="dxa"/>
            <w:bottom w:w="0" w:type="dxa"/>
            <w:right w:w="108" w:type="dxa"/>
          </w:tblCellMar>
        </w:tblPrEx>
        <w:trPr>
          <w:trHeight w:val="3272" w:hRule="exact"/>
          <w:jc w:val="center"/>
        </w:trPr>
        <w:tc>
          <w:tcPr>
            <w:tcW w:w="7694"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2</w:t>
            </w:r>
            <w:r>
              <w:rPr>
                <w:rFonts w:hint="eastAsia" w:cs="Arial"/>
                <w:color w:val="FF0000"/>
                <w:kern w:val="0"/>
                <w:sz w:val="21"/>
                <w:szCs w:val="21"/>
                <w:lang w:val="en-US" w:eastAsia="zh-CN"/>
              </w:rPr>
              <w:t>3</w:t>
            </w:r>
          </w:p>
        </w:tc>
      </w:tr>
      <w:tr>
        <w:tblPrEx>
          <w:tblCellMar>
            <w:top w:w="0" w:type="dxa"/>
            <w:left w:w="108" w:type="dxa"/>
            <w:bottom w:w="0" w:type="dxa"/>
            <w:right w:w="108" w:type="dxa"/>
          </w:tblCellMar>
        </w:tblPrEx>
        <w:trPr>
          <w:jc w:val="center"/>
        </w:trPr>
        <w:tc>
          <w:tcPr>
            <w:tcW w:w="7694"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color w:val="000000" w:themeColor="text1"/>
          <w:sz w:val="21"/>
          <w:szCs w:val="22"/>
          <w:lang w:eastAsia="zh-CN"/>
          <w14:textFill>
            <w14:solidFill>
              <w14:schemeClr w14:val="tx1"/>
            </w14:solidFill>
          </w14:textFill>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equity</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2</w:t>
      </w:r>
    </w:p>
    <w:p>
      <w:pPr>
        <w:spacing w:line="264" w:lineRule="auto"/>
        <w:jc w:val="both"/>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24</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ascii="Times" w:hAnsi="Times" w:eastAsia="楷体" w:cs="Arial"/>
                <w:b/>
                <w:color w:val="000000" w:themeColor="text1"/>
                <w:kern w:val="0"/>
                <w:sz w:val="21"/>
                <w:szCs w:val="21"/>
                <w:lang w:val="en-US" w:eastAsia="zh-CN"/>
                <w14:textFill>
                  <w14:solidFill>
                    <w14:schemeClr w14:val="tx1"/>
                  </w14:solidFill>
                </w14:textFill>
              </w:rPr>
              <w:t>XXXXXXXX</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25</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2</w:t>
            </w:r>
            <w:r>
              <w:rPr>
                <w:rFonts w:hint="eastAsia" w:cs="Arial"/>
                <w:color w:val="FF0000"/>
                <w:kern w:val="0"/>
                <w:sz w:val="21"/>
                <w:szCs w:val="21"/>
                <w:lang w:val="en-US" w:eastAsia="zh-CN"/>
              </w:rPr>
              <w:t>4</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2</w:t>
            </w:r>
            <w:r>
              <w:rPr>
                <w:rFonts w:hint="eastAsia" w:cs="Arial"/>
                <w:color w:val="FF0000"/>
                <w:kern w:val="0"/>
                <w:sz w:val="21"/>
                <w:szCs w:val="21"/>
                <w:lang w:val="en-US" w:eastAsia="zh-CN"/>
              </w:rPr>
              <w:t>5</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b/>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equity</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3</w:t>
      </w:r>
    </w:p>
    <w:p>
      <w:pPr>
        <w:spacing w:line="264" w:lineRule="auto"/>
        <w:ind w:firstLine="420" w:firstLineChars="200"/>
        <w:jc w:val="both"/>
        <w:rPr>
          <w:rFonts w:eastAsia="楷体"/>
          <w:color w:val="000000" w:themeColor="text1"/>
          <w:sz w:val="21"/>
          <w:szCs w:val="22"/>
          <w:lang w:eastAsia="zh-CN"/>
          <w14:textFill>
            <w14:solidFill>
              <w14:schemeClr w14:val="tx1"/>
            </w14:solidFill>
          </w14:textFill>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26</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ascii="Times" w:hAnsi="Times" w:eastAsia="楷体" w:cs="Arial"/>
                <w:b/>
                <w:color w:val="000000" w:themeColor="text1"/>
                <w:kern w:val="0"/>
                <w:sz w:val="21"/>
                <w:szCs w:val="21"/>
                <w:lang w:eastAsia="zh-CN"/>
                <w14:textFill>
                  <w14:solidFill>
                    <w14:schemeClr w14:val="tx1"/>
                  </w14:solidFill>
                </w14:textFill>
              </w:rPr>
              <w:t>各风格指数</w:t>
            </w:r>
            <w:r>
              <w:rPr>
                <w:rFonts w:hint="eastAsia" w:ascii="Times" w:hAnsi="Times" w:eastAsia="楷体" w:cs="Arial"/>
                <w:b/>
                <w:color w:val="000000" w:themeColor="text1"/>
                <w:kern w:val="0"/>
                <w:sz w:val="21"/>
                <w:szCs w:val="21"/>
                <w:lang w:val="en-US" w:eastAsia="zh-CN"/>
                <w14:textFill>
                  <w14:solidFill>
                    <w14:schemeClr w14:val="tx1"/>
                  </w14:solidFill>
                </w14:textFill>
              </w:rPr>
              <w:t>XXXX</w:t>
            </w:r>
            <w:r>
              <w:rPr>
                <w:rFonts w:hint="eastAsia" w:ascii="Times" w:hAnsi="Times" w:eastAsia="楷体" w:cs="Arial"/>
                <w:b/>
                <w:color w:val="000000" w:themeColor="text1"/>
                <w:kern w:val="0"/>
                <w:sz w:val="21"/>
                <w:szCs w:val="21"/>
                <w:lang w:eastAsia="zh-CN"/>
                <w14:textFill>
                  <w14:solidFill>
                    <w14:schemeClr w14:val="tx1"/>
                  </w14:solidFill>
                </w14:textFill>
              </w:rPr>
              <w:t>，</w:t>
            </w:r>
            <w:r>
              <w:rPr>
                <w:rFonts w:hint="eastAsia" w:ascii="Times" w:hAnsi="Times" w:eastAsia="楷体" w:cs="Arial"/>
                <w:b/>
                <w:color w:val="000000" w:themeColor="text1"/>
                <w:kern w:val="0"/>
                <w:sz w:val="21"/>
                <w:szCs w:val="21"/>
                <w:lang w:val="en-US" w:eastAsia="zh-CN"/>
                <w14:textFill>
                  <w14:solidFill>
                    <w14:schemeClr w14:val="tx1"/>
                  </w14:solidFill>
                </w14:textFill>
              </w:rPr>
              <w:t>XXXXX</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27</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r>
              <w:rPr>
                <w:rFonts w:hint="eastAsia" w:ascii="Times" w:hAnsi="Times" w:eastAsia="楷体" w:cs="Arial"/>
                <w:b/>
                <w:color w:val="000000" w:themeColor="text1"/>
                <w:kern w:val="0"/>
                <w:sz w:val="21"/>
                <w:szCs w:val="21"/>
                <w:lang w:val="en-US" w:eastAsia="zh-CN"/>
                <w14:textFill>
                  <w14:solidFill>
                    <w14:schemeClr w14:val="tx1"/>
                  </w14:solidFill>
                </w14:textFill>
              </w:rPr>
              <w:t>XXXXXX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2</w:t>
            </w:r>
            <w:r>
              <w:rPr>
                <w:rFonts w:hint="eastAsia" w:cs="Arial"/>
                <w:color w:val="FF0000"/>
                <w:kern w:val="0"/>
                <w:sz w:val="21"/>
                <w:szCs w:val="21"/>
                <w:lang w:val="en-US" w:eastAsia="zh-CN"/>
              </w:rPr>
              <w:t>6</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2</w:t>
            </w:r>
            <w:r>
              <w:rPr>
                <w:rFonts w:hint="eastAsia" w:cs="Arial"/>
                <w:color w:val="FF0000"/>
                <w:kern w:val="0"/>
                <w:sz w:val="21"/>
                <w:szCs w:val="21"/>
                <w:lang w:val="en-US" w:eastAsia="zh-CN"/>
              </w:rPr>
              <w:t>7</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jc w:val="both"/>
        <w:rPr>
          <w:rFonts w:eastAsia="楷体"/>
          <w:color w:val="000000"/>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equity</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4</w:t>
      </w:r>
    </w:p>
    <w:p>
      <w:pPr>
        <w:spacing w:line="264" w:lineRule="auto"/>
        <w:jc w:val="both"/>
        <w:rPr>
          <w:rFonts w:eastAsia="楷体"/>
          <w:color w:val="000000"/>
          <w:sz w:val="21"/>
          <w:szCs w:val="22"/>
          <w:lang w:eastAsia="zh-CN"/>
        </w:rPr>
      </w:pPr>
    </w:p>
    <w:tbl>
      <w:tblPr>
        <w:tblStyle w:val="23"/>
        <w:tblW w:w="4976" w:type="pct"/>
        <w:tblInd w:w="0" w:type="dxa"/>
        <w:tblLayout w:type="fixed"/>
        <w:tblCellMar>
          <w:top w:w="0" w:type="dxa"/>
          <w:left w:w="108" w:type="dxa"/>
          <w:bottom w:w="0" w:type="dxa"/>
          <w:right w:w="108" w:type="dxa"/>
        </w:tblCellMar>
      </w:tblPr>
      <w:tblGrid>
        <w:gridCol w:w="1531"/>
        <w:gridCol w:w="1621"/>
        <w:gridCol w:w="833"/>
        <w:gridCol w:w="833"/>
        <w:gridCol w:w="833"/>
        <w:gridCol w:w="833"/>
        <w:gridCol w:w="833"/>
        <w:gridCol w:w="833"/>
        <w:gridCol w:w="833"/>
        <w:gridCol w:w="833"/>
        <w:gridCol w:w="100"/>
      </w:tblGrid>
      <w:tr>
        <w:tc>
          <w:tcPr>
            <w:tcW w:w="5000" w:type="pct"/>
            <w:gridSpan w:val="11"/>
            <w:tcBorders>
              <w:bottom w:val="single" w:color="auto" w:sz="4" w:space="0"/>
            </w:tcBorders>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表</w:t>
            </w:r>
            <w:r>
              <w:rPr>
                <w:rFonts w:hint="eastAsia" w:ascii="Times" w:hAnsi="Times" w:eastAsia="楷体" w:cs="Arial"/>
                <w:b/>
                <w:color w:val="000000" w:themeColor="text1"/>
                <w:kern w:val="0"/>
                <w:sz w:val="21"/>
                <w:szCs w:val="21"/>
                <w:lang w:eastAsia="zh-CN"/>
                <w14:textFill>
                  <w14:solidFill>
                    <w14:schemeClr w14:val="tx1"/>
                  </w14:solidFill>
                </w14:textFill>
              </w:rPr>
              <w:t>7</w:t>
            </w:r>
            <w:r>
              <w:rPr>
                <w:rFonts w:hint="eastAsia" w:ascii="Times" w:hAnsi="Times" w:eastAsia="楷体" w:cs="Arial"/>
                <w:b/>
                <w:color w:val="000000" w:themeColor="text1"/>
                <w:kern w:val="0"/>
                <w:sz w:val="21"/>
                <w:szCs w:val="21"/>
                <w14:textFill>
                  <w14:solidFill>
                    <w14:schemeClr w14:val="tx1"/>
                  </w14:solidFill>
                </w14:textFill>
              </w:rPr>
              <w:t>：</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5000" w:type="pct"/>
            <w:gridSpan w:val="11"/>
            <w:tcBorders>
              <w:top w:val="single" w:color="auto" w:sz="6" w:space="0"/>
              <w:bottom w:val="single" w:color="auto" w:sz="6" w:space="0"/>
            </w:tcBorders>
            <w:shd w:val="clear" w:color="auto" w:fill="auto"/>
            <w:noWrap/>
            <w:vAlign w:val="center"/>
          </w:tcPr>
          <w:p>
            <w:pPr>
              <w:widowControl/>
              <w:jc w:val="center"/>
              <w:rPr>
                <w:rFonts w:eastAsia="楷体"/>
                <w:kern w:val="0"/>
                <w:sz w:val="18"/>
                <w:szCs w:val="18"/>
                <w:lang w:eastAsia="zh-CN"/>
              </w:rPr>
            </w:pPr>
            <w:r>
              <w:rPr>
                <w:rFonts w:hint="eastAsia" w:eastAsia="楷体" w:cs="宋体"/>
                <w:color w:val="000000"/>
                <w:kern w:val="0"/>
                <w:sz w:val="18"/>
                <w:szCs w:val="18"/>
                <w:lang w:eastAsia="zh-CN"/>
              </w:rPr>
              <w:t>申万行业超额收益率</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50" w:type="pct"/>
          <w:trHeight w:val="260" w:hRule="atLeast"/>
        </w:trPr>
        <w:tc>
          <w:tcPr>
            <w:tcW w:w="771" w:type="pct"/>
            <w:tcBorders>
              <w:top w:val="single" w:color="auto" w:sz="6" w:space="0"/>
              <w:bottom w:val="single" w:color="auto" w:sz="6" w:space="0"/>
            </w:tcBorders>
            <w:shd w:val="clear" w:color="auto" w:fill="auto"/>
            <w:noWrap/>
            <w:vAlign w:val="center"/>
          </w:tcPr>
          <w:p>
            <w:pPr>
              <w:widowControl/>
              <w:jc w:val="both"/>
              <w:rPr>
                <w:rFonts w:hint="eastAsia" w:eastAsia="楷体" w:cs="宋体"/>
                <w:color w:val="000000"/>
                <w:kern w:val="0"/>
                <w:sz w:val="18"/>
                <w:szCs w:val="18"/>
                <w:lang w:eastAsia="zh-CN"/>
              </w:rPr>
            </w:pPr>
          </w:p>
        </w:tc>
        <w:tc>
          <w:tcPr>
            <w:tcW w:w="817" w:type="pct"/>
            <w:tcBorders>
              <w:top w:val="single" w:color="auto" w:sz="6" w:space="0"/>
              <w:bottom w:val="single" w:color="auto" w:sz="6" w:space="0"/>
            </w:tcBorders>
            <w:shd w:val="clear" w:color="auto" w:fill="auto"/>
            <w:noWrap/>
            <w:vAlign w:val="center"/>
          </w:tcPr>
          <w:p>
            <w:pPr>
              <w:widowControl/>
              <w:jc w:val="both"/>
              <w:rPr>
                <w:rFonts w:hint="eastAsia" w:eastAsia="楷体" w:cs="宋体"/>
                <w:color w:val="000000"/>
                <w:kern w:val="0"/>
                <w:sz w:val="18"/>
                <w:szCs w:val="18"/>
                <w:lang w:eastAsia="zh-CN"/>
              </w:rPr>
            </w:pPr>
          </w:p>
        </w:tc>
        <w:tc>
          <w:tcPr>
            <w:tcW w:w="420" w:type="pct"/>
            <w:tcBorders>
              <w:top w:val="single" w:color="auto" w:sz="6" w:space="0"/>
              <w:bottom w:val="single" w:color="auto" w:sz="6" w:space="0"/>
            </w:tcBorders>
            <w:shd w:val="clear" w:color="auto" w:fill="auto"/>
            <w:noWrap/>
            <w:vAlign w:val="center"/>
          </w:tcPr>
          <w:p>
            <w:pPr>
              <w:widowControl/>
              <w:jc w:val="center"/>
              <w:rPr>
                <w:rFonts w:hint="eastAsia" w:eastAsia="楷体" w:cs="宋体"/>
                <w:color w:val="000000"/>
                <w:kern w:val="0"/>
                <w:sz w:val="18"/>
                <w:szCs w:val="18"/>
                <w:lang w:eastAsia="zh-CN"/>
              </w:rPr>
            </w:pPr>
            <w:r>
              <w:rPr>
                <w:rFonts w:hint="eastAsia" w:eastAsia="楷体" w:cs="宋体"/>
                <w:color w:val="000000"/>
                <w:kern w:val="0"/>
                <w:sz w:val="18"/>
                <w:szCs w:val="18"/>
                <w:lang w:eastAsia="zh-CN"/>
              </w:rPr>
              <w:t>本周</w:t>
            </w:r>
          </w:p>
        </w:tc>
        <w:tc>
          <w:tcPr>
            <w:tcW w:w="420" w:type="pct"/>
            <w:tcBorders>
              <w:top w:val="single" w:color="auto" w:sz="6" w:space="0"/>
              <w:bottom w:val="single" w:color="auto" w:sz="6" w:space="0"/>
            </w:tcBorders>
            <w:shd w:val="clear" w:color="auto" w:fill="auto"/>
            <w:noWrap/>
            <w:vAlign w:val="center"/>
          </w:tcPr>
          <w:p>
            <w:pPr>
              <w:widowControl/>
              <w:jc w:val="center"/>
              <w:rPr>
                <w:rFonts w:hint="eastAsia" w:eastAsia="楷体" w:cs="宋体"/>
                <w:color w:val="000000"/>
                <w:kern w:val="0"/>
                <w:sz w:val="18"/>
                <w:szCs w:val="18"/>
                <w:lang w:eastAsia="zh-CN"/>
              </w:rPr>
            </w:pPr>
            <w:r>
              <w:rPr>
                <w:rFonts w:hint="eastAsia" w:eastAsia="楷体" w:cs="宋体"/>
                <w:color w:val="000000"/>
                <w:kern w:val="0"/>
                <w:sz w:val="18"/>
                <w:szCs w:val="18"/>
                <w:lang w:eastAsia="zh-CN"/>
              </w:rPr>
              <w:t>上周</w:t>
            </w:r>
          </w:p>
        </w:tc>
        <w:tc>
          <w:tcPr>
            <w:tcW w:w="420" w:type="pct"/>
            <w:tcBorders>
              <w:top w:val="single" w:color="auto" w:sz="6" w:space="0"/>
              <w:bottom w:val="single" w:color="auto" w:sz="6" w:space="0"/>
            </w:tcBorders>
            <w:shd w:val="clear" w:color="auto" w:fill="auto"/>
            <w:noWrap/>
            <w:vAlign w:val="center"/>
          </w:tcPr>
          <w:p>
            <w:pPr>
              <w:widowControl/>
              <w:jc w:val="center"/>
              <w:rPr>
                <w:rFonts w:hint="eastAsia" w:eastAsia="楷体" w:cs="宋体"/>
                <w:color w:val="000000"/>
                <w:kern w:val="0"/>
                <w:sz w:val="18"/>
                <w:szCs w:val="18"/>
                <w:lang w:eastAsia="zh-CN"/>
              </w:rPr>
            </w:pPr>
            <w:r>
              <w:rPr>
                <w:rFonts w:hint="eastAsia" w:eastAsia="楷体" w:cs="宋体"/>
                <w:color w:val="000000"/>
                <w:kern w:val="0"/>
                <w:sz w:val="18"/>
                <w:szCs w:val="18"/>
                <w:lang w:eastAsia="zh-CN"/>
              </w:rPr>
              <w:t>本月</w:t>
            </w:r>
          </w:p>
        </w:tc>
        <w:tc>
          <w:tcPr>
            <w:tcW w:w="420" w:type="pct"/>
            <w:tcBorders>
              <w:top w:val="single" w:color="auto" w:sz="6" w:space="0"/>
              <w:bottom w:val="single" w:color="auto" w:sz="6" w:space="0"/>
            </w:tcBorders>
            <w:shd w:val="clear" w:color="auto" w:fill="auto"/>
            <w:noWrap/>
            <w:vAlign w:val="center"/>
          </w:tcPr>
          <w:p>
            <w:pPr>
              <w:widowControl/>
              <w:jc w:val="center"/>
              <w:rPr>
                <w:rFonts w:hint="eastAsia" w:eastAsia="楷体" w:cs="宋体"/>
                <w:color w:val="000000"/>
                <w:kern w:val="0"/>
                <w:sz w:val="18"/>
                <w:szCs w:val="18"/>
                <w:lang w:eastAsia="zh-CN"/>
              </w:rPr>
            </w:pPr>
            <w:r>
              <w:rPr>
                <w:rFonts w:hint="eastAsia" w:eastAsia="楷体" w:cs="宋体"/>
                <w:color w:val="000000"/>
                <w:kern w:val="0"/>
                <w:sz w:val="18"/>
                <w:szCs w:val="18"/>
                <w:lang w:eastAsia="zh-CN"/>
              </w:rPr>
              <w:t>上月</w:t>
            </w:r>
          </w:p>
        </w:tc>
        <w:tc>
          <w:tcPr>
            <w:tcW w:w="420" w:type="pct"/>
            <w:tcBorders>
              <w:top w:val="single" w:color="auto" w:sz="6" w:space="0"/>
              <w:bottom w:val="single" w:color="auto" w:sz="6" w:space="0"/>
            </w:tcBorders>
            <w:shd w:val="clear" w:color="auto" w:fill="auto"/>
            <w:noWrap/>
            <w:vAlign w:val="center"/>
          </w:tcPr>
          <w:p>
            <w:pPr>
              <w:widowControl/>
              <w:jc w:val="center"/>
              <w:rPr>
                <w:rFonts w:hint="eastAsia" w:eastAsia="楷体" w:cs="宋体"/>
                <w:color w:val="000000"/>
                <w:kern w:val="0"/>
                <w:sz w:val="18"/>
                <w:szCs w:val="18"/>
                <w:lang w:eastAsia="zh-CN"/>
              </w:rPr>
            </w:pPr>
            <w:r>
              <w:rPr>
                <w:rFonts w:hint="eastAsia" w:eastAsia="楷体" w:cs="宋体"/>
                <w:color w:val="000000"/>
                <w:kern w:val="0"/>
                <w:sz w:val="18"/>
                <w:szCs w:val="18"/>
                <w:lang w:eastAsia="zh-CN"/>
              </w:rPr>
              <w:t>本季</w:t>
            </w:r>
          </w:p>
        </w:tc>
        <w:tc>
          <w:tcPr>
            <w:tcW w:w="420" w:type="pct"/>
            <w:tcBorders>
              <w:top w:val="single" w:color="auto" w:sz="6" w:space="0"/>
              <w:bottom w:val="single" w:color="auto" w:sz="6" w:space="0"/>
            </w:tcBorders>
            <w:shd w:val="clear" w:color="auto" w:fill="auto"/>
            <w:noWrap/>
            <w:vAlign w:val="center"/>
          </w:tcPr>
          <w:p>
            <w:pPr>
              <w:widowControl/>
              <w:jc w:val="center"/>
              <w:rPr>
                <w:rFonts w:hint="eastAsia" w:eastAsia="楷体" w:cs="宋体"/>
                <w:color w:val="000000"/>
                <w:kern w:val="0"/>
                <w:sz w:val="18"/>
                <w:szCs w:val="18"/>
                <w:lang w:eastAsia="zh-CN"/>
              </w:rPr>
            </w:pPr>
            <w:r>
              <w:rPr>
                <w:rFonts w:hint="eastAsia" w:eastAsia="楷体" w:cs="宋体"/>
                <w:color w:val="000000"/>
                <w:kern w:val="0"/>
                <w:sz w:val="18"/>
                <w:szCs w:val="18"/>
                <w:lang w:eastAsia="zh-CN"/>
              </w:rPr>
              <w:t>上季</w:t>
            </w:r>
          </w:p>
        </w:tc>
        <w:tc>
          <w:tcPr>
            <w:tcW w:w="420" w:type="pct"/>
            <w:tcBorders>
              <w:top w:val="single" w:color="auto" w:sz="6" w:space="0"/>
              <w:bottom w:val="single" w:color="auto" w:sz="6" w:space="0"/>
            </w:tcBorders>
            <w:shd w:val="clear" w:color="auto" w:fill="auto"/>
            <w:noWrap/>
            <w:vAlign w:val="center"/>
          </w:tcPr>
          <w:p>
            <w:pPr>
              <w:widowControl/>
              <w:jc w:val="center"/>
              <w:rPr>
                <w:rFonts w:hint="eastAsia" w:eastAsia="楷体" w:cs="宋体"/>
                <w:color w:val="000000"/>
                <w:kern w:val="0"/>
                <w:sz w:val="18"/>
                <w:szCs w:val="18"/>
                <w:lang w:eastAsia="zh-CN"/>
              </w:rPr>
            </w:pPr>
            <w:r>
              <w:rPr>
                <w:rFonts w:hint="eastAsia" w:eastAsia="楷体" w:cs="宋体"/>
                <w:color w:val="000000"/>
                <w:kern w:val="0"/>
                <w:sz w:val="18"/>
                <w:szCs w:val="18"/>
                <w:lang w:eastAsia="zh-CN"/>
              </w:rPr>
              <w:t>本年</w:t>
            </w:r>
          </w:p>
        </w:tc>
        <w:tc>
          <w:tcPr>
            <w:tcW w:w="420" w:type="pct"/>
            <w:tcBorders>
              <w:top w:val="single" w:color="auto" w:sz="6" w:space="0"/>
              <w:bottom w:val="single" w:color="auto" w:sz="6" w:space="0"/>
            </w:tcBorders>
            <w:shd w:val="clear" w:color="auto" w:fill="auto"/>
            <w:noWrap/>
            <w:vAlign w:val="center"/>
          </w:tcPr>
          <w:p>
            <w:pPr>
              <w:widowControl/>
              <w:jc w:val="center"/>
              <w:rPr>
                <w:rFonts w:hint="eastAsia" w:eastAsia="楷体" w:cs="宋体"/>
                <w:color w:val="000000"/>
                <w:kern w:val="0"/>
                <w:sz w:val="18"/>
                <w:szCs w:val="18"/>
                <w:lang w:eastAsia="zh-CN"/>
              </w:rPr>
            </w:pPr>
            <w:r>
              <w:rPr>
                <w:rFonts w:hint="eastAsia" w:eastAsia="楷体" w:cs="宋体"/>
                <w:color w:val="000000"/>
                <w:kern w:val="0"/>
                <w:sz w:val="18"/>
                <w:szCs w:val="18"/>
                <w:lang w:eastAsia="zh-CN"/>
              </w:rPr>
              <w:t>上年</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38" w:hRule="atLeast"/>
        </w:trPr>
        <w:tc>
          <w:tcPr>
            <w:tcW w:w="5000" w:type="pct"/>
            <w:gridSpan w:val="11"/>
            <w:tcBorders>
              <w:top w:val="single" w:color="auto" w:sz="6" w:space="0"/>
              <w:bottom w:val="nil"/>
            </w:tcBorders>
            <w:shd w:val="clear" w:color="auto" w:fill="auto"/>
            <w:noWrap/>
            <w:vAlign w:val="center"/>
          </w:tcPr>
          <w:tbl>
            <w:tblPr>
              <w:tblStyle w:val="24"/>
              <w:tblW w:w="5089"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623"/>
              <w:gridCol w:w="835"/>
              <w:gridCol w:w="835"/>
              <w:gridCol w:w="835"/>
              <w:gridCol w:w="835"/>
              <w:gridCol w:w="835"/>
              <w:gridCol w:w="835"/>
              <w:gridCol w:w="83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eastAsia="zh-CN"/>
                    </w:rPr>
                    <w:t xml:space="preserve"> </w:t>
                  </w:r>
                </w:p>
              </w:tc>
              <w:tc>
                <w:tcPr>
                  <w:tcW w:w="822"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424" w:type="pct"/>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490" w:type="pct"/>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822" w:type="pct"/>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4" w:type="pct"/>
                  <w:tcBorders>
                    <w:top w:val="nil"/>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90" w:type="pct"/>
                  <w:tcBorders>
                    <w:top w:val="nil"/>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eastAsia="zh-CN"/>
                    </w:rPr>
                    <w:t xml:space="preserve"> </w:t>
                  </w:r>
                </w:p>
              </w:tc>
              <w:tc>
                <w:tcPr>
                  <w:tcW w:w="822"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423" w:type="pct"/>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424" w:type="pct"/>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490" w:type="pct"/>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shd w:val="clear" w:color="auto" w:fill="FFFFFF"/>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1623"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5"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838"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c>
                <w:tcPr>
                  <w:tcW w:w="969" w:type="dxa"/>
                  <w:tcBorders>
                    <w:top w:val="nil"/>
                    <w:left w:val="nil"/>
                    <w:bottom w:val="nil"/>
                    <w:right w:val="nil"/>
                  </w:tcBorders>
                  <w:vAlign w:val="top"/>
                </w:tcPr>
                <w:p>
                  <w:pPr>
                    <w:widowControl/>
                    <w:jc w:val="center"/>
                    <w:rPr>
                      <w:rFonts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822"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4"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90" w:type="pct"/>
                  <w:tcBorders>
                    <w:top w:val="nil"/>
                    <w:left w:val="nil"/>
                    <w:bottom w:val="single" w:color="auto" w:sz="4" w:space="0"/>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r>
                    <w:rPr>
                      <w:rFonts w:hint="eastAsia" w:eastAsia="楷体" w:cs="宋体"/>
                      <w:color w:val="000000"/>
                      <w:kern w:val="0"/>
                      <w:sz w:val="18"/>
                      <w:szCs w:val="18"/>
                      <w:lang w:val="en-US" w:eastAsia="zh-CN"/>
                    </w:rPr>
                    <w:t xml:space="preserve"> </w:t>
                  </w:r>
                </w:p>
              </w:tc>
              <w:tc>
                <w:tcPr>
                  <w:tcW w:w="822"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3"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24"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c>
                <w:tcPr>
                  <w:tcW w:w="490" w:type="pct"/>
                  <w:tcBorders>
                    <w:top w:val="single" w:color="auto" w:sz="4" w:space="0"/>
                    <w:left w:val="nil"/>
                    <w:bottom w:val="nil"/>
                    <w:right w:val="nil"/>
                  </w:tcBorders>
                  <w:vAlign w:val="top"/>
                </w:tcPr>
                <w:p>
                  <w:pPr>
                    <w:widowControl/>
                    <w:jc w:val="center"/>
                    <w:rPr>
                      <w:rFonts w:hint="default" w:ascii="Times New Roman" w:hAnsi="Times New Roman" w:eastAsia="楷体" w:cs="宋体"/>
                      <w:color w:val="000000"/>
                      <w:kern w:val="0"/>
                      <w:sz w:val="18"/>
                      <w:szCs w:val="18"/>
                      <w:lang w:val="en-US" w:eastAsia="zh-CN" w:bidi="ar-SA"/>
                    </w:rPr>
                  </w:pPr>
                </w:p>
              </w:tc>
            </w:tr>
          </w:tbl>
          <w:p>
            <w:pPr>
              <w:widowControl/>
              <w:jc w:val="both"/>
              <w:rPr>
                <w:rFonts w:eastAsia="楷体" w:cs="宋体"/>
                <w:color w:val="000000"/>
                <w:kern w:val="0"/>
                <w:sz w:val="18"/>
                <w:szCs w:val="18"/>
                <w:lang w:eastAsia="zh-CN"/>
              </w:rPr>
            </w:pPr>
          </w:p>
        </w:tc>
      </w:tr>
      <w:tr>
        <w:tblPrEx>
          <w:tblCellMar>
            <w:top w:w="0" w:type="dxa"/>
            <w:left w:w="108" w:type="dxa"/>
            <w:bottom w:w="0" w:type="dxa"/>
            <w:right w:w="108" w:type="dxa"/>
          </w:tblCellMar>
        </w:tblPrEx>
        <w:tc>
          <w:tcPr>
            <w:tcW w:w="5000" w:type="pct"/>
            <w:gridSpan w:val="11"/>
            <w:tcBorders>
              <w:top w:val="single" w:color="auto" w:sz="4" w:space="0"/>
            </w:tcBorders>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ind w:firstLine="420" w:firstLineChars="200"/>
        <w:jc w:val="both"/>
        <w:rPr>
          <w:rFonts w:eastAsia="宋体"/>
          <w:color w:val="FF0000"/>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equity</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5</w:t>
      </w:r>
    </w:p>
    <w:p>
      <w:pPr>
        <w:spacing w:line="264" w:lineRule="auto"/>
        <w:jc w:val="both"/>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28</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kern w:val="0"/>
                <w:sz w:val="21"/>
                <w:szCs w:val="21"/>
              </w:rPr>
            </w:pPr>
            <w:r>
              <w:rPr>
                <w:rFonts w:hint="eastAsia" w:ascii="Times" w:hAnsi="Times" w:eastAsia="楷体" w:cs="Arial"/>
                <w:b/>
                <w:kern w:val="0"/>
                <w:sz w:val="21"/>
                <w:szCs w:val="21"/>
              </w:rPr>
              <w:t>图</w:t>
            </w:r>
            <w:r>
              <w:rPr>
                <w:rFonts w:ascii="Times" w:hAnsi="Times" w:eastAsia="楷体" w:cs="Arial"/>
                <w:b/>
                <w:kern w:val="0"/>
                <w:sz w:val="21"/>
                <w:szCs w:val="21"/>
              </w:rPr>
              <w:fldChar w:fldCharType="begin"/>
            </w:r>
            <w:r>
              <w:rPr>
                <w:rFonts w:ascii="Times" w:hAnsi="Times" w:eastAsia="楷体" w:cs="Arial"/>
                <w:b/>
                <w:kern w:val="0"/>
                <w:sz w:val="21"/>
                <w:szCs w:val="21"/>
              </w:rPr>
              <w:instrText xml:space="preserve"> Seq 图表 \* Arabic \* MERGEFORMAT </w:instrText>
            </w:r>
            <w:r>
              <w:rPr>
                <w:rFonts w:ascii="Times" w:hAnsi="Times" w:eastAsia="楷体" w:cs="Arial"/>
                <w:b/>
                <w:kern w:val="0"/>
                <w:sz w:val="21"/>
                <w:szCs w:val="21"/>
              </w:rPr>
              <w:fldChar w:fldCharType="separate"/>
            </w:r>
            <w:r>
              <w:rPr>
                <w:rFonts w:ascii="Times" w:hAnsi="Times" w:eastAsia="楷体" w:cs="Arial"/>
                <w:b/>
                <w:kern w:val="0"/>
                <w:sz w:val="21"/>
                <w:szCs w:val="21"/>
              </w:rPr>
              <w:t>29</w:t>
            </w:r>
            <w:r>
              <w:rPr>
                <w:rFonts w:ascii="Times" w:hAnsi="Times" w:eastAsia="楷体" w:cs="Arial"/>
                <w:b/>
                <w:kern w:val="0"/>
                <w:sz w:val="21"/>
                <w:szCs w:val="21"/>
              </w:rPr>
              <w:fldChar w:fldCharType="end"/>
            </w:r>
            <w:r>
              <w:rPr>
                <w:rFonts w:hint="eastAsia" w:ascii="Times" w:hAnsi="Times" w:eastAsia="楷体" w:cs="Arial"/>
                <w:b/>
                <w:kern w:val="0"/>
                <w:sz w:val="21"/>
                <w:szCs w:val="21"/>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color w:val="FF0000"/>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28</w:t>
            </w:r>
          </w:p>
        </w:tc>
        <w:tc>
          <w:tcPr>
            <w:tcW w:w="283" w:type="dxa"/>
            <w:shd w:val="clear" w:color="auto" w:fill="auto"/>
          </w:tcPr>
          <w:p>
            <w:pPr>
              <w:pStyle w:val="39"/>
              <w:ind w:left="0" w:leftChars="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29</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bookmarkEnd w:id="1"/>
    </w:tbl>
    <w:p>
      <w:pPr>
        <w:pStyle w:val="47"/>
        <w:ind w:left="0" w:leftChars="0"/>
      </w:pPr>
      <w:bookmarkStart w:id="42" w:name="_Toc512157253"/>
      <w:bookmarkStart w:id="43" w:name="_Toc511597981"/>
      <w:bookmarkStart w:id="44" w:name="_Toc512157204"/>
    </w:p>
    <w:tbl>
      <w:tblPr>
        <w:tblStyle w:val="23"/>
        <w:tblW w:w="7694" w:type="dxa"/>
        <w:jc w:val="center"/>
        <w:tblLayout w:type="fixed"/>
        <w:tblCellMar>
          <w:top w:w="0" w:type="dxa"/>
          <w:left w:w="108" w:type="dxa"/>
          <w:bottom w:w="0" w:type="dxa"/>
          <w:right w:w="108" w:type="dxa"/>
        </w:tblCellMar>
      </w:tblPr>
      <w:tblGrid>
        <w:gridCol w:w="7694"/>
      </w:tblGrid>
      <w:tr>
        <w:tblPrEx>
          <w:tblCellMar>
            <w:top w:w="0" w:type="dxa"/>
            <w:left w:w="108" w:type="dxa"/>
            <w:bottom w:w="0" w:type="dxa"/>
            <w:right w:w="108" w:type="dxa"/>
          </w:tblCellMar>
        </w:tblPrEx>
        <w:trPr>
          <w:jc w:val="center"/>
        </w:trPr>
        <w:tc>
          <w:tcPr>
            <w:tcW w:w="7694"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30</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272" w:hRule="exact"/>
          <w:jc w:val="center"/>
        </w:trPr>
        <w:tc>
          <w:tcPr>
            <w:tcW w:w="7694"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3</w:t>
            </w:r>
            <w:r>
              <w:rPr>
                <w:rFonts w:hint="eastAsia" w:cs="Arial"/>
                <w:color w:val="FF0000"/>
                <w:kern w:val="0"/>
                <w:sz w:val="21"/>
                <w:szCs w:val="21"/>
                <w:lang w:val="en-US" w:eastAsia="zh-CN"/>
              </w:rPr>
              <w:t>0</w:t>
            </w:r>
          </w:p>
        </w:tc>
      </w:tr>
      <w:tr>
        <w:tblPrEx>
          <w:tblCellMar>
            <w:top w:w="0" w:type="dxa"/>
            <w:left w:w="108" w:type="dxa"/>
            <w:bottom w:w="0" w:type="dxa"/>
            <w:right w:w="108" w:type="dxa"/>
          </w:tblCellMar>
        </w:tblPrEx>
        <w:trPr>
          <w:jc w:val="center"/>
        </w:trPr>
        <w:tc>
          <w:tcPr>
            <w:tcW w:w="7694" w:type="dxa"/>
            <w:tcBorders>
              <w:top w:val="single" w:color="auto" w:sz="4" w:space="0"/>
            </w:tcBorders>
            <w:shd w:val="clear" w:color="auto" w:fill="auto"/>
          </w:tcPr>
          <w:p>
            <w:pPr>
              <w:pStyle w:val="39"/>
              <w:autoSpaceDE/>
              <w:autoSpaceDN/>
              <w:adjustRightInd/>
              <w:spacing w:after="0"/>
              <w:ind w:left="0" w:leftChars="0"/>
              <w:rPr>
                <w:color w:val="0F243E"/>
                <w:sz w:val="18"/>
              </w:rPr>
            </w:pPr>
            <w:r>
              <w:rPr>
                <w:rFonts w:hint="eastAsia" w:ascii="Times New Roman" w:hAnsi="Times New Roman" w:eastAsia="楷体" w:cs="Arial"/>
                <w:color w:val="0F243E"/>
                <w:sz w:val="18"/>
                <w:lang w:eastAsia="zh-CN"/>
              </w:rPr>
              <w:t>数据来源：Wind，广发证券投资业务管理总部</w:t>
            </w:r>
          </w:p>
        </w:tc>
      </w:tr>
    </w:tbl>
    <w:p>
      <w:pPr>
        <w:rPr>
          <w:rFonts w:eastAsiaTheme="minorEastAsia"/>
          <w:lang w:eastAsia="zh-CN"/>
        </w:rPr>
      </w:pPr>
    </w:p>
    <w:p>
      <w:pPr>
        <w:keepNext/>
        <w:keepLines/>
        <w:spacing w:before="97" w:beforeLines="30" w:after="97" w:afterLines="30"/>
        <w:contextualSpacing/>
        <w:jc w:val="both"/>
        <w:outlineLvl w:val="1"/>
        <w:rPr>
          <w:rFonts w:eastAsia="黑体"/>
          <w:b/>
          <w:bCs/>
          <w:color w:val="2878B4"/>
          <w:kern w:val="0"/>
          <w:sz w:val="30"/>
          <w:szCs w:val="32"/>
          <w:lang w:eastAsia="zh-CN"/>
        </w:rPr>
      </w:pPr>
      <w:bookmarkStart w:id="45" w:name="_Toc32263218"/>
      <w:r>
        <w:rPr>
          <w:rFonts w:eastAsia="黑体"/>
          <w:b/>
          <w:bCs/>
          <w:color w:val="2878B4"/>
          <w:kern w:val="0"/>
          <w:sz w:val="30"/>
          <w:szCs w:val="32"/>
          <w:lang w:eastAsia="zh-CN"/>
        </w:rPr>
        <w:t>港股</w:t>
      </w:r>
      <w:bookmarkEnd w:id="42"/>
      <w:bookmarkEnd w:id="43"/>
      <w:bookmarkEnd w:id="44"/>
      <w:bookmarkEnd w:id="45"/>
    </w:p>
    <w:p>
      <w:pPr>
        <w:spacing w:line="264" w:lineRule="auto"/>
        <w:ind w:firstLine="420" w:firstLineChars="200"/>
        <w:jc w:val="both"/>
        <w:rPr>
          <w:rFonts w:hint="eastAsia" w:eastAsia="楷体"/>
          <w:b w:val="0"/>
          <w:bCs/>
          <w:color w:val="000000" w:themeColor="text1"/>
          <w:sz w:val="21"/>
          <w:szCs w:val="22"/>
          <w:lang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oversea</w:t>
      </w:r>
      <w:r>
        <w:rPr>
          <w:rFonts w:hint="eastAsia" w:eastAsia="楷体"/>
          <w:b w:val="0"/>
          <w:bCs/>
          <w:color w:val="000000" w:themeColor="text1"/>
          <w:sz w:val="21"/>
          <w:szCs w:val="22"/>
          <w:lang w:eastAsia="zh-CN"/>
          <w14:textFill>
            <w14:solidFill>
              <w14:schemeClr w14:val="tx1"/>
            </w14:solidFill>
          </w14:textFill>
        </w:rPr>
        <w:t>_1</w:t>
      </w:r>
    </w:p>
    <w:p>
      <w:pPr>
        <w:pStyle w:val="39"/>
        <w:ind w:left="0" w:leftChars="0"/>
        <w:rPr>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31</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：恒生指数</w:t>
            </w:r>
            <w:r>
              <w:rPr>
                <w:rFonts w:hint="eastAsia" w:eastAsia="楷体"/>
                <w:b/>
                <w:color w:val="000000" w:themeColor="text1"/>
                <w:sz w:val="21"/>
                <w:szCs w:val="22"/>
                <w:lang w:val="en-US" w:eastAsia="zh-CN"/>
                <w14:textFill>
                  <w14:solidFill>
                    <w14:schemeClr w14:val="tx1"/>
                  </w14:solidFill>
                </w14:textFill>
              </w:rPr>
              <w:t>XXXX</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32</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：港股通累计买入成交净额</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3</w:t>
            </w:r>
            <w:r>
              <w:rPr>
                <w:rFonts w:hint="eastAsia" w:cs="Arial"/>
                <w:color w:val="FF0000"/>
                <w:kern w:val="0"/>
                <w:sz w:val="21"/>
                <w:szCs w:val="21"/>
                <w:lang w:val="en-US" w:eastAsia="zh-CN"/>
              </w:rPr>
              <w:t>1</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3</w:t>
            </w:r>
            <w:r>
              <w:rPr>
                <w:rFonts w:hint="eastAsia" w:cs="Arial"/>
                <w:color w:val="FF0000"/>
                <w:kern w:val="0"/>
                <w:sz w:val="21"/>
                <w:szCs w:val="21"/>
                <w:lang w:val="en-US" w:eastAsia="zh-CN"/>
              </w:rPr>
              <w:t>2</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pStyle w:val="39"/>
        <w:ind w:left="0" w:leftChars="0"/>
        <w:rPr>
          <w:lang w:eastAsia="zh-CN"/>
        </w:rPr>
      </w:pPr>
    </w:p>
    <w:tbl>
      <w:tblPr>
        <w:tblStyle w:val="23"/>
        <w:tblW w:w="7694" w:type="dxa"/>
        <w:jc w:val="center"/>
        <w:tblLayout w:type="fixed"/>
        <w:tblCellMar>
          <w:top w:w="0" w:type="dxa"/>
          <w:left w:w="108" w:type="dxa"/>
          <w:bottom w:w="0" w:type="dxa"/>
          <w:right w:w="108" w:type="dxa"/>
        </w:tblCellMar>
      </w:tblPr>
      <w:tblGrid>
        <w:gridCol w:w="7694"/>
      </w:tblGrid>
      <w:tr>
        <w:trPr>
          <w:jc w:val="center"/>
        </w:trPr>
        <w:tc>
          <w:tcPr>
            <w:tcW w:w="7694"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33</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272" w:hRule="exact"/>
          <w:jc w:val="center"/>
        </w:trPr>
        <w:tc>
          <w:tcPr>
            <w:tcW w:w="7694"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3</w:t>
            </w:r>
            <w:r>
              <w:rPr>
                <w:rFonts w:hint="eastAsia" w:cs="Arial"/>
                <w:color w:val="FF0000"/>
                <w:kern w:val="0"/>
                <w:sz w:val="21"/>
                <w:szCs w:val="21"/>
                <w:lang w:val="en-US" w:eastAsia="zh-CN"/>
              </w:rPr>
              <w:t>3</w:t>
            </w:r>
          </w:p>
        </w:tc>
      </w:tr>
      <w:tr>
        <w:tblPrEx>
          <w:tblCellMar>
            <w:top w:w="0" w:type="dxa"/>
            <w:left w:w="108" w:type="dxa"/>
            <w:bottom w:w="0" w:type="dxa"/>
            <w:right w:w="108" w:type="dxa"/>
          </w:tblCellMar>
        </w:tblPrEx>
        <w:trPr>
          <w:jc w:val="center"/>
        </w:trPr>
        <w:tc>
          <w:tcPr>
            <w:tcW w:w="7694" w:type="dxa"/>
            <w:tcBorders>
              <w:top w:val="single" w:color="auto" w:sz="4" w:space="0"/>
            </w:tcBorders>
            <w:shd w:val="clear" w:color="auto" w:fill="auto"/>
          </w:tcPr>
          <w:p>
            <w:pPr>
              <w:pStyle w:val="39"/>
              <w:autoSpaceDE/>
              <w:autoSpaceDN/>
              <w:adjustRightInd/>
              <w:spacing w:after="0"/>
              <w:ind w:left="0" w:leftChars="0"/>
              <w:rPr>
                <w:rFonts w:ascii="Times New Roman" w:hAnsi="Times New Roman" w:eastAsia="楷体" w:cs="Arial"/>
                <w:color w:val="0F243E"/>
                <w:sz w:val="18"/>
                <w:lang w:eastAsia="zh-CN"/>
              </w:rPr>
            </w:pPr>
            <w:r>
              <w:rPr>
                <w:rFonts w:hint="eastAsia" w:ascii="Times New Roman" w:hAnsi="Times New Roman" w:eastAsia="楷体" w:cs="Arial"/>
                <w:color w:val="0F243E"/>
                <w:sz w:val="18"/>
                <w:lang w:eastAsia="zh-CN"/>
              </w:rPr>
              <w:t>数据来源：Wind，广发证券投资业务管理总部</w:t>
            </w:r>
          </w:p>
        </w:tc>
      </w:tr>
    </w:tbl>
    <w:p>
      <w:pPr>
        <w:rPr>
          <w:rFonts w:eastAsiaTheme="minorEastAsia"/>
          <w:lang w:eastAsia="zh-CN"/>
        </w:rPr>
      </w:pPr>
    </w:p>
    <w:p>
      <w:pPr>
        <w:keepNext/>
        <w:keepLines/>
        <w:spacing w:before="97" w:beforeLines="30" w:after="97" w:afterLines="30"/>
        <w:contextualSpacing/>
        <w:jc w:val="both"/>
        <w:outlineLvl w:val="1"/>
        <w:rPr>
          <w:rFonts w:eastAsia="黑体"/>
          <w:b/>
          <w:bCs/>
          <w:color w:val="2878B4"/>
          <w:kern w:val="0"/>
          <w:sz w:val="30"/>
          <w:szCs w:val="32"/>
          <w:lang w:eastAsia="zh-CN"/>
        </w:rPr>
      </w:pPr>
      <w:bookmarkStart w:id="46" w:name="_Toc32263219"/>
      <w:r>
        <w:rPr>
          <w:rFonts w:hint="eastAsia" w:eastAsia="黑体"/>
          <w:b/>
          <w:bCs/>
          <w:color w:val="2878B4"/>
          <w:kern w:val="0"/>
          <w:sz w:val="30"/>
          <w:szCs w:val="32"/>
          <w:lang w:eastAsia="zh-CN"/>
        </w:rPr>
        <w:t>大宗商品</w:t>
      </w:r>
      <w:bookmarkEnd w:id="46"/>
    </w:p>
    <w:p>
      <w:pPr>
        <w:keepNext/>
        <w:keepLines/>
        <w:widowControl/>
        <w:spacing w:before="163" w:beforeLines="50" w:after="163" w:afterLines="50"/>
        <w:outlineLvl w:val="2"/>
        <w:rPr>
          <w:rFonts w:eastAsia="黑体"/>
          <w:b/>
          <w:bCs/>
          <w:color w:val="2878B4"/>
          <w:kern w:val="0"/>
          <w:szCs w:val="32"/>
          <w:lang w:eastAsia="zh-CN"/>
        </w:rPr>
      </w:pPr>
      <w:bookmarkStart w:id="47" w:name="_Toc32263220"/>
      <w:r>
        <w:rPr>
          <w:rFonts w:hint="eastAsia" w:eastAsia="黑体"/>
          <w:b/>
          <w:bCs/>
          <w:color w:val="2878B4"/>
          <w:kern w:val="0"/>
          <w:szCs w:val="32"/>
          <w:lang w:eastAsia="zh-CN"/>
        </w:rPr>
        <w:t>原油</w:t>
      </w:r>
      <w:bookmarkEnd w:id="47"/>
    </w:p>
    <w:p>
      <w:pPr>
        <w:spacing w:line="264" w:lineRule="auto"/>
        <w:ind w:firstLine="420" w:firstLineChars="200"/>
        <w:jc w:val="both"/>
        <w:rPr>
          <w:rFonts w:hint="eastAsia" w:eastAsia="楷体"/>
          <w:b w:val="0"/>
          <w:bCs/>
          <w:color w:val="000000" w:themeColor="text1"/>
          <w:sz w:val="21"/>
          <w:szCs w:val="22"/>
          <w:lang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crudeoil</w:t>
      </w:r>
      <w:r>
        <w:rPr>
          <w:rFonts w:hint="eastAsia" w:eastAsia="楷体"/>
          <w:b w:val="0"/>
          <w:bCs/>
          <w:color w:val="000000" w:themeColor="text1"/>
          <w:sz w:val="21"/>
          <w:szCs w:val="22"/>
          <w:lang w:eastAsia="zh-CN"/>
          <w14:textFill>
            <w14:solidFill>
              <w14:schemeClr w14:val="tx1"/>
            </w14:solidFill>
          </w14:textFill>
        </w:rPr>
        <w:t>_1</w:t>
      </w:r>
    </w:p>
    <w:p>
      <w:pPr>
        <w:widowControl/>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rPr>
          <w:jc w:val="center"/>
        </w:trPr>
        <w:tc>
          <w:tcPr>
            <w:tcW w:w="5037" w:type="dxa"/>
            <w:tcBorders>
              <w:bottom w:val="single" w:color="auto" w:sz="4" w:space="0"/>
            </w:tcBorders>
            <w:shd w:val="clear" w:color="auto" w:fill="auto"/>
          </w:tcPr>
          <w:p>
            <w:pPr>
              <w:autoSpaceDE w:val="0"/>
              <w:autoSpaceDN w:val="0"/>
              <w:adjustRightInd w:val="0"/>
              <w:rPr>
                <w:rFonts w:ascii="Times" w:hAnsi="Times" w:cs="Arial"/>
                <w:b/>
                <w:color w:val="000000" w:themeColor="text1"/>
                <w:kern w:val="0"/>
                <w:sz w:val="21"/>
                <w:szCs w:val="21"/>
                <w:lang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34</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35</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3</w:t>
            </w:r>
            <w:r>
              <w:rPr>
                <w:rFonts w:hint="eastAsia" w:cs="Arial"/>
                <w:color w:val="FF0000"/>
                <w:kern w:val="0"/>
                <w:sz w:val="21"/>
                <w:szCs w:val="21"/>
                <w:lang w:val="en-US" w:eastAsia="zh-CN"/>
              </w:rPr>
              <w:t>4</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3</w:t>
            </w:r>
            <w:r>
              <w:rPr>
                <w:rFonts w:hint="eastAsia" w:cs="Arial"/>
                <w:color w:val="FF0000"/>
                <w:kern w:val="0"/>
                <w:sz w:val="21"/>
                <w:szCs w:val="21"/>
                <w:lang w:val="en-US" w:eastAsia="zh-CN"/>
              </w:rPr>
              <w:t>5</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widowControl/>
        <w:ind w:firstLine="420" w:firstLineChars="200"/>
        <w:rPr>
          <w:rFonts w:eastAsia="楷体"/>
          <w:color w:val="000000"/>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crudeoil</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2</w:t>
      </w:r>
    </w:p>
    <w:p>
      <w:pPr>
        <w:widowControl/>
        <w:ind w:firstLine="420" w:firstLineChars="200"/>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36</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37</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3</w:t>
            </w:r>
            <w:r>
              <w:rPr>
                <w:rFonts w:hint="eastAsia" w:cs="Arial"/>
                <w:color w:val="FF0000"/>
                <w:kern w:val="0"/>
                <w:sz w:val="21"/>
                <w:szCs w:val="21"/>
                <w:lang w:val="en-US" w:eastAsia="zh-CN"/>
              </w:rPr>
              <w:t>6</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3</w:t>
            </w:r>
            <w:r>
              <w:rPr>
                <w:rFonts w:hint="eastAsia" w:cs="Arial"/>
                <w:color w:val="FF0000"/>
                <w:kern w:val="0"/>
                <w:sz w:val="21"/>
                <w:szCs w:val="21"/>
                <w:lang w:val="en-US" w:eastAsia="zh-CN"/>
              </w:rPr>
              <w:t>7</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widowControl/>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hint="default" w:ascii="Times" w:hAnsi="Times" w:eastAsia="楷体" w:cs="Arial"/>
                <w:b/>
                <w:color w:val="000000" w:themeColor="text1"/>
                <w:kern w:val="0"/>
                <w:sz w:val="21"/>
                <w:szCs w:val="21"/>
                <w:lang w:val="en-US"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38</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：美湾地区原油库存</w:t>
            </w:r>
            <w:r>
              <w:rPr>
                <w:rFonts w:hint="eastAsia" w:ascii="Times" w:hAnsi="Times" w:eastAsia="楷体" w:cs="Arial"/>
                <w:b/>
                <w:color w:val="000000" w:themeColor="text1"/>
                <w:kern w:val="0"/>
                <w:sz w:val="21"/>
                <w:szCs w:val="21"/>
                <w:lang w:val="en-US" w:eastAsia="zh-CN"/>
                <w14:textFill>
                  <w14:solidFill>
                    <w14:schemeClr w14:val="tx1"/>
                  </w14:solidFill>
                </w14:textFill>
              </w:rPr>
              <w:t>XXXX</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39</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38</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39</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widowControl/>
        <w:ind w:firstLine="422" w:firstLineChars="200"/>
        <w:rPr>
          <w:rFonts w:eastAsia="楷体"/>
          <w:b/>
          <w:bCs/>
          <w:color w:val="000000"/>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crudeoil</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3</w:t>
      </w:r>
    </w:p>
    <w:p>
      <w:pPr>
        <w:widowControl/>
        <w:ind w:firstLine="420" w:firstLineChars="200"/>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kern w:val="0"/>
                <w:sz w:val="21"/>
                <w:szCs w:val="21"/>
              </w:rPr>
              <w:t>图</w:t>
            </w:r>
            <w:r>
              <w:rPr>
                <w:rFonts w:ascii="Times" w:hAnsi="Times" w:eastAsia="楷体" w:cs="Arial"/>
                <w:b/>
                <w:kern w:val="0"/>
                <w:sz w:val="21"/>
                <w:szCs w:val="21"/>
              </w:rPr>
              <w:fldChar w:fldCharType="begin"/>
            </w:r>
            <w:r>
              <w:rPr>
                <w:rFonts w:ascii="Times" w:hAnsi="Times" w:eastAsia="楷体" w:cs="Arial"/>
                <w:b/>
                <w:kern w:val="0"/>
                <w:sz w:val="21"/>
                <w:szCs w:val="21"/>
              </w:rPr>
              <w:instrText xml:space="preserve"> Seq 图表 \* Arabic \* MERGEFORMAT </w:instrText>
            </w:r>
            <w:r>
              <w:rPr>
                <w:rFonts w:ascii="Times" w:hAnsi="Times" w:eastAsia="楷体" w:cs="Arial"/>
                <w:b/>
                <w:kern w:val="0"/>
                <w:sz w:val="21"/>
                <w:szCs w:val="21"/>
              </w:rPr>
              <w:fldChar w:fldCharType="separate"/>
            </w:r>
            <w:r>
              <w:rPr>
                <w:rFonts w:ascii="Times" w:hAnsi="Times" w:eastAsia="楷体" w:cs="Arial"/>
                <w:b/>
                <w:kern w:val="0"/>
                <w:sz w:val="21"/>
                <w:szCs w:val="21"/>
              </w:rPr>
              <w:t>40</w:t>
            </w:r>
            <w:r>
              <w:rPr>
                <w:rFonts w:ascii="Times" w:hAnsi="Times" w:eastAsia="楷体" w:cs="Arial"/>
                <w:b/>
                <w:kern w:val="0"/>
                <w:sz w:val="21"/>
                <w:szCs w:val="21"/>
              </w:rPr>
              <w:fldChar w:fldCharType="end"/>
            </w:r>
            <w:r>
              <w:rPr>
                <w:rFonts w:hint="eastAsia" w:ascii="Times" w:hAnsi="Times" w:eastAsia="楷体" w:cs="Arial"/>
                <w:b/>
                <w:kern w:val="0"/>
                <w:sz w:val="21"/>
                <w:szCs w:val="21"/>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41</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4</w:t>
            </w:r>
            <w:r>
              <w:rPr>
                <w:rFonts w:hint="eastAsia" w:cs="Arial"/>
                <w:color w:val="FF0000"/>
                <w:kern w:val="0"/>
                <w:sz w:val="21"/>
                <w:szCs w:val="21"/>
                <w:lang w:val="en-US" w:eastAsia="zh-CN"/>
              </w:rPr>
              <w:t>0</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4</w:t>
            </w:r>
            <w:r>
              <w:rPr>
                <w:rFonts w:hint="eastAsia" w:cs="Arial"/>
                <w:color w:val="FF0000"/>
                <w:kern w:val="0"/>
                <w:sz w:val="21"/>
                <w:szCs w:val="21"/>
                <w:lang w:val="en-US" w:eastAsia="zh-CN"/>
              </w:rPr>
              <w:t>1</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widowControl/>
        <w:ind w:firstLine="420" w:firstLineChars="200"/>
        <w:rPr>
          <w:rFonts w:eastAsia="楷体"/>
          <w:color w:val="000000"/>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crudeoil</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4</w:t>
      </w:r>
    </w:p>
    <w:p>
      <w:pPr>
        <w:widowControl/>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42</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43</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4</w:t>
            </w:r>
            <w:r>
              <w:rPr>
                <w:rFonts w:hint="eastAsia" w:cs="Arial"/>
                <w:color w:val="FF0000"/>
                <w:kern w:val="0"/>
                <w:sz w:val="21"/>
                <w:szCs w:val="21"/>
                <w:lang w:val="en-US" w:eastAsia="zh-CN"/>
              </w:rPr>
              <w:t>2</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4</w:t>
            </w:r>
            <w:r>
              <w:rPr>
                <w:rFonts w:hint="eastAsia" w:cs="Arial"/>
                <w:color w:val="FF0000"/>
                <w:kern w:val="0"/>
                <w:sz w:val="21"/>
                <w:szCs w:val="21"/>
                <w:lang w:val="en-US" w:eastAsia="zh-CN"/>
              </w:rPr>
              <w:t>3</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44</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45</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4</w:t>
            </w:r>
            <w:r>
              <w:rPr>
                <w:rFonts w:hint="eastAsia" w:cs="Arial"/>
                <w:color w:val="FF0000"/>
                <w:kern w:val="0"/>
                <w:sz w:val="21"/>
                <w:szCs w:val="21"/>
                <w:lang w:val="en-US" w:eastAsia="zh-CN"/>
              </w:rPr>
              <w:t>4</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4</w:t>
            </w:r>
            <w:r>
              <w:rPr>
                <w:rFonts w:hint="eastAsia" w:cs="Arial"/>
                <w:color w:val="FF0000"/>
                <w:kern w:val="0"/>
                <w:sz w:val="21"/>
                <w:szCs w:val="21"/>
                <w:lang w:val="en-US" w:eastAsia="zh-CN"/>
              </w:rPr>
              <w:t>5</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widowControl/>
        <w:ind w:firstLine="420" w:firstLineChars="200"/>
        <w:rPr>
          <w:rFonts w:eastAsia="楷体"/>
          <w:color w:val="000000"/>
          <w:sz w:val="21"/>
          <w:szCs w:val="22"/>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crudeoil</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5</w:t>
      </w:r>
    </w:p>
    <w:p>
      <w:pPr>
        <w:widowControl/>
        <w:ind w:firstLine="420" w:firstLineChars="200"/>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46</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47</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4</w:t>
            </w:r>
            <w:r>
              <w:rPr>
                <w:rFonts w:hint="eastAsia" w:cs="Arial"/>
                <w:color w:val="FF0000"/>
                <w:kern w:val="0"/>
                <w:sz w:val="21"/>
                <w:szCs w:val="21"/>
                <w:lang w:val="en-US" w:eastAsia="zh-CN"/>
              </w:rPr>
              <w:t>6</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4</w:t>
            </w:r>
            <w:r>
              <w:rPr>
                <w:rFonts w:hint="eastAsia" w:cs="Arial"/>
                <w:color w:val="FF0000"/>
                <w:kern w:val="0"/>
                <w:sz w:val="21"/>
                <w:szCs w:val="21"/>
                <w:lang w:val="en-US" w:eastAsia="zh-CN"/>
              </w:rPr>
              <w:t>7</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64" w:lineRule="auto"/>
        <w:ind w:firstLine="420" w:firstLineChars="200"/>
        <w:jc w:val="both"/>
        <w:rPr>
          <w:rFonts w:eastAsia="楷体"/>
          <w:color w:val="000000"/>
          <w:sz w:val="21"/>
          <w:szCs w:val="22"/>
          <w:lang w:eastAsia="zh-CN"/>
        </w:rPr>
      </w:pPr>
      <w:bookmarkStart w:id="48" w:name="_Toc32263221"/>
    </w:p>
    <w:p>
      <w:pPr>
        <w:keepNext/>
        <w:keepLines/>
        <w:widowControl/>
        <w:spacing w:before="163" w:beforeLines="50" w:after="163" w:afterLines="50"/>
        <w:outlineLvl w:val="2"/>
        <w:rPr>
          <w:rFonts w:eastAsia="黑体"/>
          <w:b/>
          <w:bCs/>
          <w:color w:val="2878B4"/>
          <w:kern w:val="0"/>
          <w:szCs w:val="32"/>
          <w:lang w:eastAsia="zh-CN"/>
        </w:rPr>
      </w:pPr>
      <w:r>
        <w:rPr>
          <w:rFonts w:hint="eastAsia" w:eastAsia="黑体"/>
          <w:b/>
          <w:bCs/>
          <w:color w:val="2878B4"/>
          <w:kern w:val="0"/>
          <w:szCs w:val="32"/>
          <w:lang w:eastAsia="zh-CN"/>
        </w:rPr>
        <w:t>黑色</w:t>
      </w:r>
      <w:bookmarkEnd w:id="48"/>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black</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1</w:t>
      </w:r>
    </w:p>
    <w:p>
      <w:pPr>
        <w:widowControl/>
        <w:ind w:firstLine="420" w:firstLineChars="200"/>
        <w:rPr>
          <w:rFonts w:eastAsia="楷体"/>
          <w:color w:val="000000"/>
          <w:sz w:val="21"/>
          <w:szCs w:val="22"/>
          <w:lang w:eastAsia="zh-CN"/>
        </w:rPr>
      </w:pPr>
    </w:p>
    <w:tbl>
      <w:tblPr>
        <w:tblStyle w:val="23"/>
        <w:tblW w:w="5000" w:type="pct"/>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5000" w:type="pct"/>
            <w:tcBorders>
              <w:bottom w:val="single" w:color="auto" w:sz="4" w:space="0"/>
            </w:tcBorders>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bookmarkStart w:id="49" w:name="_Hlk17029337"/>
            <w:r>
              <w:rPr>
                <w:rFonts w:hint="eastAsia" w:ascii="Times" w:hAnsi="Times" w:eastAsia="楷体" w:cs="Arial"/>
                <w:b/>
                <w:color w:val="000000" w:themeColor="text1"/>
                <w:kern w:val="0"/>
                <w:sz w:val="21"/>
                <w:szCs w:val="21"/>
                <w14:textFill>
                  <w14:solidFill>
                    <w14:schemeClr w14:val="tx1"/>
                  </w14:solidFill>
                </w14:textFill>
              </w:rPr>
              <w:t>表</w:t>
            </w:r>
            <w:r>
              <w:rPr>
                <w:rFonts w:hint="eastAsia" w:ascii="Times" w:hAnsi="Times" w:eastAsia="楷体" w:cs="Arial"/>
                <w:b/>
                <w:color w:val="000000" w:themeColor="text1"/>
                <w:kern w:val="0"/>
                <w:sz w:val="21"/>
                <w:szCs w:val="21"/>
                <w:lang w:eastAsia="zh-CN"/>
                <w14:textFill>
                  <w14:solidFill>
                    <w14:schemeClr w14:val="tx1"/>
                  </w14:solidFill>
                </w14:textFill>
              </w:rPr>
              <w:t>8</w:t>
            </w:r>
            <w:r>
              <w:rPr>
                <w:rFonts w:hint="eastAsia" w:ascii="Times" w:hAnsi="Times" w:eastAsia="楷体" w:cs="Arial"/>
                <w:b/>
                <w:color w:val="000000" w:themeColor="text1"/>
                <w:kern w:val="0"/>
                <w:sz w:val="21"/>
                <w:szCs w:val="21"/>
                <w14:textFill>
                  <w14:solidFill>
                    <w14:schemeClr w14:val="tx1"/>
                  </w14:solidFill>
                </w14:textFill>
              </w:rPr>
              <w:t>：本周钢材、原材料价格及基差表现</w:t>
            </w:r>
          </w:p>
        </w:tc>
      </w:tr>
      <w:tr>
        <w:tblPrEx>
          <w:tblCellMar>
            <w:top w:w="0" w:type="dxa"/>
            <w:left w:w="108" w:type="dxa"/>
            <w:bottom w:w="0" w:type="dxa"/>
            <w:right w:w="108" w:type="dxa"/>
          </w:tblCellMar>
        </w:tblPrEx>
        <w:trPr>
          <w:trHeight w:val="361" w:hRule="atLeast"/>
        </w:trPr>
        <w:tc>
          <w:tcPr>
            <w:tcW w:w="5000" w:type="pct"/>
            <w:tcBorders>
              <w:top w:val="single" w:color="auto" w:sz="4" w:space="0"/>
              <w:bottom w:val="single" w:color="auto" w:sz="4" w:space="0"/>
            </w:tcBorders>
            <w:vAlign w:val="center"/>
          </w:tcPr>
          <w:tbl>
            <w:tblPr>
              <w:tblStyle w:val="78"/>
              <w:tblW w:w="9530"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66"/>
              <w:gridCol w:w="3399"/>
              <w:gridCol w:w="972"/>
              <w:gridCol w:w="973"/>
              <w:gridCol w:w="972"/>
              <w:gridCol w:w="972"/>
              <w:gridCol w:w="1076"/>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tcBorders>
                    <w:bottom w:val="single" w:color="auto" w:sz="8" w:space="0"/>
                  </w:tcBorders>
                  <w:shd w:val="clear" w:color="auto" w:fill="auto"/>
                  <w:noWrap/>
                  <w:vAlign w:val="center"/>
                </w:tcPr>
                <w:p>
                  <w:pPr>
                    <w:widowControl/>
                    <w:ind w:firstLine="360" w:firstLineChars="200"/>
                    <w:jc w:val="center"/>
                    <w:rPr>
                      <w:rFonts w:eastAsia="楷体" w:cs="宋体"/>
                      <w:b w:val="0"/>
                      <w:bCs w:val="0"/>
                      <w:color w:val="000000"/>
                      <w:kern w:val="0"/>
                      <w:sz w:val="18"/>
                      <w:szCs w:val="18"/>
                      <w:lang w:eastAsia="zh-CN"/>
                    </w:rPr>
                  </w:pPr>
                </w:p>
              </w:tc>
              <w:tc>
                <w:tcPr>
                  <w:tcW w:w="3399" w:type="dxa"/>
                  <w:tcBorders>
                    <w:bottom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品种</w:t>
                  </w:r>
                </w:p>
              </w:tc>
              <w:tc>
                <w:tcPr>
                  <w:tcW w:w="972" w:type="dxa"/>
                  <w:tcBorders>
                    <w:bottom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本周</w:t>
                  </w:r>
                </w:p>
              </w:tc>
              <w:tc>
                <w:tcPr>
                  <w:tcW w:w="973" w:type="dxa"/>
                  <w:tcBorders>
                    <w:bottom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上周</w:t>
                  </w:r>
                </w:p>
              </w:tc>
              <w:tc>
                <w:tcPr>
                  <w:tcW w:w="972" w:type="dxa"/>
                  <w:tcBorders>
                    <w:bottom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上月末</w:t>
                  </w:r>
                </w:p>
              </w:tc>
              <w:tc>
                <w:tcPr>
                  <w:tcW w:w="972" w:type="dxa"/>
                  <w:tcBorders>
                    <w:bottom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周变动</w:t>
                  </w:r>
                </w:p>
              </w:tc>
              <w:tc>
                <w:tcPr>
                  <w:tcW w:w="1076" w:type="dxa"/>
                  <w:tcBorders>
                    <w:bottom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月变动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restart"/>
                  <w:tcBorders>
                    <w:top w:val="single" w:color="auto" w:sz="8" w:space="0"/>
                    <w:bottom w:val="nil"/>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期货价</w:t>
                  </w:r>
                </w:p>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螺纹钢</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a#tw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a#lw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a#lm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a#wc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a#mc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tcBorders>
                    <w:top w:val="nil"/>
                    <w:bottom w:val="nil"/>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热压卷板</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b#tw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b#lw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b#lm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b#wc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b#mc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tcBorders>
                    <w:top w:val="nil"/>
                    <w:bottom w:val="nil"/>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铁矿石</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c#tw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c#lw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c#lm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c#wc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c#mc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tcBorders>
                    <w:top w:val="nil"/>
                    <w:bottom w:val="nil"/>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焦炭</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d#tw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d#lw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d#lm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d#wc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d#mc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tcBorders>
                    <w:top w:val="nil"/>
                    <w:bottom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焦煤</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e#tw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e#lw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e#lm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e#wc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e#mc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restart"/>
                  <w:tcBorders>
                    <w:top w:val="single" w:color="auto" w:sz="8" w:space="0"/>
                    <w:bottom w:val="nil"/>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现货价</w:t>
                  </w: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螺纹钢:HRB400 20mm:上海</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f#tw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f#lw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f#lm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f#wc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f#mc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tcBorders>
                    <w:top w:val="nil"/>
                    <w:bottom w:val="nil"/>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热轧板卷:4.75mm:上海</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g#tw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g#lw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g#lm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g#wc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g#mc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tcBorders>
                    <w:top w:val="nil"/>
                    <w:bottom w:val="nil"/>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车板价:青岛港:澳大利亚:PB粉矿:61.5%</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h#tw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h#lw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h#lm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h#wc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h#mc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tcBorders>
                    <w:top w:val="nil"/>
                    <w:bottom w:val="nil"/>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天津港:平仓价(含税):准一级冶金焦(A&lt;12.5%,&lt;0.7%S，CSR&gt;60%,Mt8%)</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i#tw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i#lw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i#lm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i#wc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i#mc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tcBorders>
                    <w:top w:val="nil"/>
                    <w:bottom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山西主焦煤(A&lt;10.5%,V:20-24%, S&lt;1%,G&gt;75%,Y:12-15,Mt:8%,吕梁产)</w:t>
                  </w:r>
                  <w:r>
                    <w:rPr>
                      <w:rFonts w:eastAsia="楷体" w:cs="宋体"/>
                      <w:color w:val="000000"/>
                      <w:kern w:val="0"/>
                      <w:sz w:val="18"/>
                      <w:szCs w:val="18"/>
                      <w:lang w:eastAsia="zh-CN"/>
                    </w:rPr>
                    <w:t xml:space="preserve"> </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j#tw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j#lw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j#lm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j#wc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j#mc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restart"/>
                  <w:tcBorders>
                    <w:top w:val="single" w:color="auto" w:sz="8" w:space="0"/>
                  </w:tcBorders>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r>
                    <w:rPr>
                      <w:rFonts w:hint="eastAsia" w:eastAsia="楷体" w:cs="宋体"/>
                      <w:b w:val="0"/>
                      <w:bCs w:val="0"/>
                      <w:color w:val="000000"/>
                      <w:kern w:val="0"/>
                      <w:sz w:val="18"/>
                      <w:szCs w:val="18"/>
                      <w:lang w:eastAsia="zh-CN"/>
                    </w:rPr>
                    <w:t>基差</w:t>
                  </w: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螺纹钢</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k#tw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k#lw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k#lm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k#wc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k#mc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热压卷板</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l#tw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l#lw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l#lm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l#wc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l#mc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铁矿石</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m#tw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m#lw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m#lm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m#wc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m#mc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焦炭</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n#tw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n#lw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n#lm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n#wc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n#mc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166" w:type="dxa"/>
                  <w:vMerge w:val="continue"/>
                  <w:shd w:val="clear" w:color="auto" w:fill="auto"/>
                  <w:noWrap/>
                  <w:vAlign w:val="center"/>
                </w:tcPr>
                <w:p>
                  <w:pPr>
                    <w:widowControl/>
                    <w:ind w:firstLine="0" w:firstLineChars="0"/>
                    <w:jc w:val="center"/>
                    <w:rPr>
                      <w:rFonts w:eastAsia="楷体" w:cs="宋体"/>
                      <w:b w:val="0"/>
                      <w:bCs w:val="0"/>
                      <w:color w:val="000000"/>
                      <w:kern w:val="0"/>
                      <w:sz w:val="18"/>
                      <w:szCs w:val="18"/>
                      <w:lang w:eastAsia="zh-CN"/>
                    </w:rPr>
                  </w:pPr>
                </w:p>
              </w:tc>
              <w:tc>
                <w:tcPr>
                  <w:tcW w:w="3399" w:type="dxa"/>
                  <w:tcBorders>
                    <w:top w:val="single" w:color="auto" w:sz="8" w:space="0"/>
                    <w:bottom w:val="single" w:color="auto" w:sz="8" w:space="0"/>
                  </w:tcBorders>
                  <w:shd w:val="clear" w:color="auto" w:fill="auto"/>
                  <w:noWrap/>
                  <w:vAlign w:val="center"/>
                </w:tcPr>
                <w:p>
                  <w:pPr>
                    <w:widowControl/>
                    <w:ind w:firstLine="0" w:firstLineChars="0"/>
                    <w:rPr>
                      <w:rFonts w:eastAsia="楷体" w:cs="宋体"/>
                      <w:color w:val="000000"/>
                      <w:kern w:val="0"/>
                      <w:sz w:val="18"/>
                      <w:szCs w:val="18"/>
                      <w:lang w:eastAsia="zh-CN"/>
                    </w:rPr>
                  </w:pPr>
                  <w:r>
                    <w:rPr>
                      <w:rFonts w:hint="eastAsia" w:eastAsia="楷体" w:cs="宋体"/>
                      <w:color w:val="000000"/>
                      <w:kern w:val="0"/>
                      <w:sz w:val="18"/>
                      <w:szCs w:val="18"/>
                      <w:lang w:eastAsia="zh-CN"/>
                    </w:rPr>
                    <w:t>焦煤</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o#tw</w:t>
                  </w:r>
                </w:p>
              </w:tc>
              <w:tc>
                <w:tcPr>
                  <w:tcW w:w="973"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o#lw</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o#lm</w:t>
                  </w:r>
                </w:p>
              </w:tc>
              <w:tc>
                <w:tcPr>
                  <w:tcW w:w="972"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o#wc</w:t>
                  </w:r>
                </w:p>
              </w:tc>
              <w:tc>
                <w:tcPr>
                  <w:tcW w:w="1076" w:type="dxa"/>
                  <w:tcBorders>
                    <w:top w:val="single" w:color="auto" w:sz="8" w:space="0"/>
                    <w:bottom w:val="single" w:color="auto" w:sz="8" w:space="0"/>
                  </w:tcBorders>
                  <w:shd w:val="clear" w:color="auto" w:fill="auto"/>
                  <w:noWrap/>
                  <w:vAlign w:val="top"/>
                </w:tcPr>
                <w:p>
                  <w:pPr>
                    <w:widowControl/>
                    <w:ind w:firstLine="0" w:firstLineChars="0"/>
                    <w:jc w:val="center"/>
                    <w:rPr>
                      <w:rFonts w:eastAsia="楷体" w:cs="宋体"/>
                      <w:color w:val="000000"/>
                      <w:kern w:val="0"/>
                      <w:sz w:val="18"/>
                      <w:szCs w:val="18"/>
                      <w:lang w:eastAsia="zh-CN"/>
                    </w:rPr>
                  </w:pPr>
                  <w:r>
                    <w:rPr>
                      <w:rFonts w:hint="eastAsia" w:eastAsia="楷体" w:cs="宋体"/>
                      <w:color w:val="000000"/>
                      <w:kern w:val="0"/>
                      <w:sz w:val="18"/>
                      <w:szCs w:val="18"/>
                      <w:lang w:val="en-US" w:eastAsia="zh-CN"/>
                    </w:rPr>
                    <w:t>o#mc</w:t>
                  </w:r>
                </w:p>
              </w:tc>
            </w:tr>
          </w:tbl>
          <w:p>
            <w:pPr>
              <w:pStyle w:val="39"/>
              <w:spacing w:after="0"/>
              <w:ind w:left="0" w:leftChars="0"/>
              <w:rPr>
                <w:rFonts w:ascii="Times New Roman" w:hAnsi="Times New Roman" w:eastAsia="楷体" w:cs="宋体"/>
                <w:color w:val="000000"/>
                <w:sz w:val="18"/>
                <w:szCs w:val="18"/>
                <w:lang w:eastAsia="zh-CN"/>
              </w:rPr>
            </w:pPr>
          </w:p>
        </w:tc>
      </w:tr>
      <w:tr>
        <w:tblPrEx>
          <w:tblCellMar>
            <w:top w:w="0" w:type="dxa"/>
            <w:left w:w="108" w:type="dxa"/>
            <w:bottom w:w="0" w:type="dxa"/>
            <w:right w:w="108" w:type="dxa"/>
          </w:tblCellMar>
        </w:tblPrEx>
        <w:tc>
          <w:tcPr>
            <w:tcW w:w="5000" w:type="pct"/>
            <w:tcBorders>
              <w:top w:val="single" w:color="auto" w:sz="4" w:space="0"/>
            </w:tcBorders>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bookmarkEnd w:id="49"/>
    </w:tbl>
    <w:p>
      <w:pPr>
        <w:spacing w:line="240" w:lineRule="exact"/>
        <w:rPr>
          <w:rFonts w:eastAsia="宋体"/>
          <w:bCs/>
          <w:color w:val="1F497D" w:themeColor="text2"/>
          <w:lang w:eastAsia="zh-CN"/>
          <w14:textFill>
            <w14:solidFill>
              <w14:schemeClr w14:val="tx2"/>
            </w14:solidFill>
          </w14:textFill>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48</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lang w:eastAsia="zh-CN"/>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49</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48</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49</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pStyle w:val="39"/>
        <w:ind w:left="0" w:leftChars="0"/>
        <w:rPr>
          <w:b/>
          <w:color w:val="FF0000"/>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black</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2</w:t>
      </w:r>
    </w:p>
    <w:p>
      <w:pPr>
        <w:widowControl/>
        <w:rPr>
          <w:rFonts w:eastAsia="楷体"/>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50</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51</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5</w:t>
            </w:r>
            <w:r>
              <w:rPr>
                <w:rFonts w:hint="eastAsia" w:cs="Arial"/>
                <w:color w:val="FF0000"/>
                <w:kern w:val="0"/>
                <w:sz w:val="21"/>
                <w:szCs w:val="21"/>
                <w:lang w:val="en-US" w:eastAsia="zh-CN"/>
              </w:rPr>
              <w:t>0</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5</w:t>
            </w:r>
            <w:r>
              <w:rPr>
                <w:rFonts w:hint="eastAsia" w:cs="Arial"/>
                <w:color w:val="FF0000"/>
                <w:kern w:val="0"/>
                <w:sz w:val="21"/>
                <w:szCs w:val="21"/>
                <w:lang w:val="en-US" w:eastAsia="zh-CN"/>
              </w:rPr>
              <w:t>1</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40" w:lineRule="exact"/>
        <w:rPr>
          <w:rFonts w:eastAsia="宋体"/>
          <w:bCs/>
          <w:color w:val="1F497D" w:themeColor="text2"/>
          <w:lang w:eastAsia="zh-CN"/>
          <w14:textFill>
            <w14:solidFill>
              <w14:schemeClr w14:val="tx2"/>
            </w14:solidFill>
          </w14:textFill>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52</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53</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5</w:t>
            </w:r>
            <w:r>
              <w:rPr>
                <w:rFonts w:hint="eastAsia" w:cs="Arial"/>
                <w:color w:val="FF0000"/>
                <w:kern w:val="0"/>
                <w:sz w:val="21"/>
                <w:szCs w:val="21"/>
                <w:lang w:val="en-US" w:eastAsia="zh-CN"/>
              </w:rPr>
              <w:t>2</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5</w:t>
            </w:r>
            <w:r>
              <w:rPr>
                <w:rFonts w:hint="eastAsia" w:cs="Arial"/>
                <w:color w:val="FF0000"/>
                <w:kern w:val="0"/>
                <w:sz w:val="21"/>
                <w:szCs w:val="21"/>
                <w:lang w:val="en-US" w:eastAsia="zh-CN"/>
              </w:rPr>
              <w:t>3</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spacing w:line="240" w:lineRule="exact"/>
        <w:rPr>
          <w:rFonts w:eastAsia="宋体"/>
          <w:bCs/>
          <w:lang w:eastAsia="zh-CN"/>
        </w:rPr>
      </w:pPr>
    </w:p>
    <w:p>
      <w:pPr>
        <w:spacing w:line="264" w:lineRule="auto"/>
        <w:ind w:firstLine="420" w:firstLineChars="200"/>
        <w:jc w:val="both"/>
        <w:rPr>
          <w:rFonts w:hint="default" w:eastAsia="楷体"/>
          <w:b w:val="0"/>
          <w:bCs/>
          <w:color w:val="000000" w:themeColor="text1"/>
          <w:sz w:val="21"/>
          <w:szCs w:val="22"/>
          <w:lang w:val="en-US" w:eastAsia="zh-CN"/>
          <w14:textFill>
            <w14:solidFill>
              <w14:schemeClr w14:val="tx1"/>
            </w14:solidFill>
          </w14:textFill>
        </w:rPr>
      </w:pPr>
      <w:r>
        <w:rPr>
          <w:rFonts w:hint="eastAsia" w:eastAsia="楷体"/>
          <w:b w:val="0"/>
          <w:bCs/>
          <w:color w:val="000000" w:themeColor="text1"/>
          <w:sz w:val="21"/>
          <w:szCs w:val="22"/>
          <w:lang w:eastAsia="zh-CN"/>
          <w14:textFill>
            <w14:solidFill>
              <w14:schemeClr w14:val="tx1"/>
            </w14:solidFill>
          </w14:textFill>
        </w:rPr>
        <w:t>&lt;body&gt;</w:t>
      </w:r>
      <w:r>
        <w:rPr>
          <w:rFonts w:hint="eastAsia" w:eastAsia="楷体"/>
          <w:b w:val="0"/>
          <w:bCs/>
          <w:color w:val="000000" w:themeColor="text1"/>
          <w:sz w:val="21"/>
          <w:szCs w:val="22"/>
          <w:lang w:val="en-US" w:eastAsia="zh-CN"/>
          <w14:textFill>
            <w14:solidFill>
              <w14:schemeClr w14:val="tx1"/>
            </w14:solidFill>
          </w14:textFill>
        </w:rPr>
        <w:t>black</w:t>
      </w:r>
      <w:r>
        <w:rPr>
          <w:rFonts w:hint="eastAsia" w:eastAsia="楷体"/>
          <w:b w:val="0"/>
          <w:bCs/>
          <w:color w:val="000000" w:themeColor="text1"/>
          <w:sz w:val="21"/>
          <w:szCs w:val="22"/>
          <w:lang w:eastAsia="zh-CN"/>
          <w14:textFill>
            <w14:solidFill>
              <w14:schemeClr w14:val="tx1"/>
            </w14:solidFill>
          </w14:textFill>
        </w:rPr>
        <w:t>_</w:t>
      </w:r>
      <w:r>
        <w:rPr>
          <w:rFonts w:hint="eastAsia" w:eastAsia="楷体"/>
          <w:b w:val="0"/>
          <w:bCs/>
          <w:color w:val="000000" w:themeColor="text1"/>
          <w:sz w:val="21"/>
          <w:szCs w:val="22"/>
          <w:lang w:val="en-US" w:eastAsia="zh-CN"/>
          <w14:textFill>
            <w14:solidFill>
              <w14:schemeClr w14:val="tx1"/>
            </w14:solidFill>
          </w14:textFill>
        </w:rPr>
        <w:t>3</w:t>
      </w:r>
    </w:p>
    <w:p>
      <w:pPr>
        <w:pStyle w:val="39"/>
        <w:ind w:left="0" w:leftChars="0"/>
        <w:rPr>
          <w:rFonts w:ascii="楷体" w:hAnsi="楷体" w:eastAsia="楷体"/>
          <w:bCs/>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54</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55</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5</w:t>
            </w:r>
            <w:r>
              <w:rPr>
                <w:rFonts w:hint="eastAsia" w:cs="Arial"/>
                <w:color w:val="FF0000"/>
                <w:kern w:val="0"/>
                <w:sz w:val="21"/>
                <w:szCs w:val="21"/>
                <w:lang w:val="en-US" w:eastAsia="zh-CN"/>
              </w:rPr>
              <w:t>4</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5</w:t>
            </w:r>
            <w:r>
              <w:rPr>
                <w:rFonts w:hint="eastAsia" w:cs="Arial"/>
                <w:color w:val="FF0000"/>
                <w:kern w:val="0"/>
                <w:sz w:val="21"/>
                <w:szCs w:val="21"/>
                <w:lang w:val="en-US" w:eastAsia="zh-CN"/>
              </w:rPr>
              <w:t>5</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rPr>
          <w:rFonts w:eastAsia="楷体"/>
          <w:bCs/>
          <w:color w:val="000000"/>
          <w:sz w:val="21"/>
          <w:szCs w:val="22"/>
          <w:lang w:eastAsia="zh-CN"/>
        </w:rPr>
      </w:pPr>
    </w:p>
    <w:tbl>
      <w:tblPr>
        <w:tblStyle w:val="23"/>
        <w:tblW w:w="10357" w:type="dxa"/>
        <w:jc w:val="center"/>
        <w:tblLayout w:type="fixed"/>
        <w:tblCellMar>
          <w:top w:w="0" w:type="dxa"/>
          <w:left w:w="108" w:type="dxa"/>
          <w:bottom w:w="0" w:type="dxa"/>
          <w:right w:w="108" w:type="dxa"/>
        </w:tblCellMar>
      </w:tblPr>
      <w:tblGrid>
        <w:gridCol w:w="5037"/>
        <w:gridCol w:w="283"/>
        <w:gridCol w:w="5037"/>
      </w:tblGrid>
      <w:tr>
        <w:tblPrEx>
          <w:tblCellMar>
            <w:top w:w="0" w:type="dxa"/>
            <w:left w:w="108" w:type="dxa"/>
            <w:bottom w:w="0" w:type="dxa"/>
            <w:right w:w="108" w:type="dxa"/>
          </w:tblCellMar>
        </w:tblPrEx>
        <w:trPr>
          <w:jc w:val="center"/>
        </w:trPr>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56</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c>
          <w:tcPr>
            <w:tcW w:w="283" w:type="dxa"/>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p>
        </w:tc>
        <w:tc>
          <w:tcPr>
            <w:tcW w:w="5037" w:type="dxa"/>
            <w:tcBorders>
              <w:bottom w:val="single" w:color="auto" w:sz="4" w:space="0"/>
            </w:tcBorders>
            <w:shd w:val="clear" w:color="auto" w:fill="auto"/>
          </w:tcPr>
          <w:p>
            <w:pPr>
              <w:autoSpaceDE w:val="0"/>
              <w:autoSpaceDN w:val="0"/>
              <w:adjustRightInd w:val="0"/>
              <w:rPr>
                <w:rFonts w:ascii="Times" w:hAnsi="Times" w:eastAsia="楷体" w:cs="Arial"/>
                <w:b/>
                <w:color w:val="000000" w:themeColor="text1"/>
                <w:kern w:val="0"/>
                <w:sz w:val="21"/>
                <w:szCs w:val="21"/>
                <w14:textFill>
                  <w14:solidFill>
                    <w14:schemeClr w14:val="tx1"/>
                  </w14:solidFill>
                </w14:textFill>
              </w:rPr>
            </w:pPr>
            <w:r>
              <w:rPr>
                <w:rFonts w:hint="eastAsia" w:ascii="Times" w:hAnsi="Times" w:eastAsia="楷体" w:cs="Arial"/>
                <w:b/>
                <w:color w:val="000000" w:themeColor="text1"/>
                <w:kern w:val="0"/>
                <w:sz w:val="21"/>
                <w:szCs w:val="21"/>
                <w14:textFill>
                  <w14:solidFill>
                    <w14:schemeClr w14:val="tx1"/>
                  </w14:solidFill>
                </w14:textFill>
              </w:rPr>
              <w:t>图</w:t>
            </w:r>
            <w:r>
              <w:rPr>
                <w:rFonts w:ascii="Times" w:hAnsi="Times" w:eastAsia="楷体" w:cs="Arial"/>
                <w:b/>
                <w:color w:val="000000" w:themeColor="text1"/>
                <w:kern w:val="0"/>
                <w:sz w:val="21"/>
                <w:szCs w:val="21"/>
                <w14:textFill>
                  <w14:solidFill>
                    <w14:schemeClr w14:val="tx1"/>
                  </w14:solidFill>
                </w14:textFill>
              </w:rPr>
              <w:fldChar w:fldCharType="begin"/>
            </w:r>
            <w:r>
              <w:rPr>
                <w:rFonts w:ascii="Times" w:hAnsi="Times" w:eastAsia="楷体" w:cs="Arial"/>
                <w:b/>
                <w:color w:val="000000" w:themeColor="text1"/>
                <w:kern w:val="0"/>
                <w:sz w:val="21"/>
                <w:szCs w:val="21"/>
                <w14:textFill>
                  <w14:solidFill>
                    <w14:schemeClr w14:val="tx1"/>
                  </w14:solidFill>
                </w14:textFill>
              </w:rPr>
              <w:instrText xml:space="preserve"> Seq 图表 \* Arabic \* MERGEFORMAT </w:instrText>
            </w:r>
            <w:r>
              <w:rPr>
                <w:rFonts w:ascii="Times" w:hAnsi="Times" w:eastAsia="楷体" w:cs="Arial"/>
                <w:b/>
                <w:color w:val="000000" w:themeColor="text1"/>
                <w:kern w:val="0"/>
                <w:sz w:val="21"/>
                <w:szCs w:val="21"/>
                <w14:textFill>
                  <w14:solidFill>
                    <w14:schemeClr w14:val="tx1"/>
                  </w14:solidFill>
                </w14:textFill>
              </w:rPr>
              <w:fldChar w:fldCharType="separate"/>
            </w:r>
            <w:r>
              <w:rPr>
                <w:rFonts w:ascii="Times" w:hAnsi="Times" w:eastAsia="楷体" w:cs="Arial"/>
                <w:b/>
                <w:color w:val="000000" w:themeColor="text1"/>
                <w:kern w:val="0"/>
                <w:sz w:val="21"/>
                <w:szCs w:val="21"/>
                <w14:textFill>
                  <w14:solidFill>
                    <w14:schemeClr w14:val="tx1"/>
                  </w14:solidFill>
                </w14:textFill>
              </w:rPr>
              <w:t>57</w:t>
            </w:r>
            <w:r>
              <w:rPr>
                <w:rFonts w:ascii="Times" w:hAnsi="Times" w:eastAsia="楷体" w:cs="Arial"/>
                <w:b/>
                <w:color w:val="000000" w:themeColor="text1"/>
                <w:kern w:val="0"/>
                <w:sz w:val="21"/>
                <w:szCs w:val="21"/>
                <w14:textFill>
                  <w14:solidFill>
                    <w14:schemeClr w14:val="tx1"/>
                  </w14:solidFill>
                </w14:textFill>
              </w:rPr>
              <w:fldChar w:fldCharType="end"/>
            </w:r>
            <w:r>
              <w:rPr>
                <w:rFonts w:hint="eastAsia" w:ascii="Times" w:hAnsi="Times" w:eastAsia="楷体" w:cs="Arial"/>
                <w:b/>
                <w:color w:val="000000" w:themeColor="text1"/>
                <w:kern w:val="0"/>
                <w:sz w:val="21"/>
                <w:szCs w:val="21"/>
                <w14:textFill>
                  <w14:solidFill>
                    <w14:schemeClr w14:val="tx1"/>
                  </w14:solidFill>
                </w14:textFill>
              </w:rPr>
              <w:t>：</w:t>
            </w:r>
          </w:p>
        </w:tc>
      </w:tr>
      <w:tr>
        <w:tblPrEx>
          <w:tblCellMar>
            <w:top w:w="0" w:type="dxa"/>
            <w:left w:w="108" w:type="dxa"/>
            <w:bottom w:w="0" w:type="dxa"/>
            <w:right w:w="108" w:type="dxa"/>
          </w:tblCellMar>
        </w:tblPrEx>
        <w:trPr>
          <w:trHeight w:val="3118" w:hRule="exact"/>
          <w:jc w:val="center"/>
        </w:trPr>
        <w:tc>
          <w:tcPr>
            <w:tcW w:w="5037" w:type="dxa"/>
            <w:tcBorders>
              <w:top w:val="single" w:color="auto" w:sz="4" w:space="0"/>
              <w:bottom w:val="single" w:color="auto" w:sz="4" w:space="0"/>
            </w:tcBorders>
            <w:shd w:val="clear" w:color="auto" w:fill="auto"/>
            <w:vAlign w:val="center"/>
          </w:tcPr>
          <w:p>
            <w:pPr>
              <w:pStyle w:val="39"/>
              <w:ind w:left="0" w:leftChars="0"/>
              <w:rPr>
                <w:rFonts w:hint="default" w:eastAsia="PMingLiU"/>
                <w:color w:val="FF0000"/>
                <w:lang w:val="en-US"/>
              </w:rPr>
            </w:pPr>
            <w:r>
              <w:rPr>
                <w:rFonts w:hint="eastAsia" w:ascii="Arial" w:hAnsi="Arial" w:eastAsia="楷体_GB2312" w:cs="Arial"/>
                <w:color w:val="FF0000"/>
                <w:kern w:val="0"/>
                <w:sz w:val="21"/>
                <w:szCs w:val="21"/>
                <w:lang w:val="en-US" w:eastAsia="zh-CN"/>
              </w:rPr>
              <w:t>&lt;图&gt;-</w:t>
            </w:r>
            <w:r>
              <w:rPr>
                <w:rFonts w:hint="eastAsia" w:ascii="Arial" w:hAnsi="Arial" w:cs="Arial"/>
                <w:color w:val="FF0000"/>
                <w:kern w:val="0"/>
                <w:sz w:val="21"/>
                <w:szCs w:val="21"/>
                <w:lang w:val="en-US" w:eastAsia="zh-CN"/>
              </w:rPr>
              <w:t>5</w:t>
            </w:r>
            <w:r>
              <w:rPr>
                <w:rFonts w:hint="eastAsia" w:cs="Arial"/>
                <w:color w:val="FF0000"/>
                <w:kern w:val="0"/>
                <w:sz w:val="21"/>
                <w:szCs w:val="21"/>
                <w:lang w:val="en-US" w:eastAsia="zh-CN"/>
              </w:rPr>
              <w:t>6</w:t>
            </w:r>
          </w:p>
        </w:tc>
        <w:tc>
          <w:tcPr>
            <w:tcW w:w="283" w:type="dxa"/>
            <w:shd w:val="clear" w:color="auto" w:fill="auto"/>
          </w:tcPr>
          <w:p>
            <w:pPr>
              <w:pStyle w:val="39"/>
              <w:ind w:left="0" w:leftChars="0" w:firstLine="420"/>
            </w:pPr>
          </w:p>
        </w:tc>
        <w:tc>
          <w:tcPr>
            <w:tcW w:w="5037" w:type="dxa"/>
            <w:tcBorders>
              <w:top w:val="single" w:color="auto" w:sz="4" w:space="0"/>
              <w:bottom w:val="single" w:color="auto" w:sz="4" w:space="0"/>
            </w:tcBorders>
            <w:shd w:val="clear" w:color="auto" w:fill="auto"/>
            <w:vAlign w:val="center"/>
          </w:tcPr>
          <w:p>
            <w:pPr>
              <w:pStyle w:val="39"/>
              <w:ind w:left="0" w:leftChars="0"/>
              <w:jc w:val="center"/>
              <w:rPr>
                <w:rFonts w:hint="default" w:eastAsia="PMingLiU"/>
                <w:lang w:val="en-US"/>
              </w:rPr>
            </w:pPr>
            <w:r>
              <w:rPr>
                <w:rFonts w:hint="eastAsia" w:ascii="Arial" w:hAnsi="Arial" w:eastAsia="楷体_GB2312" w:cs="Arial"/>
                <w:color w:val="FF0000"/>
                <w:kern w:val="0"/>
                <w:sz w:val="21"/>
                <w:szCs w:val="21"/>
                <w:lang w:val="en-US" w:eastAsia="zh-CN"/>
              </w:rPr>
              <w:t>&lt;图&gt;-</w:t>
            </w:r>
            <w:r>
              <w:rPr>
                <w:rFonts w:hint="eastAsia" w:cs="Arial"/>
                <w:color w:val="FF0000"/>
                <w:kern w:val="0"/>
                <w:sz w:val="21"/>
                <w:szCs w:val="21"/>
                <w:lang w:val="en-US" w:eastAsia="zh-CN"/>
              </w:rPr>
              <w:t>57</w:t>
            </w:r>
          </w:p>
        </w:tc>
      </w:tr>
      <w:tr>
        <w:tblPrEx>
          <w:tblCellMar>
            <w:top w:w="0" w:type="dxa"/>
            <w:left w:w="108" w:type="dxa"/>
            <w:bottom w:w="0" w:type="dxa"/>
            <w:right w:w="108" w:type="dxa"/>
          </w:tblCellMar>
        </w:tblPrEx>
        <w:trPr>
          <w:jc w:val="center"/>
        </w:trPr>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数据来源：Wind，广发证券资业务管理总部</w:t>
            </w:r>
          </w:p>
        </w:tc>
        <w:tc>
          <w:tcPr>
            <w:tcW w:w="283" w:type="dxa"/>
            <w:shd w:val="clear" w:color="auto" w:fill="auto"/>
          </w:tcPr>
          <w:p>
            <w:pPr>
              <w:autoSpaceDN w:val="0"/>
              <w:rPr>
                <w:rFonts w:eastAsia="楷体" w:cs="Arial"/>
                <w:color w:val="0F243E"/>
                <w:kern w:val="0"/>
                <w:sz w:val="18"/>
                <w:szCs w:val="21"/>
                <w:lang w:eastAsia="zh-CN"/>
              </w:rPr>
            </w:pPr>
          </w:p>
        </w:tc>
        <w:tc>
          <w:tcPr>
            <w:tcW w:w="5037" w:type="dxa"/>
            <w:tcBorders>
              <w:top w:val="single" w:color="auto" w:sz="4" w:space="0"/>
            </w:tcBorders>
            <w:shd w:val="clear" w:color="auto" w:fill="auto"/>
          </w:tcPr>
          <w:p>
            <w:pPr>
              <w:autoSpaceDN w:val="0"/>
              <w:rPr>
                <w:rFonts w:eastAsia="楷体" w:cs="Arial"/>
                <w:color w:val="0F243E"/>
                <w:kern w:val="0"/>
                <w:sz w:val="18"/>
                <w:szCs w:val="21"/>
                <w:lang w:eastAsia="zh-CN"/>
              </w:rPr>
            </w:pPr>
            <w:r>
              <w:rPr>
                <w:rFonts w:hint="eastAsia" w:eastAsia="楷体" w:cs="Arial"/>
                <w:color w:val="0F243E"/>
                <w:kern w:val="0"/>
                <w:sz w:val="18"/>
                <w:szCs w:val="21"/>
                <w:lang w:eastAsia="zh-CN"/>
              </w:rPr>
              <w:t>数据来源：Wind，广发证券投资业务管理总部</w:t>
            </w:r>
          </w:p>
        </w:tc>
      </w:tr>
    </w:tbl>
    <w:p>
      <w:pPr>
        <w:rPr>
          <w:rFonts w:eastAsia="楷体"/>
          <w:bCs/>
          <w:color w:val="000000"/>
          <w:sz w:val="21"/>
          <w:szCs w:val="22"/>
          <w:lang w:eastAsia="zh-CN"/>
        </w:rPr>
        <w:sectPr>
          <w:pgSz w:w="11906" w:h="16838"/>
          <w:pgMar w:top="1440" w:right="1080" w:bottom="1440" w:left="1080" w:header="794" w:footer="737" w:gutter="0"/>
          <w:cols w:space="142" w:num="1"/>
          <w:docGrid w:type="lines" w:linePitch="326" w:charSpace="0"/>
        </w:sectPr>
      </w:pPr>
    </w:p>
    <w:bookmarkEnd w:id="2"/>
    <w:tbl>
      <w:tblPr>
        <w:tblStyle w:val="23"/>
        <w:tblW w:w="0" w:type="auto"/>
        <w:tblInd w:w="0" w:type="dxa"/>
        <w:tblLayout w:type="autofit"/>
        <w:tblCellMar>
          <w:top w:w="0" w:type="dxa"/>
          <w:left w:w="108" w:type="dxa"/>
          <w:bottom w:w="0" w:type="dxa"/>
          <w:right w:w="108" w:type="dxa"/>
        </w:tblCellMar>
      </w:tblPr>
      <w:tblGrid>
        <w:gridCol w:w="10630"/>
      </w:tblGrid>
      <w:tr>
        <w:tblPrEx>
          <w:tblCellMar>
            <w:top w:w="0" w:type="dxa"/>
            <w:left w:w="108" w:type="dxa"/>
            <w:bottom w:w="0" w:type="dxa"/>
            <w:right w:w="108" w:type="dxa"/>
          </w:tblCellMar>
        </w:tblPrEx>
        <w:tc>
          <w:tcPr>
            <w:tcW w:w="10630" w:type="dxa"/>
            <w:tcBorders>
              <w:bottom w:val="single" w:color="1F497D" w:themeColor="text2" w:sz="12" w:space="0"/>
            </w:tcBorders>
          </w:tcPr>
          <w:p>
            <w:pPr>
              <w:jc w:val="both"/>
              <w:rPr>
                <w:rFonts w:eastAsia="楷体"/>
                <w:b/>
                <w:color w:val="1F497D" w:themeColor="text2"/>
                <w:lang w:eastAsia="zh-CN"/>
                <w14:textFill>
                  <w14:solidFill>
                    <w14:schemeClr w14:val="tx2"/>
                  </w14:solidFill>
                </w14:textFill>
              </w:rPr>
            </w:pPr>
            <w:r>
              <w:rPr>
                <w:rFonts w:eastAsia="楷体"/>
                <w:b/>
                <w:bCs/>
                <w:color w:val="1F497D" w:themeColor="text2"/>
                <w:lang w:eastAsia="zh-CN"/>
                <w14:textFill>
                  <w14:solidFill>
                    <w14:schemeClr w14:val="tx2"/>
                  </w14:solidFill>
                </w14:textFill>
              </w:rPr>
              <w:t>免责声明</w:t>
            </w:r>
          </w:p>
        </w:tc>
      </w:tr>
      <w:tr>
        <w:tblPrEx>
          <w:tblCellMar>
            <w:top w:w="0" w:type="dxa"/>
            <w:left w:w="108" w:type="dxa"/>
            <w:bottom w:w="0" w:type="dxa"/>
            <w:right w:w="108" w:type="dxa"/>
          </w:tblCellMar>
        </w:tblPrEx>
        <w:tc>
          <w:tcPr>
            <w:tcW w:w="10630" w:type="dxa"/>
            <w:tcBorders>
              <w:top w:val="single" w:color="1F497D" w:themeColor="text2" w:sz="12" w:space="0"/>
            </w:tcBorders>
            <w:vAlign w:val="center"/>
          </w:tcPr>
          <w:p>
            <w:pPr>
              <w:rPr>
                <w:rStyle w:val="34"/>
                <w:rFonts w:ascii="Arial" w:hAnsi="Arial" w:eastAsia="楷体"/>
                <w:color w:val="1F497D" w:themeColor="text2"/>
                <w:lang w:eastAsia="zh-CN"/>
                <w14:textFill>
                  <w14:solidFill>
                    <w14:schemeClr w14:val="tx2"/>
                  </w14:solidFill>
                </w14:textFill>
              </w:rPr>
            </w:pPr>
            <w:r>
              <w:rPr>
                <w:rStyle w:val="34"/>
                <w:rFonts w:hint="eastAsia" w:ascii="Arial" w:hAnsi="Arial" w:eastAsia="楷体"/>
                <w:color w:val="1F497D" w:themeColor="text2"/>
                <w:lang w:eastAsia="zh-CN"/>
                <w14:textFill>
                  <w14:solidFill>
                    <w14:schemeClr w14:val="tx2"/>
                  </w14:solidFill>
                </w14:textFill>
              </w:rPr>
              <w:t>本报告所载资料的来源及观点的出处皆被广发证券股份有限公司认为可靠，但广发证券不对其准确性或完整性做出任何保证。报告内容仅供参考，报告中的信息或所表达观点不构成所涉证券买卖的出价或询价。广发证券不对因使用本报告的内容而引致的损失承担任何责任，除非法律法规有明确规定。客户不应以本报告取代其独立判断或仅根据本报告做出决策。</w:t>
            </w:r>
          </w:p>
          <w:p>
            <w:pPr>
              <w:rPr>
                <w:rStyle w:val="34"/>
                <w:rFonts w:ascii="Arial" w:hAnsi="Arial" w:eastAsia="楷体"/>
                <w:color w:val="1F497D" w:themeColor="text2"/>
                <w:lang w:eastAsia="zh-CN"/>
                <w14:textFill>
                  <w14:solidFill>
                    <w14:schemeClr w14:val="tx2"/>
                  </w14:solidFill>
                </w14:textFill>
              </w:rPr>
            </w:pPr>
            <w:r>
              <w:rPr>
                <w:rStyle w:val="34"/>
                <w:rFonts w:hint="eastAsia" w:ascii="Arial" w:hAnsi="Arial" w:eastAsia="楷体"/>
                <w:color w:val="1F497D" w:themeColor="text2"/>
                <w:lang w:eastAsia="zh-CN"/>
                <w14:textFill>
                  <w14:solidFill>
                    <w14:schemeClr w14:val="tx2"/>
                  </w14:solidFill>
                </w14:textFill>
              </w:rPr>
              <w:t>广发证券可发出其它与本报告所载信息不一致及有不同结论的报告。本报告反映研究人员的不同观点、见解及分析方法，并不代表广发证券或其附属机构的立场。报告所载资料、意见及推测仅反映研究人员于发出本报告当日的判断，可随时更改且不予通告。</w:t>
            </w:r>
          </w:p>
          <w:p>
            <w:pPr>
              <w:rPr>
                <w:rStyle w:val="34"/>
                <w:rFonts w:ascii="Arial" w:hAnsi="Arial" w:eastAsia="楷体"/>
                <w:color w:val="1F497D" w:themeColor="text2"/>
                <w:lang w:eastAsia="zh-CN"/>
                <w14:textFill>
                  <w14:solidFill>
                    <w14:schemeClr w14:val="tx2"/>
                  </w14:solidFill>
                </w14:textFill>
              </w:rPr>
            </w:pPr>
            <w:r>
              <w:rPr>
                <w:rStyle w:val="34"/>
                <w:rFonts w:hint="eastAsia" w:ascii="Arial" w:hAnsi="Arial" w:eastAsia="楷体"/>
                <w:color w:val="1F497D" w:themeColor="text2"/>
                <w:lang w:eastAsia="zh-CN"/>
                <w14:textFill>
                  <w14:solidFill>
                    <w14:schemeClr w14:val="tx2"/>
                  </w14:solidFill>
                </w14:textFill>
              </w:rPr>
              <w:t>本报告旨在发送给广发证券的特定客户及其它专业人士。未经广发证券事先书面许可，任何机构或个人不得以任何形式翻版、复制、刊登、转载和引用，否则由此造成的一切不良后果及法律责任由私自翻版、复制、刊登、转载和引用者承担。</w:t>
            </w:r>
          </w:p>
        </w:tc>
      </w:tr>
    </w:tbl>
    <w:p>
      <w:pPr>
        <w:autoSpaceDE w:val="0"/>
        <w:autoSpaceDN w:val="0"/>
        <w:adjustRightInd w:val="0"/>
        <w:rPr>
          <w:rFonts w:ascii="Arial" w:hAnsi="Arial" w:eastAsia="楷体_GB2312" w:cs="Arial"/>
          <w:color w:val="1F497D" w:themeColor="text2"/>
          <w:sz w:val="21"/>
          <w:szCs w:val="28"/>
          <w:lang w:eastAsia="zh-CN"/>
          <w14:textFill>
            <w14:solidFill>
              <w14:schemeClr w14:val="tx2"/>
            </w14:solidFill>
          </w14:textFill>
        </w:rPr>
      </w:pPr>
    </w:p>
    <w:sectPr>
      <w:pgSz w:w="11906" w:h="16838"/>
      <w:pgMar w:top="1134" w:right="641" w:bottom="720" w:left="635" w:header="794" w:footer="737" w:gutter="0"/>
      <w:cols w:space="142"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swiss"/>
    <w:pitch w:val="default"/>
    <w:sig w:usb0="FFFFFFFF" w:usb1="E9FFFFFF" w:usb2="0000003F" w:usb3="00000000" w:csb0="603F01FF" w:csb1="FFFF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1"/>
      <w:rPr>
        <w:rFonts w:ascii="黑体" w:hAnsi="黑体" w:eastAsia="黑体"/>
        <w:color w:val="003F8A"/>
        <w:lang w:eastAsia="zh-CN"/>
      </w:rPr>
    </w:pPr>
    <w:r>
      <w:rPr>
        <w:rFonts w:ascii="黑体" w:hAnsi="黑体" w:eastAsia="黑体"/>
        <w:color w:val="003F8A"/>
        <w:lang w:eastAsia="zh-CN"/>
      </w:rPr>
      <mc:AlternateContent>
        <mc:Choice Requires="wps">
          <w:drawing>
            <wp:anchor distT="0" distB="0" distL="114300" distR="114300" simplePos="0" relativeHeight="251666432" behindDoc="0" locked="0" layoutInCell="1" allowOverlap="1">
              <wp:simplePos x="0" y="0"/>
              <wp:positionH relativeFrom="column">
                <wp:posOffset>-7620</wp:posOffset>
              </wp:positionH>
              <wp:positionV relativeFrom="paragraph">
                <wp:posOffset>-20320</wp:posOffset>
              </wp:positionV>
              <wp:extent cx="6725285" cy="0"/>
              <wp:effectExtent l="0" t="0" r="18415" b="0"/>
              <wp:wrapNone/>
              <wp:docPr id="59" name="AutoShape 4"/>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ln>
                    </wps:spPr>
                    <wps:bodyPr/>
                  </wps:wsp>
                </a:graphicData>
              </a:graphic>
            </wp:anchor>
          </w:drawing>
        </mc:Choice>
        <mc:Fallback>
          <w:pict>
            <v:shape id="AutoShape 4" o:spid="_x0000_s1026" o:spt="32" type="#_x0000_t32" style="position:absolute;left:0pt;margin-left:-0.6pt;margin-top:-1.6pt;height:0pt;width:529.55pt;z-index:251666432;mso-width-relative:page;mso-height-relative:page;" filled="f" stroked="t" coordsize="21600,21600" o:gfxdata="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rpNZNMAAAAJAQAADwAAAAAAAAABACAA&#10;AAAiAAAAZHJzL2Rvd25yZXYueG1sUEsBAhQAFAAAAAgAh07iQK/HKfrZAQAAtAMAAA4AAAAAAAAA&#10;AQAgAAAAIgEAAGRycy9lMm9Eb2MueG1sUEsFBgAAAAAGAAYAWQEAAG0FAAAAAA==&#10;">
              <v:fill on="f" focussize="0,0"/>
              <v:stroke weight="1pt" color="#009EE1" joinstyle="round"/>
              <v:imagedata o:title=""/>
              <o:lock v:ext="edit" aspectratio="f"/>
            </v:shape>
          </w:pict>
        </mc:Fallback>
      </mc:AlternateContent>
    </w:r>
    <w:r>
      <w:rPr>
        <w:rStyle w:val="27"/>
        <w:rFonts w:hint="eastAsia" w:ascii="黑体" w:hAnsi="黑体" w:eastAsia="黑体" w:cs="Arial Unicode MS"/>
        <w:color w:val="003F8A"/>
      </w:rPr>
      <w:t>识别风险</w:t>
    </w:r>
    <w:r>
      <w:rPr>
        <w:rStyle w:val="27"/>
        <w:rFonts w:hint="eastAsia" w:ascii="黑体" w:hAnsi="黑体" w:eastAsia="黑体" w:cs="Arial Unicode MS"/>
        <w:color w:val="003F8A"/>
        <w:lang w:eastAsia="zh-CN"/>
      </w:rPr>
      <w:t>，</w:t>
    </w:r>
    <w:r>
      <w:rPr>
        <w:rStyle w:val="27"/>
        <w:rFonts w:hint="eastAsia" w:ascii="黑体" w:hAnsi="黑体" w:eastAsia="黑体" w:cs="Arial Unicode MS"/>
        <w:color w:val="003F8A"/>
      </w:rPr>
      <w:t>发现价值</w:t>
    </w:r>
    <w:r>
      <w:rPr>
        <w:rStyle w:val="27"/>
        <w:rFonts w:hint="eastAsia" w:ascii="黑体" w:hAnsi="黑体" w:eastAsia="黑体" w:cs="Arial Unicode MS"/>
        <w:color w:val="003F8A"/>
        <w:lang w:eastAsia="zh-CN"/>
      </w:rPr>
      <w:t>　　　　　　　　　　　　　　　　　　　　　　　　　　　　　　　　</w:t>
    </w:r>
    <w:r>
      <w:rPr>
        <w:rFonts w:hint="eastAsia" w:ascii="黑体" w:hAnsi="黑体" w:eastAsia="黑体" w:cs="Arial Unicode MS"/>
        <w:color w:val="004892"/>
        <w:lang w:eastAsia="zh-CN"/>
      </w:rPr>
      <w:t>请务必阅读末页的免责声明</w:t>
    </w:r>
  </w:p>
  <w:p>
    <w:pPr>
      <w:pStyle w:val="12"/>
      <w:ind w:right="168"/>
      <w:jc w:val="center"/>
      <w:rPr>
        <w:rFonts w:ascii="Arial Unicode MS" w:hAnsi="Arial Unicode MS" w:eastAsia="Arial Unicode MS" w:cs="Arial Unicode MS"/>
        <w:color w:val="003F8A"/>
        <w:sz w:val="16"/>
        <w:lang w:eastAsia="zh-CN"/>
      </w:rPr>
    </w:pPr>
    <w:r>
      <w:rPr>
        <w:rFonts w:ascii="Arial Unicode MS" w:hAnsi="Arial Unicode MS" w:eastAsia="Arial Unicode MS" w:cs="Arial Unicode MS"/>
        <w:b/>
        <w:color w:val="003F8A"/>
        <w:sz w:val="22"/>
        <w:szCs w:val="24"/>
      </w:rPr>
      <w:fldChar w:fldCharType="begin"/>
    </w:r>
    <w:r>
      <w:rPr>
        <w:rFonts w:ascii="Arial Unicode MS" w:hAnsi="Arial Unicode MS" w:eastAsia="Arial Unicode MS" w:cs="Arial Unicode MS"/>
        <w:b/>
        <w:color w:val="003F8A"/>
        <w:sz w:val="16"/>
      </w:rPr>
      <w:instrText xml:space="preserve">PAGE</w:instrText>
    </w:r>
    <w:r>
      <w:rPr>
        <w:rFonts w:ascii="Arial Unicode MS" w:hAnsi="Arial Unicode MS" w:eastAsia="Arial Unicode MS" w:cs="Arial Unicode MS"/>
        <w:b/>
        <w:color w:val="003F8A"/>
        <w:sz w:val="22"/>
        <w:szCs w:val="24"/>
      </w:rPr>
      <w:fldChar w:fldCharType="separate"/>
    </w:r>
    <w:r>
      <w:rPr>
        <w:rFonts w:ascii="Arial Unicode MS" w:hAnsi="Arial Unicode MS" w:eastAsia="Arial Unicode MS" w:cs="Arial Unicode MS"/>
        <w:b/>
        <w:color w:val="003F8A"/>
        <w:sz w:val="16"/>
      </w:rPr>
      <w:t>1</w:t>
    </w:r>
    <w:r>
      <w:rPr>
        <w:rFonts w:ascii="Arial Unicode MS" w:hAnsi="Arial Unicode MS" w:eastAsia="Arial Unicode MS" w:cs="Arial Unicode MS"/>
        <w:b/>
        <w:color w:val="003F8A"/>
        <w:sz w:val="22"/>
        <w:szCs w:val="24"/>
      </w:rPr>
      <w:fldChar w:fldCharType="end"/>
    </w:r>
    <w:r>
      <w:rPr>
        <w:rFonts w:ascii="Arial Unicode MS" w:hAnsi="Arial Unicode MS" w:eastAsia="Arial Unicode MS" w:cs="Arial Unicode MS"/>
        <w:color w:val="003F8A"/>
        <w:sz w:val="16"/>
        <w:lang w:val="zh-CN"/>
      </w:rPr>
      <w:t xml:space="preserve"> / </w:t>
    </w:r>
    <w:r>
      <w:rPr>
        <w:rFonts w:ascii="Arial Unicode MS" w:hAnsi="Arial Unicode MS" w:eastAsia="Arial Unicode MS" w:cs="Arial Unicode MS"/>
        <w:b/>
        <w:color w:val="003F8A"/>
        <w:sz w:val="22"/>
        <w:szCs w:val="24"/>
      </w:rPr>
      <w:fldChar w:fldCharType="begin"/>
    </w:r>
    <w:r>
      <w:rPr>
        <w:rFonts w:ascii="Arial Unicode MS" w:hAnsi="Arial Unicode MS" w:eastAsia="Arial Unicode MS" w:cs="Arial Unicode MS"/>
        <w:b/>
        <w:color w:val="003F8A"/>
        <w:sz w:val="16"/>
      </w:rPr>
      <w:instrText xml:space="preserve">NUMPAGES</w:instrText>
    </w:r>
    <w:r>
      <w:rPr>
        <w:rFonts w:ascii="Arial Unicode MS" w:hAnsi="Arial Unicode MS" w:eastAsia="Arial Unicode MS" w:cs="Arial Unicode MS"/>
        <w:b/>
        <w:color w:val="003F8A"/>
        <w:sz w:val="22"/>
        <w:szCs w:val="24"/>
      </w:rPr>
      <w:fldChar w:fldCharType="separate"/>
    </w:r>
    <w:r>
      <w:rPr>
        <w:rFonts w:ascii="Arial Unicode MS" w:hAnsi="Arial Unicode MS" w:eastAsia="Arial Unicode MS" w:cs="Arial Unicode MS"/>
        <w:b/>
        <w:color w:val="003F8A"/>
        <w:sz w:val="16"/>
      </w:rPr>
      <w:t>22</w:t>
    </w:r>
    <w:r>
      <w:rPr>
        <w:rFonts w:ascii="Arial Unicode MS" w:hAnsi="Arial Unicode MS" w:eastAsia="Arial Unicode MS" w:cs="Arial Unicode MS"/>
        <w:b/>
        <w:color w:val="003F8A"/>
        <w:sz w:val="22"/>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1"/>
      <w:rPr>
        <w:rFonts w:ascii="黑体" w:hAnsi="黑体" w:eastAsia="黑体"/>
        <w:color w:val="003F8A"/>
        <w:lang w:eastAsia="zh-CN"/>
      </w:rPr>
    </w:pPr>
    <w:r>
      <w:rPr>
        <w:rFonts w:ascii="黑体" w:hAnsi="黑体" w:eastAsia="黑体"/>
        <w:color w:val="003F8A"/>
        <w:lang w:eastAsia="zh-CN"/>
      </w:rPr>
      <mc:AlternateContent>
        <mc:Choice Requires="wps">
          <w:drawing>
            <wp:anchor distT="0" distB="0" distL="114300" distR="114300" simplePos="0" relativeHeight="251665408" behindDoc="0" locked="0" layoutInCell="1" allowOverlap="1">
              <wp:simplePos x="0" y="0"/>
              <wp:positionH relativeFrom="column">
                <wp:posOffset>-7620</wp:posOffset>
              </wp:positionH>
              <wp:positionV relativeFrom="paragraph">
                <wp:posOffset>-20320</wp:posOffset>
              </wp:positionV>
              <wp:extent cx="6725285" cy="0"/>
              <wp:effectExtent l="0" t="0" r="18415" b="0"/>
              <wp:wrapNone/>
              <wp:docPr id="51" name="AutoShape 4"/>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ln>
                    </wps:spPr>
                    <wps:bodyPr/>
                  </wps:wsp>
                </a:graphicData>
              </a:graphic>
            </wp:anchor>
          </w:drawing>
        </mc:Choice>
        <mc:Fallback>
          <w:pict>
            <v:shape id="AutoShape 4" o:spid="_x0000_s1026" o:spt="32" type="#_x0000_t32" style="position:absolute;left:0pt;margin-left:-0.6pt;margin-top:-1.6pt;height:0pt;width:529.55pt;z-index:251665408;mso-width-relative:page;mso-height-relative:page;" filled="f" stroked="t" coordsize="21600,21600" o:gfxdata="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rpNZNMAAAAJAQAADwAAAAAAAAABACAA&#10;AAAiAAAAZHJzL2Rvd25yZXYueG1sUEsBAhQAFAAAAAgAh07iQP4YxF7ZAQAAtAMAAA4AAAAAAAAA&#10;AQAgAAAAIgEAAGRycy9lMm9Eb2MueG1sUEsFBgAAAAAGAAYAWQEAAG0FAAAAAA==&#10;">
              <v:fill on="f" focussize="0,0"/>
              <v:stroke weight="1pt" color="#009EE1" joinstyle="round"/>
              <v:imagedata o:title=""/>
              <o:lock v:ext="edit" aspectratio="f"/>
            </v:shape>
          </w:pict>
        </mc:Fallback>
      </mc:AlternateContent>
    </w:r>
    <w:r>
      <w:rPr>
        <w:rStyle w:val="27"/>
        <w:rFonts w:hint="eastAsia" w:ascii="黑体" w:hAnsi="黑体" w:eastAsia="黑体" w:cs="Arial Unicode MS"/>
        <w:color w:val="003F8A"/>
      </w:rPr>
      <w:t>识别风险</w:t>
    </w:r>
    <w:r>
      <w:rPr>
        <w:rStyle w:val="27"/>
        <w:rFonts w:hint="eastAsia" w:ascii="黑体" w:hAnsi="黑体" w:eastAsia="黑体" w:cs="Arial Unicode MS"/>
        <w:color w:val="003F8A"/>
        <w:lang w:eastAsia="zh-CN"/>
      </w:rPr>
      <w:t>，</w:t>
    </w:r>
    <w:r>
      <w:rPr>
        <w:rStyle w:val="27"/>
        <w:rFonts w:hint="eastAsia" w:ascii="黑体" w:hAnsi="黑体" w:eastAsia="黑体" w:cs="Arial Unicode MS"/>
        <w:color w:val="003F8A"/>
      </w:rPr>
      <w:t>发现价值</w:t>
    </w:r>
    <w:r>
      <w:rPr>
        <w:rStyle w:val="27"/>
        <w:rFonts w:hint="eastAsia" w:ascii="黑体" w:hAnsi="黑体" w:eastAsia="黑体" w:cs="Arial Unicode MS"/>
        <w:color w:val="003F8A"/>
        <w:lang w:eastAsia="zh-CN"/>
      </w:rPr>
      <w:t>　　　　　　　　　　　　　　　　　　　　　　　　　　　　　　　　　　　　　　</w:t>
    </w:r>
    <w:r>
      <w:rPr>
        <w:rFonts w:hint="eastAsia" w:ascii="黑体" w:hAnsi="黑体" w:eastAsia="黑体" w:cs="Arial Unicode MS"/>
        <w:color w:val="004892"/>
        <w:lang w:eastAsia="zh-CN"/>
      </w:rPr>
      <w:t>请务必阅读末页的免责声明</w:t>
    </w:r>
  </w:p>
  <w:p>
    <w:pPr>
      <w:pStyle w:val="12"/>
      <w:ind w:right="-1"/>
      <w:rPr>
        <w:rFonts w:ascii="黑体" w:hAnsi="黑体" w:eastAsia="黑体"/>
        <w:color w:val="003F8A"/>
        <w:lang w:eastAsia="zh-CN"/>
      </w:rPr>
    </w:pPr>
    <w:r>
      <w:rPr>
        <w:rFonts w:ascii="Arial Unicode MS" w:hAnsi="Arial Unicode MS" w:eastAsia="Arial Unicode MS" w:cs="Arial Unicode MS"/>
        <w:b/>
        <w:color w:val="003F8A"/>
        <w:sz w:val="22"/>
        <w:szCs w:val="24"/>
        <w:lang w:eastAsia="zh-CN"/>
      </w:rPr>
      <mc:AlternateContent>
        <mc:Choice Requires="wps">
          <w:drawing>
            <wp:anchor distT="0" distB="0" distL="114300" distR="114300" simplePos="0" relativeHeight="251664384" behindDoc="0" locked="0" layoutInCell="1" allowOverlap="1">
              <wp:simplePos x="0" y="0"/>
              <wp:positionH relativeFrom="column">
                <wp:posOffset>-98425</wp:posOffset>
              </wp:positionH>
              <wp:positionV relativeFrom="paragraph">
                <wp:posOffset>5080</wp:posOffset>
              </wp:positionV>
              <wp:extent cx="4143375" cy="161925"/>
              <wp:effectExtent l="0" t="0" r="0" b="0"/>
              <wp:wrapNone/>
              <wp:docPr id="49" name="HeaderShape_Contacter"/>
              <wp:cNvGraphicFramePr/>
              <a:graphic xmlns:a="http://schemas.openxmlformats.org/drawingml/2006/main">
                <a:graphicData uri="http://schemas.microsoft.com/office/word/2010/wordprocessingShape">
                  <wps:wsp>
                    <wps:cNvSpPr txBox="1"/>
                    <wps:spPr>
                      <a:xfrm>
                        <a:off x="0" y="0"/>
                        <a:ext cx="4143375" cy="1619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Arial" w:hAnsi="Arial" w:eastAsia="黑体"/>
                              <w:color w:val="003F8A"/>
                              <w:sz w:val="15"/>
                              <w:szCs w:val="15"/>
                              <w:lang w:eastAsia="zh-CN"/>
                            </w:rPr>
                          </w:pPr>
                        </w:p>
                      </w:txbxContent>
                    </wps:txbx>
                    <wps:bodyPr rot="0" spcFirstLastPara="0" vertOverflow="overflow" horzOverflow="overflow" vert="horz" wrap="square" lIns="91440" tIns="0" rIns="91440" bIns="0" numCol="1" spcCol="0" rtlCol="0" fromWordArt="0" anchor="t" anchorCtr="0" forceAA="0" compatLnSpc="1">
                      <a:noAutofit/>
                    </wps:bodyPr>
                  </wps:wsp>
                </a:graphicData>
              </a:graphic>
            </wp:anchor>
          </w:drawing>
        </mc:Choice>
        <mc:Fallback>
          <w:pict>
            <v:shape id="HeaderShape_Contacter" o:spid="_x0000_s1026" o:spt="202" type="#_x0000_t202" style="position:absolute;left:0pt;margin-left:-7.75pt;margin-top:0.4pt;height:12.75pt;width:326.25pt;z-index:251664384;mso-width-relative:page;mso-height-relative:page;" fillcolor="#FFFFFF [3212]" filled="t" stroked="f" coordsize="21600,21600" o:gfxdata="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pN9HXAAAABwEAAA8AAAAAAAAA&#10;AQAgAAAAIgAAAGRycy9kb3ducmV2LnhtbFBLAQIUABQAAAAIAIdO4kAWxE+WSwIAAKAEAAAOAAAA&#10;AAAAAAEAIAAAACYBAABkcnMvZTJvRG9jLnhtbFBLBQYAAAAABgAGAFkBAADjBQAAAAA=&#10;">
              <v:fill on="t" focussize="0,0"/>
              <v:stroke on="f" weight="0.5pt"/>
              <v:imagedata o:title=""/>
              <o:lock v:ext="edit" aspectratio="f"/>
              <v:textbox inset="2.54mm,0mm,2.54mm,0mm">
                <w:txbxContent>
                  <w:p>
                    <w:pPr>
                      <w:rPr>
                        <w:rFonts w:ascii="Arial" w:hAnsi="Arial" w:eastAsia="黑体"/>
                        <w:color w:val="003F8A"/>
                        <w:sz w:val="15"/>
                        <w:szCs w:val="15"/>
                        <w:lang w:eastAsia="zh-CN"/>
                      </w:rPr>
                    </w:pPr>
                  </w:p>
                </w:txbxContent>
              </v:textbox>
            </v:shape>
          </w:pict>
        </mc:Fallback>
      </mc:AlternateContent>
    </w:r>
  </w:p>
  <w:p>
    <w:pPr>
      <w:pStyle w:val="12"/>
      <w:ind w:right="168"/>
      <w:jc w:val="center"/>
      <w:rPr>
        <w:rFonts w:ascii="Arial Unicode MS" w:hAnsi="Arial Unicode MS" w:eastAsia="Arial Unicode MS" w:cs="Arial Unicode MS"/>
        <w:color w:val="003F8A"/>
        <w:sz w:val="16"/>
        <w:lang w:eastAsia="zh-CN"/>
      </w:rPr>
    </w:pPr>
    <w:r>
      <w:rPr>
        <w:rFonts w:ascii="Arial Unicode MS" w:hAnsi="Arial Unicode MS" w:eastAsia="Arial Unicode MS" w:cs="Arial Unicode MS"/>
        <w:b/>
        <w:color w:val="003F8A"/>
        <w:sz w:val="22"/>
        <w:szCs w:val="24"/>
      </w:rPr>
      <w:fldChar w:fldCharType="begin"/>
    </w:r>
    <w:r>
      <w:rPr>
        <w:rFonts w:ascii="Arial Unicode MS" w:hAnsi="Arial Unicode MS" w:eastAsia="Arial Unicode MS" w:cs="Arial Unicode MS"/>
        <w:b/>
        <w:color w:val="003F8A"/>
        <w:sz w:val="16"/>
      </w:rPr>
      <w:instrText xml:space="preserve">PAGE</w:instrText>
    </w:r>
    <w:r>
      <w:rPr>
        <w:rFonts w:ascii="Arial Unicode MS" w:hAnsi="Arial Unicode MS" w:eastAsia="Arial Unicode MS" w:cs="Arial Unicode MS"/>
        <w:b/>
        <w:color w:val="003F8A"/>
        <w:sz w:val="22"/>
        <w:szCs w:val="24"/>
      </w:rPr>
      <w:fldChar w:fldCharType="separate"/>
    </w:r>
    <w:r>
      <w:rPr>
        <w:rFonts w:ascii="Arial Unicode MS" w:hAnsi="Arial Unicode MS" w:eastAsia="Arial Unicode MS" w:cs="Arial Unicode MS"/>
        <w:b/>
        <w:color w:val="003F8A"/>
        <w:sz w:val="16"/>
      </w:rPr>
      <w:t>1</w:t>
    </w:r>
    <w:r>
      <w:rPr>
        <w:rFonts w:ascii="Arial Unicode MS" w:hAnsi="Arial Unicode MS" w:eastAsia="Arial Unicode MS" w:cs="Arial Unicode MS"/>
        <w:b/>
        <w:color w:val="003F8A"/>
        <w:sz w:val="22"/>
        <w:szCs w:val="24"/>
      </w:rPr>
      <w:fldChar w:fldCharType="end"/>
    </w:r>
    <w:r>
      <w:rPr>
        <w:rFonts w:ascii="Arial Unicode MS" w:hAnsi="Arial Unicode MS" w:eastAsia="Arial Unicode MS" w:cs="Arial Unicode MS"/>
        <w:color w:val="003F8A"/>
        <w:sz w:val="16"/>
        <w:lang w:val="zh-CN"/>
      </w:rPr>
      <w:t xml:space="preserve"> / </w:t>
    </w:r>
    <w:r>
      <w:rPr>
        <w:rFonts w:ascii="Arial Unicode MS" w:hAnsi="Arial Unicode MS" w:eastAsia="Arial Unicode MS" w:cs="Arial Unicode MS"/>
        <w:b/>
        <w:color w:val="003F8A"/>
        <w:sz w:val="22"/>
        <w:szCs w:val="24"/>
      </w:rPr>
      <w:fldChar w:fldCharType="begin"/>
    </w:r>
    <w:r>
      <w:rPr>
        <w:rFonts w:ascii="Arial Unicode MS" w:hAnsi="Arial Unicode MS" w:eastAsia="Arial Unicode MS" w:cs="Arial Unicode MS"/>
        <w:b/>
        <w:color w:val="003F8A"/>
        <w:sz w:val="16"/>
      </w:rPr>
      <w:instrText xml:space="preserve">NUMPAGES</w:instrText>
    </w:r>
    <w:r>
      <w:rPr>
        <w:rFonts w:ascii="Arial Unicode MS" w:hAnsi="Arial Unicode MS" w:eastAsia="Arial Unicode MS" w:cs="Arial Unicode MS"/>
        <w:b/>
        <w:color w:val="003F8A"/>
        <w:sz w:val="22"/>
        <w:szCs w:val="24"/>
      </w:rPr>
      <w:fldChar w:fldCharType="separate"/>
    </w:r>
    <w:r>
      <w:rPr>
        <w:rFonts w:ascii="Arial Unicode MS" w:hAnsi="Arial Unicode MS" w:eastAsia="Arial Unicode MS" w:cs="Arial Unicode MS"/>
        <w:b/>
        <w:color w:val="003F8A"/>
        <w:sz w:val="16"/>
      </w:rPr>
      <w:t>1</w:t>
    </w:r>
    <w:r>
      <w:rPr>
        <w:rFonts w:ascii="Arial Unicode MS" w:hAnsi="Arial Unicode MS" w:eastAsia="Arial Unicode MS" w:cs="Arial Unicode MS"/>
        <w:b/>
        <w:color w:val="003F8A"/>
        <w:sz w:val="22"/>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ind w:firstLine="360"/>
      <w:rPr>
        <w:rFonts w:ascii="楷体" w:hAnsi="楷体"/>
        <w:sz w:val="22"/>
      </w:rPr>
    </w:pPr>
    <w:r>
      <w:rPr>
        <w:rFonts w:ascii="楷体" w:hAnsi="楷体" w:eastAsia="楷体"/>
        <w:lang w:eastAsia="zh-CN"/>
      </w:rPr>
      <w:drawing>
        <wp:inline distT="0" distB="0" distL="0" distR="0">
          <wp:extent cx="1157605" cy="368300"/>
          <wp:effectExtent l="19050" t="0" r="4307"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
                  <a:stretch>
                    <a:fillRect/>
                  </a:stretch>
                </pic:blipFill>
                <pic:spPr>
                  <a:xfrm>
                    <a:off x="0" y="0"/>
                    <a:ext cx="1165058" cy="370964"/>
                  </a:xfrm>
                  <a:prstGeom prst="rect">
                    <a:avLst/>
                  </a:prstGeom>
                </pic:spPr>
              </pic:pic>
            </a:graphicData>
          </a:graphic>
        </wp:inline>
      </w:drawing>
    </w:r>
    <w:r>
      <w:rPr>
        <w:rFonts w:ascii="楷体" w:hAnsi="楷体" w:eastAsia="楷体"/>
      </w:rPr>
      <w:ptab w:relativeTo="margin" w:alignment="center" w:leader="none"/>
    </w:r>
    <w:r>
      <w:rPr>
        <w:rFonts w:ascii="楷体" w:hAnsi="楷体" w:eastAsia="楷体"/>
      </w:rPr>
      <w:t xml:space="preserve"> </w:t>
    </w:r>
    <w:r>
      <w:rPr>
        <w:rFonts w:hint="eastAsia" w:ascii="楷体" w:hAnsi="楷体" w:eastAsia="楷体"/>
        <w:sz w:val="20"/>
      </w:rPr>
      <w:t>广发</w:t>
    </w:r>
    <w:r>
      <w:rPr>
        <w:rFonts w:ascii="楷体" w:hAnsi="楷体" w:eastAsia="楷体"/>
        <w:sz w:val="20"/>
      </w:rPr>
      <w:t>证券投资总部</w:t>
    </w:r>
    <w:r>
      <w:rPr>
        <w:rFonts w:hint="eastAsia" w:ascii="楷体" w:hAnsi="楷体" w:eastAsia="楷体"/>
        <w:sz w:val="20"/>
      </w:rPr>
      <w:t xml:space="preserve">  </w:t>
    </w:r>
    <w:r>
      <w:rPr>
        <w:rFonts w:ascii="楷体" w:hAnsi="楷体" w:eastAsia="楷体"/>
        <w:sz w:val="20"/>
      </w:rPr>
      <w:ptab w:relativeTo="margin" w:alignment="right" w:leader="none"/>
    </w:r>
    <w:r>
      <w:rPr>
        <w:rFonts w:hint="eastAsia" w:ascii="楷体" w:hAnsi="楷体" w:eastAsia="楷体"/>
        <w:sz w:val="20"/>
      </w:rPr>
      <w:t>大类资产</w:t>
    </w:r>
    <w:r>
      <w:rPr>
        <w:rFonts w:ascii="楷体" w:hAnsi="楷体" w:eastAsia="楷体"/>
        <w:sz w:val="20"/>
      </w:rPr>
      <w:t>配置研究</w:t>
    </w:r>
  </w:p>
  <w:p>
    <w:pPr>
      <w:rPr>
        <w:rFonts w:ascii="楷体_GB2312" w:hAnsi="宋体" w:eastAsia="楷体_GB2312"/>
        <w:color w:val="004892"/>
        <w:sz w:val="2"/>
        <w:szCs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黑体" w:hAnsi="黑体" w:eastAsia="黑体"/>
        <w:color w:val="1F497D"/>
        <w:sz w:val="18"/>
        <w:szCs w:val="18"/>
        <w:lang w:eastAsia="zh-CN"/>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-18415</wp:posOffset>
              </wp:positionV>
              <wp:extent cx="6781800" cy="295275"/>
              <wp:effectExtent l="0" t="0" r="0" b="0"/>
              <wp:wrapNone/>
              <wp:docPr id="58" name="HeaderShape_TypeZqyjbg"/>
              <wp:cNvGraphicFramePr/>
              <a:graphic xmlns:a="http://schemas.openxmlformats.org/drawingml/2006/main">
                <a:graphicData uri="http://schemas.microsoft.com/office/word/2010/wordprocessingShape">
                  <wps:wsp>
                    <wps:cNvSpPr txBox="1"/>
                    <wps:spPr>
                      <a:xfrm>
                        <a:off x="0" y="0"/>
                        <a:ext cx="67818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Fonts w:ascii="黑体" w:eastAsia="黑体"/>
                              <w:color w:val="1F497D"/>
                              <w:lang w:eastAsia="zh-CN"/>
                            </w:rPr>
                          </w:pPr>
                          <w:r>
                            <w:rPr>
                              <w:rFonts w:hint="eastAsia" w:ascii="黑体" w:eastAsia="黑体"/>
                              <w:color w:val="1F497D"/>
                              <w:lang w:eastAsia="zh-CN"/>
                            </w:rPr>
                            <w:t>策略研究|固定收益投资部</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HeaderShape_TypeZqyjbg" o:spid="_x0000_s1026" o:spt="202" type="#_x0000_t202" style="position:absolute;left:0pt;margin-left:0.2pt;margin-top:-1.45pt;height:23.25pt;width:534pt;z-index:251660288;v-text-anchor:middle;mso-width-relative:page;mso-height-relative:page;" filled="f" stroked="f" coordsize="21600,21600" o:gfxdata="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r7jKtMAAAAHAQAADwAAAAAAAAABACAAAAAiAAAAZHJzL2Rvd25y&#10;ZXYueG1sUEsBAhQAFAAAAAgAh07iQJX20rI8AgAAegQAAA4AAAAAAAAAAQAgAAAAIgEAAGRycy9l&#10;Mm9Eb2MueG1sUEsFBgAAAAAGAAYAWQEAANAFAAAAAA==&#10;">
              <v:fill on="f" focussize="0,0"/>
              <v:stroke on="f" weight="0.5pt"/>
              <v:imagedata o:title=""/>
              <o:lock v:ext="edit" aspectratio="f"/>
              <v:textbox inset="2.54mm,0mm,2.54mm,0mm">
                <w:txbxContent>
                  <w:p>
                    <w:pPr>
                      <w:jc w:val="right"/>
                      <w:rPr>
                        <w:rFonts w:ascii="黑体" w:eastAsia="黑体"/>
                        <w:color w:val="1F497D"/>
                        <w:lang w:eastAsia="zh-CN"/>
                      </w:rPr>
                    </w:pPr>
                    <w:r>
                      <w:rPr>
                        <w:rFonts w:hint="eastAsia" w:ascii="黑体" w:eastAsia="黑体"/>
                        <w:color w:val="1F497D"/>
                        <w:lang w:eastAsia="zh-CN"/>
                      </w:rPr>
                      <w:t>策略研究|固定收益投资部</w:t>
                    </w:r>
                  </w:p>
                </w:txbxContent>
              </v:textbox>
            </v:shape>
          </w:pict>
        </mc:Fallback>
      </mc:AlternateContent>
    </w:r>
    <w:r>
      <w:rPr>
        <w:lang w:eastAsia="zh-CN"/>
      </w:rPr>
      <mc:AlternateContent>
        <mc:Choice Requires="wps">
          <w:drawing>
            <wp:anchor distT="0" distB="0" distL="114300" distR="114300" simplePos="0" relativeHeight="251663360" behindDoc="0" locked="0" layoutInCell="1" allowOverlap="1">
              <wp:simplePos x="0" y="0"/>
              <wp:positionH relativeFrom="column">
                <wp:posOffset>5898515</wp:posOffset>
              </wp:positionH>
              <wp:positionV relativeFrom="paragraph">
                <wp:posOffset>351155</wp:posOffset>
              </wp:positionV>
              <wp:extent cx="933450" cy="255270"/>
              <wp:effectExtent l="0" t="0" r="0" b="0"/>
              <wp:wrapNone/>
              <wp:docPr id="57" name="文本框 3"/>
              <wp:cNvGraphicFramePr/>
              <a:graphic xmlns:a="http://schemas.openxmlformats.org/drawingml/2006/main">
                <a:graphicData uri="http://schemas.microsoft.com/office/word/2010/wordprocessingShape">
                  <wps:wsp>
                    <wps:cNvSpPr txBox="1"/>
                    <wps:spPr>
                      <a:xfrm>
                        <a:off x="0" y="0"/>
                        <a:ext cx="93345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eastAsia="黑体"/>
                              <w:sz w:val="18"/>
                              <w:szCs w:val="18"/>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464.45pt;margin-top:27.65pt;height:20.1pt;width:73.5pt;z-index:251663360;mso-width-relative:page;mso-height-relative:page;" filled="f" stroked="f" coordsize="21600,21600" o:gfxdata="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rMlwdoAAAAKAQAADwAAAAAAAAABACAAAAAi&#10;AAAAZHJzL2Rvd25yZXYueG1sUEsBAhQAFAAAAAgAh07iQIMljK9BAgAAdAQAAA4AAAAAAAAAAQAg&#10;AAAAKQEAAGRycy9lMm9Eb2MueG1sUEsFBgAAAAAGAAYAWQEAANwFAAAAAA==&#10;">
              <v:fill on="f" focussize="0,0"/>
              <v:stroke on="f" weight="0.5pt"/>
              <v:imagedata o:title=""/>
              <o:lock v:ext="edit" aspectratio="f"/>
              <v:textbox>
                <w:txbxContent>
                  <w:p>
                    <w:pPr>
                      <w:rPr>
                        <w:rFonts w:ascii="黑体" w:eastAsia="黑体"/>
                        <w:sz w:val="18"/>
                        <w:szCs w:val="18"/>
                        <w:lang w:eastAsia="zh-CN"/>
                      </w:rPr>
                    </w:pPr>
                  </w:p>
                </w:txbxContent>
              </v:textbox>
            </v:shape>
          </w:pict>
        </mc:Fallback>
      </mc:AlternateContent>
    </w:r>
    <w:r>
      <w:rPr>
        <w:lang w:eastAsia="zh-CN"/>
      </w:rPr>
      <mc:AlternateContent>
        <mc:Choice Requires="wps">
          <w:drawing>
            <wp:anchor distT="0" distB="0" distL="114300" distR="114300" simplePos="0" relativeHeight="251662336" behindDoc="0" locked="0" layoutInCell="1" allowOverlap="1">
              <wp:simplePos x="0" y="0"/>
              <wp:positionH relativeFrom="column">
                <wp:posOffset>5079365</wp:posOffset>
              </wp:positionH>
              <wp:positionV relativeFrom="paragraph">
                <wp:posOffset>179705</wp:posOffset>
              </wp:positionV>
              <wp:extent cx="1704975" cy="257175"/>
              <wp:effectExtent l="0" t="0" r="0" b="0"/>
              <wp:wrapNone/>
              <wp:docPr id="56" name="HeaderShape_ReportDate"/>
              <wp:cNvGraphicFramePr/>
              <a:graphic xmlns:a="http://schemas.openxmlformats.org/drawingml/2006/main">
                <a:graphicData uri="http://schemas.microsoft.com/office/word/2010/wordprocessingShape">
                  <wps:wsp>
                    <wps:cNvSpPr txBox="1"/>
                    <wps:spPr>
                      <a:xfrm>
                        <a:off x="0" y="0"/>
                        <a:ext cx="1704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Fonts w:eastAsia="黑体"/>
                              <w:color w:val="1F497D"/>
                              <w:sz w:val="21"/>
                            </w:rPr>
                          </w:pPr>
                          <w:r>
                            <w:rPr>
                              <w:rFonts w:hint="eastAsia" w:eastAsia="黑体"/>
                              <w:color w:val="1F497D"/>
                              <w:sz w:val="21"/>
                            </w:rPr>
                            <w:t>2017年</w:t>
                          </w:r>
                          <w:r>
                            <w:rPr>
                              <w:rFonts w:eastAsia="黑体"/>
                              <w:color w:val="1F497D"/>
                              <w:sz w:val="21"/>
                            </w:rPr>
                            <w:t>10</w:t>
                          </w:r>
                          <w:r>
                            <w:rPr>
                              <w:rFonts w:hint="eastAsia" w:eastAsia="黑体"/>
                              <w:color w:val="1F497D"/>
                              <w:sz w:val="21"/>
                            </w:rPr>
                            <w:t>月</w:t>
                          </w:r>
                          <w:r>
                            <w:rPr>
                              <w:rFonts w:eastAsia="黑体"/>
                              <w:color w:val="1F497D"/>
                              <w:sz w:val="21"/>
                            </w:rPr>
                            <w:t>30</w:t>
                          </w:r>
                          <w:r>
                            <w:rPr>
                              <w:rFonts w:hint="eastAsia" w:eastAsia="黑体"/>
                              <w:color w:val="1F497D"/>
                              <w:sz w:val="21"/>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eaderShape_ReportDate" o:spid="_x0000_s1026" o:spt="202" type="#_x0000_t202" style="position:absolute;left:0pt;margin-left:399.95pt;margin-top:14.15pt;height:20.25pt;width:134.25pt;z-index:251662336;mso-width-relative:page;mso-height-relative:page;" filled="f" stroked="f" coordsize="21600,21600" o:gfxdata="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channbAAAACgEAAA8AAAAAAAAAAQAgAAAAIgAAAGRy&#10;cy9kb3ducmV2LnhtbFBLAQIUABQAAAAIAIdO4kDzevtuOwIAAIAEAAAOAAAAAAAAAAEAIAAAACoB&#10;AABkcnMvZTJvRG9jLnhtbFBLBQYAAAAABgAGAFkBAADXBQAAAAA=&#10;">
              <v:fill on="f" focussize="0,0"/>
              <v:stroke on="f" weight="0.5pt"/>
              <v:imagedata o:title=""/>
              <o:lock v:ext="edit" aspectratio="f"/>
              <v:textbox>
                <w:txbxContent>
                  <w:p>
                    <w:pPr>
                      <w:jc w:val="right"/>
                      <w:rPr>
                        <w:rFonts w:eastAsia="黑体"/>
                        <w:color w:val="1F497D"/>
                        <w:sz w:val="21"/>
                      </w:rPr>
                    </w:pPr>
                    <w:r>
                      <w:rPr>
                        <w:rFonts w:hint="eastAsia" w:eastAsia="黑体"/>
                        <w:color w:val="1F497D"/>
                        <w:sz w:val="21"/>
                      </w:rPr>
                      <w:t>2017年</w:t>
                    </w:r>
                    <w:r>
                      <w:rPr>
                        <w:rFonts w:eastAsia="黑体"/>
                        <w:color w:val="1F497D"/>
                        <w:sz w:val="21"/>
                      </w:rPr>
                      <w:t>10</w:t>
                    </w:r>
                    <w:r>
                      <w:rPr>
                        <w:rFonts w:hint="eastAsia" w:eastAsia="黑体"/>
                        <w:color w:val="1F497D"/>
                        <w:sz w:val="21"/>
                      </w:rPr>
                      <w:t>月</w:t>
                    </w:r>
                    <w:r>
                      <w:rPr>
                        <w:rFonts w:eastAsia="黑体"/>
                        <w:color w:val="1F497D"/>
                        <w:sz w:val="21"/>
                      </w:rPr>
                      <w:t>30</w:t>
                    </w:r>
                    <w:r>
                      <w:rPr>
                        <w:rFonts w:hint="eastAsia" w:eastAsia="黑体"/>
                        <w:color w:val="1F497D"/>
                        <w:sz w:val="21"/>
                      </w:rPr>
                      <w:t>日</w:t>
                    </w:r>
                  </w:p>
                </w:txbxContent>
              </v:textbox>
            </v:shape>
          </w:pict>
        </mc:Fallback>
      </mc:AlternateContent>
    </w:r>
    <w:r>
      <w:rPr>
        <w:lang w:eastAsia="zh-CN"/>
      </w:rPr>
      <mc:AlternateContent>
        <mc:Choice Requires="wps">
          <w:drawing>
            <wp:anchor distT="0" distB="0" distL="114300" distR="114300" simplePos="0" relativeHeight="251661312" behindDoc="0" locked="0" layoutInCell="1" hidden="1" allowOverlap="1">
              <wp:simplePos x="0" y="0"/>
              <wp:positionH relativeFrom="column">
                <wp:posOffset>459740</wp:posOffset>
              </wp:positionH>
              <wp:positionV relativeFrom="paragraph">
                <wp:posOffset>-141605</wp:posOffset>
              </wp:positionV>
              <wp:extent cx="457200" cy="171450"/>
              <wp:effectExtent l="0" t="0" r="0" b="0"/>
              <wp:wrapNone/>
              <wp:docPr id="55" name="HeaderShape_Temp" hidden="1"/>
              <wp:cNvGraphicFramePr/>
              <a:graphic xmlns:a="http://schemas.openxmlformats.org/drawingml/2006/main">
                <a:graphicData uri="http://schemas.microsoft.com/office/word/2010/wordprocessingShape">
                  <wps:wsp>
                    <wps:cNvSpPr txBox="1"/>
                    <wps:spPr>
                      <a:xfrm>
                        <a:off x="0" y="0"/>
                        <a:ext cx="4572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eastAsia="宋体"/>
                              <w:color w:val="FFFFFF"/>
                              <w:lang w:eastAsia="zh-CN"/>
                            </w:rPr>
                          </w:pPr>
                          <w:r>
                            <w:rPr>
                              <w:rFonts w:eastAsia="宋体"/>
                              <w:color w:val="FFFFFF"/>
                              <w:lang w:eastAsia="zh-CN"/>
                            </w:rPr>
                            <w:t>X</w:t>
                          </w:r>
                          <w:r>
                            <w:rPr>
                              <w:rFonts w:hint="eastAsia" w:eastAsia="宋体"/>
                              <w:color w:val="FFFFFF"/>
                              <w:lang w:eastAsia="zh-CN"/>
                            </w:rPr>
                            <w:t>ml</w:t>
                          </w:r>
                        </w:p>
                        <w:p>
                          <w:pPr>
                            <w:rPr>
                              <w:rFonts w:eastAsia="宋体"/>
                              <w:color w:val="FFFFFF"/>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eaderShape_Temp" o:spid="_x0000_s1026" o:spt="202" type="#_x0000_t202" style="position:absolute;left:0pt;margin-left:36.2pt;margin-top:-11.15pt;height:13.5pt;width:36pt;visibility:hidden;z-index:251661312;mso-width-relative:page;mso-height-relative:page;" fillcolor="#FFFFFF [3201]" filled="t" stroked="f" coordsize="21600,21600" o:gfxdata="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cogG32QAAAAgBAAAPAAAA&#10;AAAAAAEAIAAAACIAAABkcnMvZG93bnJldi54bWxQSwECFAAUAAAACACHTuJAK7qIq00CAACtBAAA&#10;DgAAAAAAAAABACAAAAAoAQAAZHJzL2Uyb0RvYy54bWxQSwUGAAAAAAYABgBZAQAA5wUAAAAA&#10;">
              <v:fill on="t" focussize="0,0"/>
              <v:stroke on="f" weight="0.5pt"/>
              <v:imagedata o:title=""/>
              <o:lock v:ext="edit" aspectratio="f"/>
              <v:textbox>
                <w:txbxContent>
                  <w:p>
                    <w:pPr>
                      <w:rPr>
                        <w:rFonts w:eastAsia="宋体"/>
                        <w:color w:val="FFFFFF"/>
                        <w:lang w:eastAsia="zh-CN"/>
                      </w:rPr>
                    </w:pPr>
                    <w:r>
                      <w:rPr>
                        <w:rFonts w:eastAsia="宋体"/>
                        <w:color w:val="FFFFFF"/>
                        <w:lang w:eastAsia="zh-CN"/>
                      </w:rPr>
                      <w:t>X</w:t>
                    </w:r>
                    <w:r>
                      <w:rPr>
                        <w:rFonts w:hint="eastAsia" w:eastAsia="宋体"/>
                        <w:color w:val="FFFFFF"/>
                        <w:lang w:eastAsia="zh-CN"/>
                      </w:rPr>
                      <w:t>ml</w:t>
                    </w:r>
                  </w:p>
                  <w:p>
                    <w:pPr>
                      <w:rPr>
                        <w:rFonts w:eastAsia="宋体"/>
                        <w:color w:val="FFFFFF"/>
                        <w:lang w:eastAsia="zh-CN"/>
                      </w:rPr>
                    </w:pPr>
                  </w:p>
                </w:txbxContent>
              </v:textbox>
            </v:shape>
          </w:pict>
        </mc:Fallback>
      </mc:AlternateContent>
    </w:r>
    <w:r>
      <w:rPr>
        <w:rFonts w:eastAsia="宋体"/>
        <w:lang w:eastAsia="zh-CN"/>
      </w:rPr>
      <w:drawing>
        <wp:inline distT="0" distB="0" distL="0" distR="0">
          <wp:extent cx="1644650" cy="550545"/>
          <wp:effectExtent l="0" t="0" r="0" b="0"/>
          <wp:docPr id="38" name="图片 38" descr="C:\Users\Dan\Desktop\广发证券新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Dan\Desktop\广发证券新设计.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45200" cy="550800"/>
                  </a:xfrm>
                  <a:prstGeom prst="rect">
                    <a:avLst/>
                  </a:prstGeom>
                  <a:noFill/>
                  <a:ln>
                    <a:noFill/>
                  </a:ln>
                </pic:spPr>
              </pic:pic>
            </a:graphicData>
          </a:graphic>
        </wp:inline>
      </w:drawing>
    </w:r>
  </w:p>
  <w:p>
    <w:pPr>
      <w:pStyle w:val="13"/>
      <w:jc w:val="left"/>
      <w:rPr>
        <w:rFonts w:eastAsia="宋体"/>
        <w:sz w:val="2"/>
        <w:lang w:eastAsia="zh-CN"/>
      </w:rPr>
    </w:pPr>
  </w:p>
  <w:p>
    <w:pPr>
      <w:pStyle w:val="13"/>
      <w:jc w:val="left"/>
      <w:rPr>
        <w:rFonts w:eastAsia="宋体"/>
        <w:sz w:val="2"/>
        <w:lang w:eastAsia="zh-CN"/>
      </w:rPr>
    </w:pPr>
    <w:r>
      <w:rPr>
        <w:rFonts w:eastAsia="宋体"/>
        <w:lang w:eastAsia="zh-CN"/>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13335</wp:posOffset>
              </wp:positionV>
              <wp:extent cx="6725285" cy="0"/>
              <wp:effectExtent l="0" t="0" r="18415" b="0"/>
              <wp:wrapNone/>
              <wp:docPr id="52" name="AutoShape 18"/>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ln>
                    </wps:spPr>
                    <wps:bodyPr/>
                  </wps:wsp>
                </a:graphicData>
              </a:graphic>
            </wp:anchor>
          </w:drawing>
        </mc:Choice>
        <mc:Fallback>
          <w:pict>
            <v:shape id="AutoShape 18" o:spid="_x0000_s1026" o:spt="32" type="#_x0000_t32" style="position:absolute;left:0pt;margin-left:-0.55pt;margin-top:1.05pt;height:0pt;width:529.55pt;z-index:251659264;mso-width-relative:page;mso-height-relative:page;" filled="f" stroked="t" coordsize="21600,21600" o:gfxdata="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jsynA0gAAAAcBAAAPAAAAAAAAAAEAIAAA&#10;ACIAAABkcnMvZG93bnJldi54bWxQSwECFAAUAAAACACHTuJA92bs3dkBAAC1AwAADgAAAAAAAAAB&#10;ACAAAAAhAQAAZHJzL2Uyb0RvYy54bWxQSwUGAAAAAAYABgBZAQAAbAUAAAAA&#10;">
              <v:fill on="f" focussize="0,0"/>
              <v:stroke weight="1pt" color="#009EE1"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3434D8"/>
    <w:multiLevelType w:val="multilevel"/>
    <w:tmpl w:val="203434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12A4F7B"/>
    <w:multiLevelType w:val="multilevel"/>
    <w:tmpl w:val="312A4F7B"/>
    <w:lvl w:ilvl="0" w:tentative="0">
      <w:start w:val="1"/>
      <w:numFmt w:val="decimal"/>
      <w:pStyle w:val="83"/>
      <w:lvlText w:val="图表%1."/>
      <w:lvlJc w:val="left"/>
      <w:pPr>
        <w:ind w:left="470" w:hanging="420"/>
      </w:pPr>
      <w:rPr>
        <w:rFonts w:hint="default" w:ascii="Times New Roman" w:hAnsi="Times New Roman" w:cs="Times New Roman"/>
        <w:i w:val="0"/>
        <w:iCs w:val="0"/>
        <w:caps w:val="0"/>
        <w:strike w:val="0"/>
        <w:dstrike w:val="0"/>
        <w:vanish w:val="0"/>
        <w:color w:val="404040" w:themeColor="text1" w:themeTint="BF"/>
        <w:spacing w:val="0"/>
        <w:position w:val="0"/>
        <w:u w:val="none"/>
        <w:vertAlign w:val="baseline"/>
        <w14:textFill>
          <w14:solidFill>
            <w14:schemeClr w14:val="tx1">
              <w14:lumMod w14:val="75000"/>
              <w14:lumOff w14:val="25000"/>
            </w14:schemeClr>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60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3"/>
    <w:rsid w:val="000002B5"/>
    <w:rsid w:val="00000491"/>
    <w:rsid w:val="0000058D"/>
    <w:rsid w:val="0000066C"/>
    <w:rsid w:val="000006A0"/>
    <w:rsid w:val="00000700"/>
    <w:rsid w:val="000007B3"/>
    <w:rsid w:val="00001544"/>
    <w:rsid w:val="00001D44"/>
    <w:rsid w:val="00002447"/>
    <w:rsid w:val="00002B21"/>
    <w:rsid w:val="00003480"/>
    <w:rsid w:val="000034F6"/>
    <w:rsid w:val="0000395D"/>
    <w:rsid w:val="00003A55"/>
    <w:rsid w:val="00003CAC"/>
    <w:rsid w:val="00003F60"/>
    <w:rsid w:val="000054DE"/>
    <w:rsid w:val="00005571"/>
    <w:rsid w:val="0000587C"/>
    <w:rsid w:val="000058A5"/>
    <w:rsid w:val="00005A58"/>
    <w:rsid w:val="00005B0C"/>
    <w:rsid w:val="00005CF9"/>
    <w:rsid w:val="00005DC0"/>
    <w:rsid w:val="0000644D"/>
    <w:rsid w:val="0000647A"/>
    <w:rsid w:val="000066B6"/>
    <w:rsid w:val="000066EA"/>
    <w:rsid w:val="0000687C"/>
    <w:rsid w:val="00006C2D"/>
    <w:rsid w:val="00006ED2"/>
    <w:rsid w:val="00007151"/>
    <w:rsid w:val="000072E8"/>
    <w:rsid w:val="000074E0"/>
    <w:rsid w:val="000075D9"/>
    <w:rsid w:val="00007975"/>
    <w:rsid w:val="00007BD9"/>
    <w:rsid w:val="00007DEA"/>
    <w:rsid w:val="0001013B"/>
    <w:rsid w:val="00010166"/>
    <w:rsid w:val="0001043D"/>
    <w:rsid w:val="0001055C"/>
    <w:rsid w:val="000107DA"/>
    <w:rsid w:val="00011393"/>
    <w:rsid w:val="00011492"/>
    <w:rsid w:val="00011F02"/>
    <w:rsid w:val="0001241C"/>
    <w:rsid w:val="0001243E"/>
    <w:rsid w:val="0001255D"/>
    <w:rsid w:val="00012726"/>
    <w:rsid w:val="000127F4"/>
    <w:rsid w:val="000128C6"/>
    <w:rsid w:val="00012924"/>
    <w:rsid w:val="00013640"/>
    <w:rsid w:val="000137FB"/>
    <w:rsid w:val="00013A36"/>
    <w:rsid w:val="00013BE8"/>
    <w:rsid w:val="0001418C"/>
    <w:rsid w:val="00014202"/>
    <w:rsid w:val="00014647"/>
    <w:rsid w:val="00014681"/>
    <w:rsid w:val="000147AA"/>
    <w:rsid w:val="00014850"/>
    <w:rsid w:val="00014E5F"/>
    <w:rsid w:val="00014ECB"/>
    <w:rsid w:val="00014EE0"/>
    <w:rsid w:val="00014F70"/>
    <w:rsid w:val="00015056"/>
    <w:rsid w:val="000156FF"/>
    <w:rsid w:val="00015CF5"/>
    <w:rsid w:val="00016172"/>
    <w:rsid w:val="00016678"/>
    <w:rsid w:val="000167F9"/>
    <w:rsid w:val="000169C2"/>
    <w:rsid w:val="00016D3B"/>
    <w:rsid w:val="00016D67"/>
    <w:rsid w:val="00017316"/>
    <w:rsid w:val="000173AA"/>
    <w:rsid w:val="000173FD"/>
    <w:rsid w:val="0001746E"/>
    <w:rsid w:val="00017E36"/>
    <w:rsid w:val="000207AE"/>
    <w:rsid w:val="00021199"/>
    <w:rsid w:val="000212D5"/>
    <w:rsid w:val="000213BD"/>
    <w:rsid w:val="000219C6"/>
    <w:rsid w:val="000219E9"/>
    <w:rsid w:val="000224E7"/>
    <w:rsid w:val="00022731"/>
    <w:rsid w:val="000227F5"/>
    <w:rsid w:val="00022E5D"/>
    <w:rsid w:val="00023115"/>
    <w:rsid w:val="00023AAC"/>
    <w:rsid w:val="00023BAA"/>
    <w:rsid w:val="00023CDE"/>
    <w:rsid w:val="000246DE"/>
    <w:rsid w:val="00024B0E"/>
    <w:rsid w:val="00024C08"/>
    <w:rsid w:val="00024F01"/>
    <w:rsid w:val="00025515"/>
    <w:rsid w:val="00025973"/>
    <w:rsid w:val="000259B8"/>
    <w:rsid w:val="00025A3D"/>
    <w:rsid w:val="00025C85"/>
    <w:rsid w:val="00025C91"/>
    <w:rsid w:val="0002638E"/>
    <w:rsid w:val="00026D3D"/>
    <w:rsid w:val="00027027"/>
    <w:rsid w:val="000270FD"/>
    <w:rsid w:val="00027422"/>
    <w:rsid w:val="0003076B"/>
    <w:rsid w:val="00030C48"/>
    <w:rsid w:val="00030CAC"/>
    <w:rsid w:val="00031716"/>
    <w:rsid w:val="00031927"/>
    <w:rsid w:val="00031FEF"/>
    <w:rsid w:val="00032040"/>
    <w:rsid w:val="000321CC"/>
    <w:rsid w:val="00032326"/>
    <w:rsid w:val="00032566"/>
    <w:rsid w:val="000327E6"/>
    <w:rsid w:val="000328B3"/>
    <w:rsid w:val="00032965"/>
    <w:rsid w:val="00032DED"/>
    <w:rsid w:val="00032E12"/>
    <w:rsid w:val="00032F84"/>
    <w:rsid w:val="000332A5"/>
    <w:rsid w:val="00033630"/>
    <w:rsid w:val="00033C84"/>
    <w:rsid w:val="00033DDA"/>
    <w:rsid w:val="00034084"/>
    <w:rsid w:val="0003413A"/>
    <w:rsid w:val="000344D0"/>
    <w:rsid w:val="00034B8E"/>
    <w:rsid w:val="00034BEF"/>
    <w:rsid w:val="00034E2B"/>
    <w:rsid w:val="00034E30"/>
    <w:rsid w:val="00035C9B"/>
    <w:rsid w:val="00035CAF"/>
    <w:rsid w:val="0003604F"/>
    <w:rsid w:val="000360C5"/>
    <w:rsid w:val="000363E3"/>
    <w:rsid w:val="000379E8"/>
    <w:rsid w:val="00040592"/>
    <w:rsid w:val="00040653"/>
    <w:rsid w:val="00040A99"/>
    <w:rsid w:val="00040CA6"/>
    <w:rsid w:val="00040CD3"/>
    <w:rsid w:val="000410E5"/>
    <w:rsid w:val="000412D8"/>
    <w:rsid w:val="00041775"/>
    <w:rsid w:val="00041BF7"/>
    <w:rsid w:val="0004210D"/>
    <w:rsid w:val="0004238E"/>
    <w:rsid w:val="00042ACD"/>
    <w:rsid w:val="00042B06"/>
    <w:rsid w:val="00042E3A"/>
    <w:rsid w:val="00043E90"/>
    <w:rsid w:val="000442DC"/>
    <w:rsid w:val="00044486"/>
    <w:rsid w:val="00044489"/>
    <w:rsid w:val="00044EC8"/>
    <w:rsid w:val="00044EE3"/>
    <w:rsid w:val="000452FC"/>
    <w:rsid w:val="00045900"/>
    <w:rsid w:val="00045AE1"/>
    <w:rsid w:val="0004607E"/>
    <w:rsid w:val="000460A1"/>
    <w:rsid w:val="00046883"/>
    <w:rsid w:val="000469FA"/>
    <w:rsid w:val="00046CB8"/>
    <w:rsid w:val="00046CC0"/>
    <w:rsid w:val="00047191"/>
    <w:rsid w:val="00047426"/>
    <w:rsid w:val="0004763C"/>
    <w:rsid w:val="00050280"/>
    <w:rsid w:val="000502FA"/>
    <w:rsid w:val="0005035A"/>
    <w:rsid w:val="00050386"/>
    <w:rsid w:val="000506E9"/>
    <w:rsid w:val="00050B04"/>
    <w:rsid w:val="000511A4"/>
    <w:rsid w:val="00051711"/>
    <w:rsid w:val="00051A46"/>
    <w:rsid w:val="00051C14"/>
    <w:rsid w:val="0005211A"/>
    <w:rsid w:val="00052D44"/>
    <w:rsid w:val="00052E1B"/>
    <w:rsid w:val="0005302E"/>
    <w:rsid w:val="0005305A"/>
    <w:rsid w:val="0005320D"/>
    <w:rsid w:val="00053911"/>
    <w:rsid w:val="0005391B"/>
    <w:rsid w:val="0005417A"/>
    <w:rsid w:val="00054BEF"/>
    <w:rsid w:val="00054D1F"/>
    <w:rsid w:val="00055A42"/>
    <w:rsid w:val="00055CA5"/>
    <w:rsid w:val="00056439"/>
    <w:rsid w:val="000566A4"/>
    <w:rsid w:val="00056743"/>
    <w:rsid w:val="00056DA2"/>
    <w:rsid w:val="00057315"/>
    <w:rsid w:val="000575E1"/>
    <w:rsid w:val="000578A2"/>
    <w:rsid w:val="00057BCB"/>
    <w:rsid w:val="00057D1E"/>
    <w:rsid w:val="00057EDA"/>
    <w:rsid w:val="00060D64"/>
    <w:rsid w:val="00060DA4"/>
    <w:rsid w:val="00061B6E"/>
    <w:rsid w:val="00061E54"/>
    <w:rsid w:val="00061F72"/>
    <w:rsid w:val="00062A85"/>
    <w:rsid w:val="00063221"/>
    <w:rsid w:val="00063396"/>
    <w:rsid w:val="000634AD"/>
    <w:rsid w:val="00063A4D"/>
    <w:rsid w:val="00063F29"/>
    <w:rsid w:val="00063F64"/>
    <w:rsid w:val="0006453A"/>
    <w:rsid w:val="000647BC"/>
    <w:rsid w:val="0006480C"/>
    <w:rsid w:val="00064EDD"/>
    <w:rsid w:val="00064F89"/>
    <w:rsid w:val="0006514E"/>
    <w:rsid w:val="0006544A"/>
    <w:rsid w:val="00066979"/>
    <w:rsid w:val="00066BE2"/>
    <w:rsid w:val="00066DCD"/>
    <w:rsid w:val="0006753F"/>
    <w:rsid w:val="00067686"/>
    <w:rsid w:val="0006784D"/>
    <w:rsid w:val="00067B3E"/>
    <w:rsid w:val="00067B88"/>
    <w:rsid w:val="00067BCD"/>
    <w:rsid w:val="00070113"/>
    <w:rsid w:val="0007014A"/>
    <w:rsid w:val="000701C0"/>
    <w:rsid w:val="000703DE"/>
    <w:rsid w:val="00070440"/>
    <w:rsid w:val="0007068B"/>
    <w:rsid w:val="000708C4"/>
    <w:rsid w:val="00070BBF"/>
    <w:rsid w:val="00070DE6"/>
    <w:rsid w:val="0007147E"/>
    <w:rsid w:val="0007179D"/>
    <w:rsid w:val="00071C53"/>
    <w:rsid w:val="00071D94"/>
    <w:rsid w:val="00071E14"/>
    <w:rsid w:val="0007207D"/>
    <w:rsid w:val="0007236E"/>
    <w:rsid w:val="000723B5"/>
    <w:rsid w:val="0007249A"/>
    <w:rsid w:val="000726E2"/>
    <w:rsid w:val="00072BB0"/>
    <w:rsid w:val="00072D31"/>
    <w:rsid w:val="00072F52"/>
    <w:rsid w:val="00073003"/>
    <w:rsid w:val="0007335D"/>
    <w:rsid w:val="000734E1"/>
    <w:rsid w:val="00073AD0"/>
    <w:rsid w:val="00073E49"/>
    <w:rsid w:val="00073EE6"/>
    <w:rsid w:val="00074404"/>
    <w:rsid w:val="00074BFA"/>
    <w:rsid w:val="00074CF6"/>
    <w:rsid w:val="000752C8"/>
    <w:rsid w:val="00075386"/>
    <w:rsid w:val="00075916"/>
    <w:rsid w:val="00075A31"/>
    <w:rsid w:val="00075B97"/>
    <w:rsid w:val="00076418"/>
    <w:rsid w:val="000764E0"/>
    <w:rsid w:val="000768FF"/>
    <w:rsid w:val="00076C72"/>
    <w:rsid w:val="0007706F"/>
    <w:rsid w:val="0007726D"/>
    <w:rsid w:val="000774F6"/>
    <w:rsid w:val="0007777C"/>
    <w:rsid w:val="00077CC9"/>
    <w:rsid w:val="000800E0"/>
    <w:rsid w:val="00080AC9"/>
    <w:rsid w:val="00081048"/>
    <w:rsid w:val="000818CB"/>
    <w:rsid w:val="00082307"/>
    <w:rsid w:val="0008253F"/>
    <w:rsid w:val="0008268B"/>
    <w:rsid w:val="00082A8A"/>
    <w:rsid w:val="00083118"/>
    <w:rsid w:val="000831BC"/>
    <w:rsid w:val="000841F2"/>
    <w:rsid w:val="000845A0"/>
    <w:rsid w:val="00084C45"/>
    <w:rsid w:val="00085354"/>
    <w:rsid w:val="00085357"/>
    <w:rsid w:val="00085666"/>
    <w:rsid w:val="00085B5C"/>
    <w:rsid w:val="00085BF7"/>
    <w:rsid w:val="00086300"/>
    <w:rsid w:val="0008665C"/>
    <w:rsid w:val="00086877"/>
    <w:rsid w:val="00086A6E"/>
    <w:rsid w:val="00086E69"/>
    <w:rsid w:val="000876E6"/>
    <w:rsid w:val="00090218"/>
    <w:rsid w:val="00090562"/>
    <w:rsid w:val="0009086D"/>
    <w:rsid w:val="00090BCF"/>
    <w:rsid w:val="00090BD8"/>
    <w:rsid w:val="0009103F"/>
    <w:rsid w:val="000918D9"/>
    <w:rsid w:val="00091B15"/>
    <w:rsid w:val="00091CED"/>
    <w:rsid w:val="00092255"/>
    <w:rsid w:val="0009228F"/>
    <w:rsid w:val="00092E3A"/>
    <w:rsid w:val="0009320C"/>
    <w:rsid w:val="00093719"/>
    <w:rsid w:val="0009381D"/>
    <w:rsid w:val="00093A16"/>
    <w:rsid w:val="00093A4B"/>
    <w:rsid w:val="00093CE3"/>
    <w:rsid w:val="00093F9B"/>
    <w:rsid w:val="00094338"/>
    <w:rsid w:val="0009452B"/>
    <w:rsid w:val="00094972"/>
    <w:rsid w:val="00094C92"/>
    <w:rsid w:val="00095234"/>
    <w:rsid w:val="0009531D"/>
    <w:rsid w:val="00095D34"/>
    <w:rsid w:val="00095F87"/>
    <w:rsid w:val="0009606A"/>
    <w:rsid w:val="00096341"/>
    <w:rsid w:val="0009639D"/>
    <w:rsid w:val="00096765"/>
    <w:rsid w:val="000967AC"/>
    <w:rsid w:val="00096AEC"/>
    <w:rsid w:val="00096C3A"/>
    <w:rsid w:val="00096F7B"/>
    <w:rsid w:val="000A00E4"/>
    <w:rsid w:val="000A03EB"/>
    <w:rsid w:val="000A05DF"/>
    <w:rsid w:val="000A05FD"/>
    <w:rsid w:val="000A079C"/>
    <w:rsid w:val="000A08DF"/>
    <w:rsid w:val="000A0904"/>
    <w:rsid w:val="000A0B1A"/>
    <w:rsid w:val="000A0C17"/>
    <w:rsid w:val="000A0CDE"/>
    <w:rsid w:val="000A124F"/>
    <w:rsid w:val="000A12E8"/>
    <w:rsid w:val="000A1307"/>
    <w:rsid w:val="000A1460"/>
    <w:rsid w:val="000A1F08"/>
    <w:rsid w:val="000A207A"/>
    <w:rsid w:val="000A288F"/>
    <w:rsid w:val="000A2A99"/>
    <w:rsid w:val="000A2E22"/>
    <w:rsid w:val="000A3A7D"/>
    <w:rsid w:val="000A4184"/>
    <w:rsid w:val="000A4592"/>
    <w:rsid w:val="000A463A"/>
    <w:rsid w:val="000A473C"/>
    <w:rsid w:val="000A4C7C"/>
    <w:rsid w:val="000A5118"/>
    <w:rsid w:val="000A573B"/>
    <w:rsid w:val="000A5C34"/>
    <w:rsid w:val="000A5CE5"/>
    <w:rsid w:val="000A5D70"/>
    <w:rsid w:val="000A5EC6"/>
    <w:rsid w:val="000A5F2C"/>
    <w:rsid w:val="000A6090"/>
    <w:rsid w:val="000A66EB"/>
    <w:rsid w:val="000A7381"/>
    <w:rsid w:val="000A73A0"/>
    <w:rsid w:val="000A7A5F"/>
    <w:rsid w:val="000A7BDA"/>
    <w:rsid w:val="000A7C6C"/>
    <w:rsid w:val="000B011D"/>
    <w:rsid w:val="000B084B"/>
    <w:rsid w:val="000B12EA"/>
    <w:rsid w:val="000B1807"/>
    <w:rsid w:val="000B1F8B"/>
    <w:rsid w:val="000B221D"/>
    <w:rsid w:val="000B26E1"/>
    <w:rsid w:val="000B2AA9"/>
    <w:rsid w:val="000B307D"/>
    <w:rsid w:val="000B4370"/>
    <w:rsid w:val="000B445A"/>
    <w:rsid w:val="000B45F0"/>
    <w:rsid w:val="000B47D1"/>
    <w:rsid w:val="000B49CF"/>
    <w:rsid w:val="000B4C02"/>
    <w:rsid w:val="000B4D09"/>
    <w:rsid w:val="000B4F75"/>
    <w:rsid w:val="000B548A"/>
    <w:rsid w:val="000B56EF"/>
    <w:rsid w:val="000B5CFA"/>
    <w:rsid w:val="000B5E9E"/>
    <w:rsid w:val="000B6588"/>
    <w:rsid w:val="000B6BD4"/>
    <w:rsid w:val="000B6D11"/>
    <w:rsid w:val="000B6DB1"/>
    <w:rsid w:val="000B6ED3"/>
    <w:rsid w:val="000B75C1"/>
    <w:rsid w:val="000B76A8"/>
    <w:rsid w:val="000B7945"/>
    <w:rsid w:val="000B7D25"/>
    <w:rsid w:val="000B7F98"/>
    <w:rsid w:val="000C022D"/>
    <w:rsid w:val="000C02D6"/>
    <w:rsid w:val="000C030C"/>
    <w:rsid w:val="000C0573"/>
    <w:rsid w:val="000C0A7A"/>
    <w:rsid w:val="000C0AF0"/>
    <w:rsid w:val="000C0B90"/>
    <w:rsid w:val="000C0F1B"/>
    <w:rsid w:val="000C10EC"/>
    <w:rsid w:val="000C133E"/>
    <w:rsid w:val="000C17BB"/>
    <w:rsid w:val="000C17E1"/>
    <w:rsid w:val="000C19F7"/>
    <w:rsid w:val="000C1A65"/>
    <w:rsid w:val="000C2775"/>
    <w:rsid w:val="000C29EB"/>
    <w:rsid w:val="000C2A7E"/>
    <w:rsid w:val="000C3199"/>
    <w:rsid w:val="000C3380"/>
    <w:rsid w:val="000C34F6"/>
    <w:rsid w:val="000C3896"/>
    <w:rsid w:val="000C3990"/>
    <w:rsid w:val="000C3DD4"/>
    <w:rsid w:val="000C4225"/>
    <w:rsid w:val="000C4F73"/>
    <w:rsid w:val="000C4FE9"/>
    <w:rsid w:val="000C50D0"/>
    <w:rsid w:val="000C5314"/>
    <w:rsid w:val="000C57A6"/>
    <w:rsid w:val="000C5F46"/>
    <w:rsid w:val="000C62C3"/>
    <w:rsid w:val="000C63A6"/>
    <w:rsid w:val="000C6736"/>
    <w:rsid w:val="000C6884"/>
    <w:rsid w:val="000C6A31"/>
    <w:rsid w:val="000C713C"/>
    <w:rsid w:val="000C71C9"/>
    <w:rsid w:val="000C727D"/>
    <w:rsid w:val="000C7500"/>
    <w:rsid w:val="000C7651"/>
    <w:rsid w:val="000C7888"/>
    <w:rsid w:val="000C7D5E"/>
    <w:rsid w:val="000D0038"/>
    <w:rsid w:val="000D0134"/>
    <w:rsid w:val="000D01F8"/>
    <w:rsid w:val="000D054E"/>
    <w:rsid w:val="000D0D1B"/>
    <w:rsid w:val="000D0DEE"/>
    <w:rsid w:val="000D145E"/>
    <w:rsid w:val="000D151B"/>
    <w:rsid w:val="000D1A70"/>
    <w:rsid w:val="000D1E71"/>
    <w:rsid w:val="000D1FEF"/>
    <w:rsid w:val="000D215F"/>
    <w:rsid w:val="000D21C3"/>
    <w:rsid w:val="000D25BD"/>
    <w:rsid w:val="000D348E"/>
    <w:rsid w:val="000D3E70"/>
    <w:rsid w:val="000D401D"/>
    <w:rsid w:val="000D411A"/>
    <w:rsid w:val="000D47BD"/>
    <w:rsid w:val="000D4994"/>
    <w:rsid w:val="000D4A6D"/>
    <w:rsid w:val="000D4A8A"/>
    <w:rsid w:val="000D4B31"/>
    <w:rsid w:val="000D4CC2"/>
    <w:rsid w:val="000D5067"/>
    <w:rsid w:val="000D5326"/>
    <w:rsid w:val="000D56C6"/>
    <w:rsid w:val="000D5A26"/>
    <w:rsid w:val="000D5A85"/>
    <w:rsid w:val="000D5DC9"/>
    <w:rsid w:val="000D6024"/>
    <w:rsid w:val="000D62CD"/>
    <w:rsid w:val="000D67FC"/>
    <w:rsid w:val="000D6A35"/>
    <w:rsid w:val="000D7EC6"/>
    <w:rsid w:val="000E0786"/>
    <w:rsid w:val="000E0872"/>
    <w:rsid w:val="000E0943"/>
    <w:rsid w:val="000E0AE1"/>
    <w:rsid w:val="000E0E95"/>
    <w:rsid w:val="000E1665"/>
    <w:rsid w:val="000E16CB"/>
    <w:rsid w:val="000E197B"/>
    <w:rsid w:val="000E2172"/>
    <w:rsid w:val="000E2268"/>
    <w:rsid w:val="000E267C"/>
    <w:rsid w:val="000E2BDD"/>
    <w:rsid w:val="000E3107"/>
    <w:rsid w:val="000E39D6"/>
    <w:rsid w:val="000E3B60"/>
    <w:rsid w:val="000E3D0E"/>
    <w:rsid w:val="000E3F4C"/>
    <w:rsid w:val="000E4006"/>
    <w:rsid w:val="000E4011"/>
    <w:rsid w:val="000E4225"/>
    <w:rsid w:val="000E42E1"/>
    <w:rsid w:val="000E43B4"/>
    <w:rsid w:val="000E46F0"/>
    <w:rsid w:val="000E47B9"/>
    <w:rsid w:val="000E4DEC"/>
    <w:rsid w:val="000E4FA2"/>
    <w:rsid w:val="000E531E"/>
    <w:rsid w:val="000E53DD"/>
    <w:rsid w:val="000E53F4"/>
    <w:rsid w:val="000E546D"/>
    <w:rsid w:val="000E5C09"/>
    <w:rsid w:val="000E600E"/>
    <w:rsid w:val="000E60E4"/>
    <w:rsid w:val="000E612A"/>
    <w:rsid w:val="000E6291"/>
    <w:rsid w:val="000E62B2"/>
    <w:rsid w:val="000E68EE"/>
    <w:rsid w:val="000E6DDE"/>
    <w:rsid w:val="000E7005"/>
    <w:rsid w:val="000E73E8"/>
    <w:rsid w:val="000E74BA"/>
    <w:rsid w:val="000E7813"/>
    <w:rsid w:val="000F015B"/>
    <w:rsid w:val="000F0196"/>
    <w:rsid w:val="000F0737"/>
    <w:rsid w:val="000F090E"/>
    <w:rsid w:val="000F138B"/>
    <w:rsid w:val="000F1473"/>
    <w:rsid w:val="000F15AF"/>
    <w:rsid w:val="000F175B"/>
    <w:rsid w:val="000F1918"/>
    <w:rsid w:val="000F1AAE"/>
    <w:rsid w:val="000F1BDD"/>
    <w:rsid w:val="000F1E27"/>
    <w:rsid w:val="000F204D"/>
    <w:rsid w:val="000F2278"/>
    <w:rsid w:val="000F2540"/>
    <w:rsid w:val="000F2651"/>
    <w:rsid w:val="000F2BC8"/>
    <w:rsid w:val="000F2DA3"/>
    <w:rsid w:val="000F3227"/>
    <w:rsid w:val="000F3353"/>
    <w:rsid w:val="000F349B"/>
    <w:rsid w:val="000F38B5"/>
    <w:rsid w:val="000F3F47"/>
    <w:rsid w:val="000F40B5"/>
    <w:rsid w:val="000F46C3"/>
    <w:rsid w:val="000F477F"/>
    <w:rsid w:val="000F4877"/>
    <w:rsid w:val="000F490F"/>
    <w:rsid w:val="000F4BE0"/>
    <w:rsid w:val="000F4C05"/>
    <w:rsid w:val="000F4C25"/>
    <w:rsid w:val="000F4F5F"/>
    <w:rsid w:val="000F5B3C"/>
    <w:rsid w:val="000F5CFD"/>
    <w:rsid w:val="000F6FBA"/>
    <w:rsid w:val="000F71B3"/>
    <w:rsid w:val="000F733B"/>
    <w:rsid w:val="000F745F"/>
    <w:rsid w:val="000F77FC"/>
    <w:rsid w:val="000F7AAA"/>
    <w:rsid w:val="000F7D51"/>
    <w:rsid w:val="000F7E19"/>
    <w:rsid w:val="00100079"/>
    <w:rsid w:val="00100267"/>
    <w:rsid w:val="0010073D"/>
    <w:rsid w:val="0010080B"/>
    <w:rsid w:val="00101037"/>
    <w:rsid w:val="001017A4"/>
    <w:rsid w:val="00101CE1"/>
    <w:rsid w:val="00101DAE"/>
    <w:rsid w:val="00101E8C"/>
    <w:rsid w:val="0010268E"/>
    <w:rsid w:val="00102A36"/>
    <w:rsid w:val="00102DC7"/>
    <w:rsid w:val="00103226"/>
    <w:rsid w:val="00103779"/>
    <w:rsid w:val="001037EC"/>
    <w:rsid w:val="00103D62"/>
    <w:rsid w:val="001042D4"/>
    <w:rsid w:val="00104EC9"/>
    <w:rsid w:val="00105064"/>
    <w:rsid w:val="0010575B"/>
    <w:rsid w:val="00105B5C"/>
    <w:rsid w:val="00105BAC"/>
    <w:rsid w:val="001061B4"/>
    <w:rsid w:val="001061E5"/>
    <w:rsid w:val="00106B06"/>
    <w:rsid w:val="00106C36"/>
    <w:rsid w:val="00107004"/>
    <w:rsid w:val="00107508"/>
    <w:rsid w:val="0010763F"/>
    <w:rsid w:val="00107B0F"/>
    <w:rsid w:val="00107DF9"/>
    <w:rsid w:val="00107E2B"/>
    <w:rsid w:val="00107EA9"/>
    <w:rsid w:val="00110022"/>
    <w:rsid w:val="001101DB"/>
    <w:rsid w:val="001108AA"/>
    <w:rsid w:val="0011092D"/>
    <w:rsid w:val="00110D7E"/>
    <w:rsid w:val="00111BDD"/>
    <w:rsid w:val="00111FC6"/>
    <w:rsid w:val="0011214F"/>
    <w:rsid w:val="00112662"/>
    <w:rsid w:val="00112793"/>
    <w:rsid w:val="00112DE6"/>
    <w:rsid w:val="001132BA"/>
    <w:rsid w:val="001136E8"/>
    <w:rsid w:val="00113D9A"/>
    <w:rsid w:val="00113E6D"/>
    <w:rsid w:val="0011411B"/>
    <w:rsid w:val="00114131"/>
    <w:rsid w:val="001142BC"/>
    <w:rsid w:val="00114D2A"/>
    <w:rsid w:val="00114F2D"/>
    <w:rsid w:val="00114F5A"/>
    <w:rsid w:val="00115706"/>
    <w:rsid w:val="00115728"/>
    <w:rsid w:val="00115D5B"/>
    <w:rsid w:val="00115E80"/>
    <w:rsid w:val="00116374"/>
    <w:rsid w:val="0011675B"/>
    <w:rsid w:val="00116A4B"/>
    <w:rsid w:val="0011768D"/>
    <w:rsid w:val="0011791E"/>
    <w:rsid w:val="00117BC9"/>
    <w:rsid w:val="00120211"/>
    <w:rsid w:val="0012030F"/>
    <w:rsid w:val="00120E8F"/>
    <w:rsid w:val="00120EA8"/>
    <w:rsid w:val="00121663"/>
    <w:rsid w:val="0012170D"/>
    <w:rsid w:val="001221DA"/>
    <w:rsid w:val="00122509"/>
    <w:rsid w:val="001225AA"/>
    <w:rsid w:val="0012262A"/>
    <w:rsid w:val="0012272A"/>
    <w:rsid w:val="00122945"/>
    <w:rsid w:val="00123506"/>
    <w:rsid w:val="0012357B"/>
    <w:rsid w:val="001235B1"/>
    <w:rsid w:val="0012375C"/>
    <w:rsid w:val="001238D0"/>
    <w:rsid w:val="00123D9D"/>
    <w:rsid w:val="00124272"/>
    <w:rsid w:val="00124595"/>
    <w:rsid w:val="00124694"/>
    <w:rsid w:val="00124A00"/>
    <w:rsid w:val="00124D82"/>
    <w:rsid w:val="00125447"/>
    <w:rsid w:val="001259DF"/>
    <w:rsid w:val="00125B71"/>
    <w:rsid w:val="00125D97"/>
    <w:rsid w:val="0012682A"/>
    <w:rsid w:val="00126D7C"/>
    <w:rsid w:val="00126DB3"/>
    <w:rsid w:val="00126E92"/>
    <w:rsid w:val="00127158"/>
    <w:rsid w:val="001271F3"/>
    <w:rsid w:val="00127281"/>
    <w:rsid w:val="00127D20"/>
    <w:rsid w:val="00127E8F"/>
    <w:rsid w:val="0013017E"/>
    <w:rsid w:val="00130A82"/>
    <w:rsid w:val="00130EA0"/>
    <w:rsid w:val="001312AB"/>
    <w:rsid w:val="001312FE"/>
    <w:rsid w:val="00131757"/>
    <w:rsid w:val="001318B8"/>
    <w:rsid w:val="001319BE"/>
    <w:rsid w:val="00131A03"/>
    <w:rsid w:val="00131B81"/>
    <w:rsid w:val="001324C8"/>
    <w:rsid w:val="001324DC"/>
    <w:rsid w:val="00132568"/>
    <w:rsid w:val="00132722"/>
    <w:rsid w:val="00132EE6"/>
    <w:rsid w:val="0013362B"/>
    <w:rsid w:val="00133D04"/>
    <w:rsid w:val="00134075"/>
    <w:rsid w:val="001348AC"/>
    <w:rsid w:val="001348DA"/>
    <w:rsid w:val="001349D9"/>
    <w:rsid w:val="00134EC6"/>
    <w:rsid w:val="00135120"/>
    <w:rsid w:val="001351E7"/>
    <w:rsid w:val="00135768"/>
    <w:rsid w:val="00135792"/>
    <w:rsid w:val="00135B4A"/>
    <w:rsid w:val="0013614A"/>
    <w:rsid w:val="001366E6"/>
    <w:rsid w:val="001367F3"/>
    <w:rsid w:val="00136A1D"/>
    <w:rsid w:val="00137289"/>
    <w:rsid w:val="001373D1"/>
    <w:rsid w:val="00137683"/>
    <w:rsid w:val="00137CCB"/>
    <w:rsid w:val="00137ED7"/>
    <w:rsid w:val="00140083"/>
    <w:rsid w:val="0014037C"/>
    <w:rsid w:val="001407EA"/>
    <w:rsid w:val="001409AC"/>
    <w:rsid w:val="00140E8A"/>
    <w:rsid w:val="00141405"/>
    <w:rsid w:val="0014171F"/>
    <w:rsid w:val="001418DF"/>
    <w:rsid w:val="00141D7F"/>
    <w:rsid w:val="00141D9F"/>
    <w:rsid w:val="001420D9"/>
    <w:rsid w:val="00142554"/>
    <w:rsid w:val="00142949"/>
    <w:rsid w:val="00142F89"/>
    <w:rsid w:val="001436CE"/>
    <w:rsid w:val="0014370D"/>
    <w:rsid w:val="001437E1"/>
    <w:rsid w:val="00143AEB"/>
    <w:rsid w:val="0014429D"/>
    <w:rsid w:val="001450A8"/>
    <w:rsid w:val="00145459"/>
    <w:rsid w:val="00145B58"/>
    <w:rsid w:val="0014614D"/>
    <w:rsid w:val="001464D7"/>
    <w:rsid w:val="00146D7D"/>
    <w:rsid w:val="00147438"/>
    <w:rsid w:val="0014743E"/>
    <w:rsid w:val="0014754B"/>
    <w:rsid w:val="001475B4"/>
    <w:rsid w:val="00147818"/>
    <w:rsid w:val="00147B78"/>
    <w:rsid w:val="00147CB6"/>
    <w:rsid w:val="00147E38"/>
    <w:rsid w:val="00150038"/>
    <w:rsid w:val="00150484"/>
    <w:rsid w:val="00150B60"/>
    <w:rsid w:val="00150D9B"/>
    <w:rsid w:val="00150F2E"/>
    <w:rsid w:val="00151119"/>
    <w:rsid w:val="0015115F"/>
    <w:rsid w:val="0015121D"/>
    <w:rsid w:val="00151683"/>
    <w:rsid w:val="001521B2"/>
    <w:rsid w:val="00152206"/>
    <w:rsid w:val="00152C17"/>
    <w:rsid w:val="00152D39"/>
    <w:rsid w:val="00152E21"/>
    <w:rsid w:val="00154019"/>
    <w:rsid w:val="001543F2"/>
    <w:rsid w:val="00154721"/>
    <w:rsid w:val="001548A6"/>
    <w:rsid w:val="001548E3"/>
    <w:rsid w:val="00154A3B"/>
    <w:rsid w:val="00154C17"/>
    <w:rsid w:val="00155393"/>
    <w:rsid w:val="00155432"/>
    <w:rsid w:val="00155913"/>
    <w:rsid w:val="00155B11"/>
    <w:rsid w:val="00155E9C"/>
    <w:rsid w:val="00156113"/>
    <w:rsid w:val="00156B39"/>
    <w:rsid w:val="00156D67"/>
    <w:rsid w:val="00157020"/>
    <w:rsid w:val="001571BA"/>
    <w:rsid w:val="001577A5"/>
    <w:rsid w:val="00157BE2"/>
    <w:rsid w:val="0016000B"/>
    <w:rsid w:val="001609C0"/>
    <w:rsid w:val="00160E05"/>
    <w:rsid w:val="00160FE3"/>
    <w:rsid w:val="0016118E"/>
    <w:rsid w:val="00161492"/>
    <w:rsid w:val="00161899"/>
    <w:rsid w:val="00161A9E"/>
    <w:rsid w:val="001630F1"/>
    <w:rsid w:val="00163111"/>
    <w:rsid w:val="001633FE"/>
    <w:rsid w:val="00163584"/>
    <w:rsid w:val="0016411A"/>
    <w:rsid w:val="00164A7E"/>
    <w:rsid w:val="00164C37"/>
    <w:rsid w:val="00164DAC"/>
    <w:rsid w:val="0016550D"/>
    <w:rsid w:val="001656BE"/>
    <w:rsid w:val="001659F8"/>
    <w:rsid w:val="00165A7F"/>
    <w:rsid w:val="00165C57"/>
    <w:rsid w:val="00165C8E"/>
    <w:rsid w:val="00165CA1"/>
    <w:rsid w:val="00165DE0"/>
    <w:rsid w:val="00166847"/>
    <w:rsid w:val="00166B44"/>
    <w:rsid w:val="00166C28"/>
    <w:rsid w:val="00166D5B"/>
    <w:rsid w:val="00166DF0"/>
    <w:rsid w:val="0016730B"/>
    <w:rsid w:val="0016761F"/>
    <w:rsid w:val="0016770D"/>
    <w:rsid w:val="001679D8"/>
    <w:rsid w:val="00167AC5"/>
    <w:rsid w:val="00167C3B"/>
    <w:rsid w:val="001700A3"/>
    <w:rsid w:val="00170687"/>
    <w:rsid w:val="0017071C"/>
    <w:rsid w:val="00170894"/>
    <w:rsid w:val="001709FF"/>
    <w:rsid w:val="00170C33"/>
    <w:rsid w:val="00170DF1"/>
    <w:rsid w:val="00170E8B"/>
    <w:rsid w:val="001712E7"/>
    <w:rsid w:val="00171301"/>
    <w:rsid w:val="00171CEA"/>
    <w:rsid w:val="00171E57"/>
    <w:rsid w:val="0017271E"/>
    <w:rsid w:val="00172AA2"/>
    <w:rsid w:val="00172AAD"/>
    <w:rsid w:val="00172B87"/>
    <w:rsid w:val="00172BDD"/>
    <w:rsid w:val="00173201"/>
    <w:rsid w:val="00173401"/>
    <w:rsid w:val="001738F6"/>
    <w:rsid w:val="00174078"/>
    <w:rsid w:val="001741FE"/>
    <w:rsid w:val="001743F8"/>
    <w:rsid w:val="0017454B"/>
    <w:rsid w:val="00174B01"/>
    <w:rsid w:val="00174C12"/>
    <w:rsid w:val="001752D6"/>
    <w:rsid w:val="0017544D"/>
    <w:rsid w:val="001758D8"/>
    <w:rsid w:val="00175924"/>
    <w:rsid w:val="0017594A"/>
    <w:rsid w:val="00175B11"/>
    <w:rsid w:val="001767D4"/>
    <w:rsid w:val="00176F83"/>
    <w:rsid w:val="00177118"/>
    <w:rsid w:val="0017786D"/>
    <w:rsid w:val="001779AA"/>
    <w:rsid w:val="001779F8"/>
    <w:rsid w:val="00177F39"/>
    <w:rsid w:val="00180095"/>
    <w:rsid w:val="00180113"/>
    <w:rsid w:val="0018035E"/>
    <w:rsid w:val="00180389"/>
    <w:rsid w:val="00180B18"/>
    <w:rsid w:val="00180CEA"/>
    <w:rsid w:val="00180F5D"/>
    <w:rsid w:val="00181572"/>
    <w:rsid w:val="0018182B"/>
    <w:rsid w:val="00181831"/>
    <w:rsid w:val="0018214A"/>
    <w:rsid w:val="001823A3"/>
    <w:rsid w:val="0018279D"/>
    <w:rsid w:val="00182C7F"/>
    <w:rsid w:val="00182E6E"/>
    <w:rsid w:val="00183123"/>
    <w:rsid w:val="0018356F"/>
    <w:rsid w:val="00183774"/>
    <w:rsid w:val="00183946"/>
    <w:rsid w:val="00183E22"/>
    <w:rsid w:val="00183EB2"/>
    <w:rsid w:val="0018402C"/>
    <w:rsid w:val="001844CA"/>
    <w:rsid w:val="001848A9"/>
    <w:rsid w:val="00186085"/>
    <w:rsid w:val="001865EF"/>
    <w:rsid w:val="001866BC"/>
    <w:rsid w:val="001866C9"/>
    <w:rsid w:val="0018771E"/>
    <w:rsid w:val="00187DD7"/>
    <w:rsid w:val="0019002A"/>
    <w:rsid w:val="00190129"/>
    <w:rsid w:val="00190258"/>
    <w:rsid w:val="00190BC2"/>
    <w:rsid w:val="00190C65"/>
    <w:rsid w:val="00190D27"/>
    <w:rsid w:val="001911FF"/>
    <w:rsid w:val="001913FC"/>
    <w:rsid w:val="00191839"/>
    <w:rsid w:val="0019189B"/>
    <w:rsid w:val="001919E3"/>
    <w:rsid w:val="001921F0"/>
    <w:rsid w:val="0019297D"/>
    <w:rsid w:val="00192B3D"/>
    <w:rsid w:val="00193130"/>
    <w:rsid w:val="001932BB"/>
    <w:rsid w:val="0019349E"/>
    <w:rsid w:val="001936FB"/>
    <w:rsid w:val="001939C5"/>
    <w:rsid w:val="00193CAF"/>
    <w:rsid w:val="00194C32"/>
    <w:rsid w:val="00194EFD"/>
    <w:rsid w:val="00195952"/>
    <w:rsid w:val="0019604F"/>
    <w:rsid w:val="00196361"/>
    <w:rsid w:val="00196380"/>
    <w:rsid w:val="00196681"/>
    <w:rsid w:val="00196B6A"/>
    <w:rsid w:val="00196C0E"/>
    <w:rsid w:val="00196D2C"/>
    <w:rsid w:val="00197456"/>
    <w:rsid w:val="00197744"/>
    <w:rsid w:val="00197C90"/>
    <w:rsid w:val="00197F61"/>
    <w:rsid w:val="001A054A"/>
    <w:rsid w:val="001A0B1A"/>
    <w:rsid w:val="001A0EE9"/>
    <w:rsid w:val="001A1007"/>
    <w:rsid w:val="001A108F"/>
    <w:rsid w:val="001A1096"/>
    <w:rsid w:val="001A1252"/>
    <w:rsid w:val="001A1304"/>
    <w:rsid w:val="001A1761"/>
    <w:rsid w:val="001A1CD0"/>
    <w:rsid w:val="001A1CF5"/>
    <w:rsid w:val="001A1EC3"/>
    <w:rsid w:val="001A21DF"/>
    <w:rsid w:val="001A26BF"/>
    <w:rsid w:val="001A27D2"/>
    <w:rsid w:val="001A2C1F"/>
    <w:rsid w:val="001A310F"/>
    <w:rsid w:val="001A3751"/>
    <w:rsid w:val="001A3DB6"/>
    <w:rsid w:val="001A4252"/>
    <w:rsid w:val="001A5569"/>
    <w:rsid w:val="001A569E"/>
    <w:rsid w:val="001A5792"/>
    <w:rsid w:val="001A5D5B"/>
    <w:rsid w:val="001A6B39"/>
    <w:rsid w:val="001A6BB2"/>
    <w:rsid w:val="001A6C6E"/>
    <w:rsid w:val="001A735B"/>
    <w:rsid w:val="001A7980"/>
    <w:rsid w:val="001A7ED3"/>
    <w:rsid w:val="001A7EE9"/>
    <w:rsid w:val="001B02EA"/>
    <w:rsid w:val="001B0903"/>
    <w:rsid w:val="001B1463"/>
    <w:rsid w:val="001B14F3"/>
    <w:rsid w:val="001B19BC"/>
    <w:rsid w:val="001B1DCD"/>
    <w:rsid w:val="001B2131"/>
    <w:rsid w:val="001B24E9"/>
    <w:rsid w:val="001B2925"/>
    <w:rsid w:val="001B2C98"/>
    <w:rsid w:val="001B2E00"/>
    <w:rsid w:val="001B3C78"/>
    <w:rsid w:val="001B3F74"/>
    <w:rsid w:val="001B421A"/>
    <w:rsid w:val="001B470E"/>
    <w:rsid w:val="001B4E8B"/>
    <w:rsid w:val="001B4EBA"/>
    <w:rsid w:val="001B50BF"/>
    <w:rsid w:val="001B5322"/>
    <w:rsid w:val="001B5335"/>
    <w:rsid w:val="001B581A"/>
    <w:rsid w:val="001B64DE"/>
    <w:rsid w:val="001B65C0"/>
    <w:rsid w:val="001B6E1E"/>
    <w:rsid w:val="001B7248"/>
    <w:rsid w:val="001B7629"/>
    <w:rsid w:val="001B7EE1"/>
    <w:rsid w:val="001C03E7"/>
    <w:rsid w:val="001C0FA5"/>
    <w:rsid w:val="001C1422"/>
    <w:rsid w:val="001C15A4"/>
    <w:rsid w:val="001C1718"/>
    <w:rsid w:val="001C1B63"/>
    <w:rsid w:val="001C1C7B"/>
    <w:rsid w:val="001C1DA7"/>
    <w:rsid w:val="001C1FE6"/>
    <w:rsid w:val="001C22AE"/>
    <w:rsid w:val="001C24B6"/>
    <w:rsid w:val="001C2627"/>
    <w:rsid w:val="001C2641"/>
    <w:rsid w:val="001C28DA"/>
    <w:rsid w:val="001C2A0B"/>
    <w:rsid w:val="001C2E63"/>
    <w:rsid w:val="001C2FB8"/>
    <w:rsid w:val="001C3295"/>
    <w:rsid w:val="001C388B"/>
    <w:rsid w:val="001C39D1"/>
    <w:rsid w:val="001C3A0C"/>
    <w:rsid w:val="001C3C34"/>
    <w:rsid w:val="001C4217"/>
    <w:rsid w:val="001C46E0"/>
    <w:rsid w:val="001C48A1"/>
    <w:rsid w:val="001C4A35"/>
    <w:rsid w:val="001C4B7C"/>
    <w:rsid w:val="001C4E5C"/>
    <w:rsid w:val="001C4E7A"/>
    <w:rsid w:val="001C520B"/>
    <w:rsid w:val="001C525C"/>
    <w:rsid w:val="001C6673"/>
    <w:rsid w:val="001C6877"/>
    <w:rsid w:val="001C6CBE"/>
    <w:rsid w:val="001C7682"/>
    <w:rsid w:val="001C78E1"/>
    <w:rsid w:val="001C7C28"/>
    <w:rsid w:val="001C7CEE"/>
    <w:rsid w:val="001D0160"/>
    <w:rsid w:val="001D075A"/>
    <w:rsid w:val="001D0D2F"/>
    <w:rsid w:val="001D0DF4"/>
    <w:rsid w:val="001D0EDE"/>
    <w:rsid w:val="001D0F14"/>
    <w:rsid w:val="001D1002"/>
    <w:rsid w:val="001D1449"/>
    <w:rsid w:val="001D14E9"/>
    <w:rsid w:val="001D1545"/>
    <w:rsid w:val="001D18F9"/>
    <w:rsid w:val="001D18FA"/>
    <w:rsid w:val="001D19E5"/>
    <w:rsid w:val="001D1C2F"/>
    <w:rsid w:val="001D20B1"/>
    <w:rsid w:val="001D23CF"/>
    <w:rsid w:val="001D24A0"/>
    <w:rsid w:val="001D29C6"/>
    <w:rsid w:val="001D2A06"/>
    <w:rsid w:val="001D2C50"/>
    <w:rsid w:val="001D2EEB"/>
    <w:rsid w:val="001D357C"/>
    <w:rsid w:val="001D377E"/>
    <w:rsid w:val="001D38E0"/>
    <w:rsid w:val="001D38FE"/>
    <w:rsid w:val="001D3ACC"/>
    <w:rsid w:val="001D3BD7"/>
    <w:rsid w:val="001D3C8A"/>
    <w:rsid w:val="001D3F30"/>
    <w:rsid w:val="001D42C0"/>
    <w:rsid w:val="001D452B"/>
    <w:rsid w:val="001D4718"/>
    <w:rsid w:val="001D49D0"/>
    <w:rsid w:val="001D49FA"/>
    <w:rsid w:val="001D4A3D"/>
    <w:rsid w:val="001D4DAB"/>
    <w:rsid w:val="001D53C4"/>
    <w:rsid w:val="001D53D1"/>
    <w:rsid w:val="001D54BB"/>
    <w:rsid w:val="001D5E94"/>
    <w:rsid w:val="001D64F6"/>
    <w:rsid w:val="001D66DF"/>
    <w:rsid w:val="001D6CBA"/>
    <w:rsid w:val="001D6E34"/>
    <w:rsid w:val="001D712A"/>
    <w:rsid w:val="001D777A"/>
    <w:rsid w:val="001E006E"/>
    <w:rsid w:val="001E00C7"/>
    <w:rsid w:val="001E0D87"/>
    <w:rsid w:val="001E1073"/>
    <w:rsid w:val="001E1434"/>
    <w:rsid w:val="001E14B9"/>
    <w:rsid w:val="001E2056"/>
    <w:rsid w:val="001E280F"/>
    <w:rsid w:val="001E318B"/>
    <w:rsid w:val="001E3337"/>
    <w:rsid w:val="001E34FE"/>
    <w:rsid w:val="001E368E"/>
    <w:rsid w:val="001E3C5B"/>
    <w:rsid w:val="001E3EEF"/>
    <w:rsid w:val="001E4186"/>
    <w:rsid w:val="001E42CE"/>
    <w:rsid w:val="001E44E2"/>
    <w:rsid w:val="001E45B6"/>
    <w:rsid w:val="001E4E29"/>
    <w:rsid w:val="001E53E8"/>
    <w:rsid w:val="001E56F2"/>
    <w:rsid w:val="001E5C80"/>
    <w:rsid w:val="001E5DA2"/>
    <w:rsid w:val="001E5FD6"/>
    <w:rsid w:val="001E6325"/>
    <w:rsid w:val="001E6348"/>
    <w:rsid w:val="001E639B"/>
    <w:rsid w:val="001E6482"/>
    <w:rsid w:val="001E6982"/>
    <w:rsid w:val="001E7984"/>
    <w:rsid w:val="001E798B"/>
    <w:rsid w:val="001E7C14"/>
    <w:rsid w:val="001E7FE7"/>
    <w:rsid w:val="001F0365"/>
    <w:rsid w:val="001F08B1"/>
    <w:rsid w:val="001F0B49"/>
    <w:rsid w:val="001F0EE6"/>
    <w:rsid w:val="001F14E2"/>
    <w:rsid w:val="001F198D"/>
    <w:rsid w:val="001F1ACB"/>
    <w:rsid w:val="001F1AD6"/>
    <w:rsid w:val="001F1BF7"/>
    <w:rsid w:val="001F1EB3"/>
    <w:rsid w:val="001F242B"/>
    <w:rsid w:val="001F2B32"/>
    <w:rsid w:val="001F2B49"/>
    <w:rsid w:val="001F2B9C"/>
    <w:rsid w:val="001F2FC3"/>
    <w:rsid w:val="001F3166"/>
    <w:rsid w:val="001F35EB"/>
    <w:rsid w:val="001F3BF4"/>
    <w:rsid w:val="001F3E1A"/>
    <w:rsid w:val="001F40B9"/>
    <w:rsid w:val="001F4608"/>
    <w:rsid w:val="001F4623"/>
    <w:rsid w:val="001F492B"/>
    <w:rsid w:val="001F4C7C"/>
    <w:rsid w:val="001F54AF"/>
    <w:rsid w:val="001F5784"/>
    <w:rsid w:val="001F5F69"/>
    <w:rsid w:val="001F6183"/>
    <w:rsid w:val="001F67A9"/>
    <w:rsid w:val="001F6B01"/>
    <w:rsid w:val="001F6DE5"/>
    <w:rsid w:val="001F711C"/>
    <w:rsid w:val="001F71F6"/>
    <w:rsid w:val="001F7409"/>
    <w:rsid w:val="001F7BC2"/>
    <w:rsid w:val="002001E9"/>
    <w:rsid w:val="0020045C"/>
    <w:rsid w:val="00200616"/>
    <w:rsid w:val="0020082E"/>
    <w:rsid w:val="00201087"/>
    <w:rsid w:val="00201479"/>
    <w:rsid w:val="00201915"/>
    <w:rsid w:val="00201D00"/>
    <w:rsid w:val="002020BA"/>
    <w:rsid w:val="00202404"/>
    <w:rsid w:val="00202835"/>
    <w:rsid w:val="002028B9"/>
    <w:rsid w:val="00202DAC"/>
    <w:rsid w:val="00203660"/>
    <w:rsid w:val="002037D2"/>
    <w:rsid w:val="00203985"/>
    <w:rsid w:val="00203D9F"/>
    <w:rsid w:val="002041F7"/>
    <w:rsid w:val="00204638"/>
    <w:rsid w:val="00204C89"/>
    <w:rsid w:val="00204F16"/>
    <w:rsid w:val="0020500A"/>
    <w:rsid w:val="00205041"/>
    <w:rsid w:val="00205822"/>
    <w:rsid w:val="00205C77"/>
    <w:rsid w:val="00205E34"/>
    <w:rsid w:val="002062C4"/>
    <w:rsid w:val="002063E3"/>
    <w:rsid w:val="002064E6"/>
    <w:rsid w:val="00206681"/>
    <w:rsid w:val="00206EA9"/>
    <w:rsid w:val="00207126"/>
    <w:rsid w:val="0020719B"/>
    <w:rsid w:val="00207AB4"/>
    <w:rsid w:val="00207E54"/>
    <w:rsid w:val="002103A6"/>
    <w:rsid w:val="002107AE"/>
    <w:rsid w:val="00210D27"/>
    <w:rsid w:val="00210DB2"/>
    <w:rsid w:val="00210E0F"/>
    <w:rsid w:val="0021131B"/>
    <w:rsid w:val="002118A2"/>
    <w:rsid w:val="0021261D"/>
    <w:rsid w:val="002127B1"/>
    <w:rsid w:val="00212980"/>
    <w:rsid w:val="00212A66"/>
    <w:rsid w:val="00212CDD"/>
    <w:rsid w:val="002130F0"/>
    <w:rsid w:val="002134CE"/>
    <w:rsid w:val="00213576"/>
    <w:rsid w:val="00213B39"/>
    <w:rsid w:val="002150C5"/>
    <w:rsid w:val="00215251"/>
    <w:rsid w:val="0021576A"/>
    <w:rsid w:val="0021587B"/>
    <w:rsid w:val="00215B3E"/>
    <w:rsid w:val="00215B7F"/>
    <w:rsid w:val="00215D1E"/>
    <w:rsid w:val="0021637E"/>
    <w:rsid w:val="00216857"/>
    <w:rsid w:val="002171D9"/>
    <w:rsid w:val="00217903"/>
    <w:rsid w:val="00217BB2"/>
    <w:rsid w:val="00217D82"/>
    <w:rsid w:val="00217ECF"/>
    <w:rsid w:val="00220506"/>
    <w:rsid w:val="002207A5"/>
    <w:rsid w:val="002207E2"/>
    <w:rsid w:val="00220B22"/>
    <w:rsid w:val="00220C88"/>
    <w:rsid w:val="00220E70"/>
    <w:rsid w:val="00220E93"/>
    <w:rsid w:val="00220ED8"/>
    <w:rsid w:val="00221196"/>
    <w:rsid w:val="002217C1"/>
    <w:rsid w:val="00221803"/>
    <w:rsid w:val="002219AF"/>
    <w:rsid w:val="00221B59"/>
    <w:rsid w:val="002221FB"/>
    <w:rsid w:val="002222AF"/>
    <w:rsid w:val="00222402"/>
    <w:rsid w:val="00222603"/>
    <w:rsid w:val="002226D9"/>
    <w:rsid w:val="002227EC"/>
    <w:rsid w:val="00222CA4"/>
    <w:rsid w:val="00222DA1"/>
    <w:rsid w:val="00223188"/>
    <w:rsid w:val="00223288"/>
    <w:rsid w:val="0022353D"/>
    <w:rsid w:val="0022353F"/>
    <w:rsid w:val="00223712"/>
    <w:rsid w:val="00223965"/>
    <w:rsid w:val="00223C7F"/>
    <w:rsid w:val="00223CB3"/>
    <w:rsid w:val="00223FCA"/>
    <w:rsid w:val="0022433A"/>
    <w:rsid w:val="002244B1"/>
    <w:rsid w:val="0022494C"/>
    <w:rsid w:val="00224F45"/>
    <w:rsid w:val="00224FAA"/>
    <w:rsid w:val="00225482"/>
    <w:rsid w:val="00225626"/>
    <w:rsid w:val="002258D6"/>
    <w:rsid w:val="00225BB8"/>
    <w:rsid w:val="00225DC4"/>
    <w:rsid w:val="0022606B"/>
    <w:rsid w:val="002261AB"/>
    <w:rsid w:val="0022657E"/>
    <w:rsid w:val="002267AB"/>
    <w:rsid w:val="00226840"/>
    <w:rsid w:val="0022699D"/>
    <w:rsid w:val="00226DE7"/>
    <w:rsid w:val="0022736A"/>
    <w:rsid w:val="00227463"/>
    <w:rsid w:val="00227F6A"/>
    <w:rsid w:val="00230346"/>
    <w:rsid w:val="002303F3"/>
    <w:rsid w:val="002305F0"/>
    <w:rsid w:val="0023094C"/>
    <w:rsid w:val="00230AC3"/>
    <w:rsid w:val="00230B51"/>
    <w:rsid w:val="00230CF8"/>
    <w:rsid w:val="00230ECA"/>
    <w:rsid w:val="00230F91"/>
    <w:rsid w:val="002311E7"/>
    <w:rsid w:val="0023128C"/>
    <w:rsid w:val="00231400"/>
    <w:rsid w:val="00231ABF"/>
    <w:rsid w:val="00231BB7"/>
    <w:rsid w:val="00231C71"/>
    <w:rsid w:val="00231EF3"/>
    <w:rsid w:val="0023217C"/>
    <w:rsid w:val="0023283A"/>
    <w:rsid w:val="00232A25"/>
    <w:rsid w:val="00232C51"/>
    <w:rsid w:val="00232EBA"/>
    <w:rsid w:val="00233026"/>
    <w:rsid w:val="0023367D"/>
    <w:rsid w:val="002338D6"/>
    <w:rsid w:val="00233AFE"/>
    <w:rsid w:val="00233CD6"/>
    <w:rsid w:val="0023523C"/>
    <w:rsid w:val="0023562F"/>
    <w:rsid w:val="002359C8"/>
    <w:rsid w:val="00235A94"/>
    <w:rsid w:val="00235D58"/>
    <w:rsid w:val="00235DC0"/>
    <w:rsid w:val="00236472"/>
    <w:rsid w:val="002367CE"/>
    <w:rsid w:val="00236B20"/>
    <w:rsid w:val="002401C9"/>
    <w:rsid w:val="00240430"/>
    <w:rsid w:val="00240645"/>
    <w:rsid w:val="002408DB"/>
    <w:rsid w:val="00240C94"/>
    <w:rsid w:val="00240D31"/>
    <w:rsid w:val="00240E5E"/>
    <w:rsid w:val="00240F2C"/>
    <w:rsid w:val="00241848"/>
    <w:rsid w:val="00241F9A"/>
    <w:rsid w:val="0024278B"/>
    <w:rsid w:val="00242864"/>
    <w:rsid w:val="00242A63"/>
    <w:rsid w:val="00242AE7"/>
    <w:rsid w:val="00242D1D"/>
    <w:rsid w:val="0024324D"/>
    <w:rsid w:val="0024331D"/>
    <w:rsid w:val="0024396B"/>
    <w:rsid w:val="00243ECF"/>
    <w:rsid w:val="00244113"/>
    <w:rsid w:val="002448BA"/>
    <w:rsid w:val="00244C44"/>
    <w:rsid w:val="002454A7"/>
    <w:rsid w:val="00245E5C"/>
    <w:rsid w:val="00246B86"/>
    <w:rsid w:val="00246BFE"/>
    <w:rsid w:val="00247109"/>
    <w:rsid w:val="002475CC"/>
    <w:rsid w:val="00247662"/>
    <w:rsid w:val="002477FE"/>
    <w:rsid w:val="00247C43"/>
    <w:rsid w:val="0025000B"/>
    <w:rsid w:val="002502B6"/>
    <w:rsid w:val="00250501"/>
    <w:rsid w:val="00250538"/>
    <w:rsid w:val="00250785"/>
    <w:rsid w:val="00250945"/>
    <w:rsid w:val="00251136"/>
    <w:rsid w:val="00251160"/>
    <w:rsid w:val="002514C9"/>
    <w:rsid w:val="002515A8"/>
    <w:rsid w:val="002519B8"/>
    <w:rsid w:val="002519D2"/>
    <w:rsid w:val="00251D76"/>
    <w:rsid w:val="00251E5E"/>
    <w:rsid w:val="00251E84"/>
    <w:rsid w:val="00252399"/>
    <w:rsid w:val="00252475"/>
    <w:rsid w:val="00252489"/>
    <w:rsid w:val="00252578"/>
    <w:rsid w:val="00252968"/>
    <w:rsid w:val="0025299E"/>
    <w:rsid w:val="00252B0E"/>
    <w:rsid w:val="002538EB"/>
    <w:rsid w:val="00253B36"/>
    <w:rsid w:val="00253D62"/>
    <w:rsid w:val="00253F87"/>
    <w:rsid w:val="00254837"/>
    <w:rsid w:val="00255217"/>
    <w:rsid w:val="002554E0"/>
    <w:rsid w:val="00255A2B"/>
    <w:rsid w:val="002561C8"/>
    <w:rsid w:val="00256546"/>
    <w:rsid w:val="00256A2D"/>
    <w:rsid w:val="00256B57"/>
    <w:rsid w:val="00256E6F"/>
    <w:rsid w:val="00256F16"/>
    <w:rsid w:val="00256FFD"/>
    <w:rsid w:val="00257153"/>
    <w:rsid w:val="002572C8"/>
    <w:rsid w:val="002572E2"/>
    <w:rsid w:val="00257499"/>
    <w:rsid w:val="00257B1C"/>
    <w:rsid w:val="00257D7C"/>
    <w:rsid w:val="00257E9F"/>
    <w:rsid w:val="00260268"/>
    <w:rsid w:val="002603D8"/>
    <w:rsid w:val="00260540"/>
    <w:rsid w:val="002607B1"/>
    <w:rsid w:val="00260F23"/>
    <w:rsid w:val="00260FD2"/>
    <w:rsid w:val="00260FF7"/>
    <w:rsid w:val="0026165D"/>
    <w:rsid w:val="0026171E"/>
    <w:rsid w:val="0026240B"/>
    <w:rsid w:val="0026257C"/>
    <w:rsid w:val="002628B3"/>
    <w:rsid w:val="00262D7C"/>
    <w:rsid w:val="002632A7"/>
    <w:rsid w:val="002633F8"/>
    <w:rsid w:val="0026341C"/>
    <w:rsid w:val="002634AB"/>
    <w:rsid w:val="00263D20"/>
    <w:rsid w:val="00263EB1"/>
    <w:rsid w:val="00263EF0"/>
    <w:rsid w:val="00264078"/>
    <w:rsid w:val="002642D5"/>
    <w:rsid w:val="00264C4B"/>
    <w:rsid w:val="002652EC"/>
    <w:rsid w:val="00265398"/>
    <w:rsid w:val="00265BE6"/>
    <w:rsid w:val="00265E98"/>
    <w:rsid w:val="002663C6"/>
    <w:rsid w:val="00266694"/>
    <w:rsid w:val="002667D8"/>
    <w:rsid w:val="002668B6"/>
    <w:rsid w:val="00266A16"/>
    <w:rsid w:val="00266ABA"/>
    <w:rsid w:val="00266F35"/>
    <w:rsid w:val="00266FDC"/>
    <w:rsid w:val="0026712F"/>
    <w:rsid w:val="00267334"/>
    <w:rsid w:val="0026756D"/>
    <w:rsid w:val="002676D9"/>
    <w:rsid w:val="0026798C"/>
    <w:rsid w:val="002679ED"/>
    <w:rsid w:val="0027062A"/>
    <w:rsid w:val="00271036"/>
    <w:rsid w:val="0027147A"/>
    <w:rsid w:val="0027159F"/>
    <w:rsid w:val="00271670"/>
    <w:rsid w:val="002718EE"/>
    <w:rsid w:val="002719E4"/>
    <w:rsid w:val="00271C7C"/>
    <w:rsid w:val="002728A4"/>
    <w:rsid w:val="00272BA8"/>
    <w:rsid w:val="00272DFC"/>
    <w:rsid w:val="00273067"/>
    <w:rsid w:val="002731E3"/>
    <w:rsid w:val="00273358"/>
    <w:rsid w:val="0027384F"/>
    <w:rsid w:val="00273B20"/>
    <w:rsid w:val="00273D54"/>
    <w:rsid w:val="00273FBA"/>
    <w:rsid w:val="002745B1"/>
    <w:rsid w:val="00274B10"/>
    <w:rsid w:val="002750C3"/>
    <w:rsid w:val="002755A5"/>
    <w:rsid w:val="002759F1"/>
    <w:rsid w:val="00275D90"/>
    <w:rsid w:val="00275DC2"/>
    <w:rsid w:val="0027610F"/>
    <w:rsid w:val="002769F0"/>
    <w:rsid w:val="00276D59"/>
    <w:rsid w:val="002775E1"/>
    <w:rsid w:val="00277702"/>
    <w:rsid w:val="00277757"/>
    <w:rsid w:val="0028017A"/>
    <w:rsid w:val="00280567"/>
    <w:rsid w:val="00280CFC"/>
    <w:rsid w:val="00280D33"/>
    <w:rsid w:val="00280E98"/>
    <w:rsid w:val="00281385"/>
    <w:rsid w:val="0028142F"/>
    <w:rsid w:val="002817B4"/>
    <w:rsid w:val="00281A45"/>
    <w:rsid w:val="00281A6C"/>
    <w:rsid w:val="00281C8C"/>
    <w:rsid w:val="00281D56"/>
    <w:rsid w:val="00281E72"/>
    <w:rsid w:val="00283113"/>
    <w:rsid w:val="0028311E"/>
    <w:rsid w:val="00283422"/>
    <w:rsid w:val="002834CB"/>
    <w:rsid w:val="00283985"/>
    <w:rsid w:val="00283AB3"/>
    <w:rsid w:val="00283D6F"/>
    <w:rsid w:val="002846A5"/>
    <w:rsid w:val="0028498C"/>
    <w:rsid w:val="00284C53"/>
    <w:rsid w:val="00284E14"/>
    <w:rsid w:val="00285C67"/>
    <w:rsid w:val="002860EF"/>
    <w:rsid w:val="002861A7"/>
    <w:rsid w:val="002861AF"/>
    <w:rsid w:val="0028625B"/>
    <w:rsid w:val="002864B2"/>
    <w:rsid w:val="002868AD"/>
    <w:rsid w:val="00286F1A"/>
    <w:rsid w:val="0028761A"/>
    <w:rsid w:val="00290094"/>
    <w:rsid w:val="0029085A"/>
    <w:rsid w:val="00290F75"/>
    <w:rsid w:val="00291266"/>
    <w:rsid w:val="002912DB"/>
    <w:rsid w:val="00291C9A"/>
    <w:rsid w:val="00291F1E"/>
    <w:rsid w:val="00291F70"/>
    <w:rsid w:val="00292685"/>
    <w:rsid w:val="00292B99"/>
    <w:rsid w:val="00292EDC"/>
    <w:rsid w:val="00293094"/>
    <w:rsid w:val="00293938"/>
    <w:rsid w:val="00293940"/>
    <w:rsid w:val="00293CEB"/>
    <w:rsid w:val="00293D02"/>
    <w:rsid w:val="00294176"/>
    <w:rsid w:val="00294365"/>
    <w:rsid w:val="00294884"/>
    <w:rsid w:val="00294EC8"/>
    <w:rsid w:val="00295012"/>
    <w:rsid w:val="002951EB"/>
    <w:rsid w:val="002952D7"/>
    <w:rsid w:val="0029546A"/>
    <w:rsid w:val="002956AB"/>
    <w:rsid w:val="002956BC"/>
    <w:rsid w:val="00295AA1"/>
    <w:rsid w:val="002962BF"/>
    <w:rsid w:val="002964E5"/>
    <w:rsid w:val="002968A2"/>
    <w:rsid w:val="00297C4E"/>
    <w:rsid w:val="002A012E"/>
    <w:rsid w:val="002A0353"/>
    <w:rsid w:val="002A04C0"/>
    <w:rsid w:val="002A064E"/>
    <w:rsid w:val="002A08AC"/>
    <w:rsid w:val="002A09D9"/>
    <w:rsid w:val="002A123E"/>
    <w:rsid w:val="002A1289"/>
    <w:rsid w:val="002A1F4B"/>
    <w:rsid w:val="002A1FA6"/>
    <w:rsid w:val="002A1FFF"/>
    <w:rsid w:val="002A212D"/>
    <w:rsid w:val="002A3051"/>
    <w:rsid w:val="002A32AC"/>
    <w:rsid w:val="002A379E"/>
    <w:rsid w:val="002A3C94"/>
    <w:rsid w:val="002A3D30"/>
    <w:rsid w:val="002A409C"/>
    <w:rsid w:val="002A40FA"/>
    <w:rsid w:val="002A4177"/>
    <w:rsid w:val="002A4789"/>
    <w:rsid w:val="002A480F"/>
    <w:rsid w:val="002A4885"/>
    <w:rsid w:val="002A4FCB"/>
    <w:rsid w:val="002A50A6"/>
    <w:rsid w:val="002A5123"/>
    <w:rsid w:val="002A57F1"/>
    <w:rsid w:val="002A58EA"/>
    <w:rsid w:val="002A59AA"/>
    <w:rsid w:val="002A5A43"/>
    <w:rsid w:val="002A61DA"/>
    <w:rsid w:val="002A62A0"/>
    <w:rsid w:val="002A69EB"/>
    <w:rsid w:val="002A6AB0"/>
    <w:rsid w:val="002A6B2C"/>
    <w:rsid w:val="002A6B96"/>
    <w:rsid w:val="002A6F39"/>
    <w:rsid w:val="002A6F84"/>
    <w:rsid w:val="002A7652"/>
    <w:rsid w:val="002A7697"/>
    <w:rsid w:val="002A77FD"/>
    <w:rsid w:val="002A782E"/>
    <w:rsid w:val="002A7A5C"/>
    <w:rsid w:val="002B0461"/>
    <w:rsid w:val="002B059D"/>
    <w:rsid w:val="002B05A1"/>
    <w:rsid w:val="002B0BAA"/>
    <w:rsid w:val="002B0D41"/>
    <w:rsid w:val="002B14B8"/>
    <w:rsid w:val="002B15D2"/>
    <w:rsid w:val="002B16C2"/>
    <w:rsid w:val="002B1805"/>
    <w:rsid w:val="002B1A39"/>
    <w:rsid w:val="002B1F22"/>
    <w:rsid w:val="002B2331"/>
    <w:rsid w:val="002B261F"/>
    <w:rsid w:val="002B3163"/>
    <w:rsid w:val="002B316C"/>
    <w:rsid w:val="002B34F5"/>
    <w:rsid w:val="002B3562"/>
    <w:rsid w:val="002B3B60"/>
    <w:rsid w:val="002B43FD"/>
    <w:rsid w:val="002B44D2"/>
    <w:rsid w:val="002B4DCB"/>
    <w:rsid w:val="002B4EE5"/>
    <w:rsid w:val="002B4F43"/>
    <w:rsid w:val="002B4F44"/>
    <w:rsid w:val="002B511A"/>
    <w:rsid w:val="002B5212"/>
    <w:rsid w:val="002B5339"/>
    <w:rsid w:val="002B5980"/>
    <w:rsid w:val="002B5C48"/>
    <w:rsid w:val="002B5F63"/>
    <w:rsid w:val="002B62A1"/>
    <w:rsid w:val="002B6302"/>
    <w:rsid w:val="002B66EF"/>
    <w:rsid w:val="002B6833"/>
    <w:rsid w:val="002B683A"/>
    <w:rsid w:val="002B6EC2"/>
    <w:rsid w:val="002B75D6"/>
    <w:rsid w:val="002B7A11"/>
    <w:rsid w:val="002C0455"/>
    <w:rsid w:val="002C04DD"/>
    <w:rsid w:val="002C04E7"/>
    <w:rsid w:val="002C088A"/>
    <w:rsid w:val="002C0CBC"/>
    <w:rsid w:val="002C0D96"/>
    <w:rsid w:val="002C115A"/>
    <w:rsid w:val="002C1612"/>
    <w:rsid w:val="002C16D9"/>
    <w:rsid w:val="002C1D05"/>
    <w:rsid w:val="002C216F"/>
    <w:rsid w:val="002C26F4"/>
    <w:rsid w:val="002C2C42"/>
    <w:rsid w:val="002C2D8F"/>
    <w:rsid w:val="002C3CC5"/>
    <w:rsid w:val="002C42C5"/>
    <w:rsid w:val="002C4313"/>
    <w:rsid w:val="002C432D"/>
    <w:rsid w:val="002C4359"/>
    <w:rsid w:val="002C452C"/>
    <w:rsid w:val="002C6014"/>
    <w:rsid w:val="002C6056"/>
    <w:rsid w:val="002C6395"/>
    <w:rsid w:val="002C63E0"/>
    <w:rsid w:val="002C6BC1"/>
    <w:rsid w:val="002C6C78"/>
    <w:rsid w:val="002C6EC8"/>
    <w:rsid w:val="002C73F6"/>
    <w:rsid w:val="002C7951"/>
    <w:rsid w:val="002C7A19"/>
    <w:rsid w:val="002C7AE3"/>
    <w:rsid w:val="002C7CFF"/>
    <w:rsid w:val="002C7E96"/>
    <w:rsid w:val="002D0239"/>
    <w:rsid w:val="002D063A"/>
    <w:rsid w:val="002D0976"/>
    <w:rsid w:val="002D0E3E"/>
    <w:rsid w:val="002D1D4B"/>
    <w:rsid w:val="002D1F04"/>
    <w:rsid w:val="002D2057"/>
    <w:rsid w:val="002D2C50"/>
    <w:rsid w:val="002D2D9A"/>
    <w:rsid w:val="002D385A"/>
    <w:rsid w:val="002D3AE7"/>
    <w:rsid w:val="002D45A7"/>
    <w:rsid w:val="002D49E1"/>
    <w:rsid w:val="002D4D56"/>
    <w:rsid w:val="002D5396"/>
    <w:rsid w:val="002D5427"/>
    <w:rsid w:val="002D57D9"/>
    <w:rsid w:val="002D586D"/>
    <w:rsid w:val="002D5B3E"/>
    <w:rsid w:val="002D5F1A"/>
    <w:rsid w:val="002D652A"/>
    <w:rsid w:val="002D69EC"/>
    <w:rsid w:val="002D6EFA"/>
    <w:rsid w:val="002D7020"/>
    <w:rsid w:val="002D7266"/>
    <w:rsid w:val="002D7282"/>
    <w:rsid w:val="002D7C64"/>
    <w:rsid w:val="002D7FA2"/>
    <w:rsid w:val="002E0007"/>
    <w:rsid w:val="002E0287"/>
    <w:rsid w:val="002E045D"/>
    <w:rsid w:val="002E04A7"/>
    <w:rsid w:val="002E0A54"/>
    <w:rsid w:val="002E0F9A"/>
    <w:rsid w:val="002E187A"/>
    <w:rsid w:val="002E1EF7"/>
    <w:rsid w:val="002E204A"/>
    <w:rsid w:val="002E2212"/>
    <w:rsid w:val="002E2707"/>
    <w:rsid w:val="002E2889"/>
    <w:rsid w:val="002E339C"/>
    <w:rsid w:val="002E33F8"/>
    <w:rsid w:val="002E38AC"/>
    <w:rsid w:val="002E38AD"/>
    <w:rsid w:val="002E3FE2"/>
    <w:rsid w:val="002E52F0"/>
    <w:rsid w:val="002E5386"/>
    <w:rsid w:val="002E5A31"/>
    <w:rsid w:val="002E5A92"/>
    <w:rsid w:val="002E62FC"/>
    <w:rsid w:val="002E685F"/>
    <w:rsid w:val="002E6D2F"/>
    <w:rsid w:val="002E7905"/>
    <w:rsid w:val="002E796D"/>
    <w:rsid w:val="002E7981"/>
    <w:rsid w:val="002E7DA9"/>
    <w:rsid w:val="002F006F"/>
    <w:rsid w:val="002F038A"/>
    <w:rsid w:val="002F05FE"/>
    <w:rsid w:val="002F080B"/>
    <w:rsid w:val="002F0F19"/>
    <w:rsid w:val="002F1003"/>
    <w:rsid w:val="002F1F62"/>
    <w:rsid w:val="002F1FA9"/>
    <w:rsid w:val="002F1FD0"/>
    <w:rsid w:val="002F3141"/>
    <w:rsid w:val="002F3175"/>
    <w:rsid w:val="002F3309"/>
    <w:rsid w:val="002F3331"/>
    <w:rsid w:val="002F3742"/>
    <w:rsid w:val="002F40A0"/>
    <w:rsid w:val="002F415C"/>
    <w:rsid w:val="002F4390"/>
    <w:rsid w:val="002F44BC"/>
    <w:rsid w:val="002F4623"/>
    <w:rsid w:val="002F462E"/>
    <w:rsid w:val="002F4996"/>
    <w:rsid w:val="002F5129"/>
    <w:rsid w:val="002F58B9"/>
    <w:rsid w:val="002F59DF"/>
    <w:rsid w:val="002F5E6E"/>
    <w:rsid w:val="002F5EEE"/>
    <w:rsid w:val="002F6025"/>
    <w:rsid w:val="002F61EB"/>
    <w:rsid w:val="002F6A19"/>
    <w:rsid w:val="002F6CEA"/>
    <w:rsid w:val="002F705A"/>
    <w:rsid w:val="002F70A1"/>
    <w:rsid w:val="002F74E8"/>
    <w:rsid w:val="002F78D7"/>
    <w:rsid w:val="002F7A2C"/>
    <w:rsid w:val="002F7BEB"/>
    <w:rsid w:val="002F7CB7"/>
    <w:rsid w:val="002F7DEE"/>
    <w:rsid w:val="00300097"/>
    <w:rsid w:val="00300236"/>
    <w:rsid w:val="00300496"/>
    <w:rsid w:val="00300A3F"/>
    <w:rsid w:val="00300ABD"/>
    <w:rsid w:val="00301368"/>
    <w:rsid w:val="003017FC"/>
    <w:rsid w:val="003018C2"/>
    <w:rsid w:val="003019A8"/>
    <w:rsid w:val="00301AAB"/>
    <w:rsid w:val="00301CDB"/>
    <w:rsid w:val="00302F0B"/>
    <w:rsid w:val="00303375"/>
    <w:rsid w:val="003033C7"/>
    <w:rsid w:val="0030343E"/>
    <w:rsid w:val="00303874"/>
    <w:rsid w:val="00303A08"/>
    <w:rsid w:val="00303D0B"/>
    <w:rsid w:val="003040F7"/>
    <w:rsid w:val="00305235"/>
    <w:rsid w:val="0030586C"/>
    <w:rsid w:val="003058C0"/>
    <w:rsid w:val="003059E4"/>
    <w:rsid w:val="00305CCE"/>
    <w:rsid w:val="00306364"/>
    <w:rsid w:val="003065C5"/>
    <w:rsid w:val="003065F4"/>
    <w:rsid w:val="003068D4"/>
    <w:rsid w:val="00307CBF"/>
    <w:rsid w:val="00307DF6"/>
    <w:rsid w:val="00307F7E"/>
    <w:rsid w:val="00310364"/>
    <w:rsid w:val="0031087D"/>
    <w:rsid w:val="00311638"/>
    <w:rsid w:val="003116C0"/>
    <w:rsid w:val="003116FF"/>
    <w:rsid w:val="00311CFC"/>
    <w:rsid w:val="0031218A"/>
    <w:rsid w:val="003123A8"/>
    <w:rsid w:val="003126E4"/>
    <w:rsid w:val="00312975"/>
    <w:rsid w:val="00312E38"/>
    <w:rsid w:val="0031355A"/>
    <w:rsid w:val="0031367B"/>
    <w:rsid w:val="00313757"/>
    <w:rsid w:val="00313B62"/>
    <w:rsid w:val="00314010"/>
    <w:rsid w:val="0031442B"/>
    <w:rsid w:val="003148B8"/>
    <w:rsid w:val="00314A11"/>
    <w:rsid w:val="00314C74"/>
    <w:rsid w:val="0031546E"/>
    <w:rsid w:val="00315596"/>
    <w:rsid w:val="003156EB"/>
    <w:rsid w:val="00315E1F"/>
    <w:rsid w:val="00315EB2"/>
    <w:rsid w:val="00315F03"/>
    <w:rsid w:val="00316658"/>
    <w:rsid w:val="0031678B"/>
    <w:rsid w:val="00316C9D"/>
    <w:rsid w:val="00317231"/>
    <w:rsid w:val="00317291"/>
    <w:rsid w:val="00317439"/>
    <w:rsid w:val="003176D3"/>
    <w:rsid w:val="003179A1"/>
    <w:rsid w:val="003200C5"/>
    <w:rsid w:val="0032134A"/>
    <w:rsid w:val="00321A55"/>
    <w:rsid w:val="00321E50"/>
    <w:rsid w:val="00322847"/>
    <w:rsid w:val="00322979"/>
    <w:rsid w:val="00322E78"/>
    <w:rsid w:val="00322EB3"/>
    <w:rsid w:val="00322FDD"/>
    <w:rsid w:val="0032395B"/>
    <w:rsid w:val="00323CE7"/>
    <w:rsid w:val="00323EBC"/>
    <w:rsid w:val="003243F9"/>
    <w:rsid w:val="0032449C"/>
    <w:rsid w:val="00324EE6"/>
    <w:rsid w:val="003254E4"/>
    <w:rsid w:val="00325AA9"/>
    <w:rsid w:val="00325B9A"/>
    <w:rsid w:val="00325F2C"/>
    <w:rsid w:val="003264CE"/>
    <w:rsid w:val="0032673B"/>
    <w:rsid w:val="003268DA"/>
    <w:rsid w:val="00326AF2"/>
    <w:rsid w:val="00326EAE"/>
    <w:rsid w:val="00326FB3"/>
    <w:rsid w:val="0032706B"/>
    <w:rsid w:val="003273CC"/>
    <w:rsid w:val="00327CA4"/>
    <w:rsid w:val="00327DDB"/>
    <w:rsid w:val="00327F9B"/>
    <w:rsid w:val="0033024E"/>
    <w:rsid w:val="003304D2"/>
    <w:rsid w:val="00330546"/>
    <w:rsid w:val="003307E4"/>
    <w:rsid w:val="003309C5"/>
    <w:rsid w:val="003314A3"/>
    <w:rsid w:val="00331681"/>
    <w:rsid w:val="003318F1"/>
    <w:rsid w:val="0033222F"/>
    <w:rsid w:val="003322A3"/>
    <w:rsid w:val="00332354"/>
    <w:rsid w:val="003323DE"/>
    <w:rsid w:val="0033276F"/>
    <w:rsid w:val="00332FA7"/>
    <w:rsid w:val="0033308E"/>
    <w:rsid w:val="0033386D"/>
    <w:rsid w:val="003341CB"/>
    <w:rsid w:val="003348A5"/>
    <w:rsid w:val="003348EE"/>
    <w:rsid w:val="00334E36"/>
    <w:rsid w:val="00335153"/>
    <w:rsid w:val="003351AB"/>
    <w:rsid w:val="0033582B"/>
    <w:rsid w:val="00335871"/>
    <w:rsid w:val="00335BCD"/>
    <w:rsid w:val="0033665B"/>
    <w:rsid w:val="00336684"/>
    <w:rsid w:val="00336931"/>
    <w:rsid w:val="00336E8C"/>
    <w:rsid w:val="00336F92"/>
    <w:rsid w:val="00336F9C"/>
    <w:rsid w:val="0033710D"/>
    <w:rsid w:val="00337215"/>
    <w:rsid w:val="003372E2"/>
    <w:rsid w:val="0033735A"/>
    <w:rsid w:val="00337822"/>
    <w:rsid w:val="00337C40"/>
    <w:rsid w:val="003401D5"/>
    <w:rsid w:val="003402E1"/>
    <w:rsid w:val="00340957"/>
    <w:rsid w:val="00340ABB"/>
    <w:rsid w:val="00340C3D"/>
    <w:rsid w:val="00340D38"/>
    <w:rsid w:val="00340E77"/>
    <w:rsid w:val="00340EE8"/>
    <w:rsid w:val="00340F2B"/>
    <w:rsid w:val="00341170"/>
    <w:rsid w:val="00341B6D"/>
    <w:rsid w:val="00342983"/>
    <w:rsid w:val="00342A1B"/>
    <w:rsid w:val="00342F43"/>
    <w:rsid w:val="00343646"/>
    <w:rsid w:val="0034373A"/>
    <w:rsid w:val="00343875"/>
    <w:rsid w:val="00343F1A"/>
    <w:rsid w:val="00344008"/>
    <w:rsid w:val="003441B7"/>
    <w:rsid w:val="00344299"/>
    <w:rsid w:val="0034445F"/>
    <w:rsid w:val="003446C4"/>
    <w:rsid w:val="00344861"/>
    <w:rsid w:val="003454DC"/>
    <w:rsid w:val="00345A47"/>
    <w:rsid w:val="00345E48"/>
    <w:rsid w:val="0034631B"/>
    <w:rsid w:val="0034659A"/>
    <w:rsid w:val="003467E5"/>
    <w:rsid w:val="003468CC"/>
    <w:rsid w:val="00346BD3"/>
    <w:rsid w:val="00346D66"/>
    <w:rsid w:val="00346D7C"/>
    <w:rsid w:val="003472D9"/>
    <w:rsid w:val="00347413"/>
    <w:rsid w:val="00347459"/>
    <w:rsid w:val="00347A5A"/>
    <w:rsid w:val="00347AFB"/>
    <w:rsid w:val="00347F1D"/>
    <w:rsid w:val="003500C8"/>
    <w:rsid w:val="00350647"/>
    <w:rsid w:val="00350B3C"/>
    <w:rsid w:val="0035102A"/>
    <w:rsid w:val="0035123B"/>
    <w:rsid w:val="0035127A"/>
    <w:rsid w:val="00351349"/>
    <w:rsid w:val="00351A15"/>
    <w:rsid w:val="00351B84"/>
    <w:rsid w:val="00351B9C"/>
    <w:rsid w:val="00351ED9"/>
    <w:rsid w:val="003520C1"/>
    <w:rsid w:val="003526BB"/>
    <w:rsid w:val="00352720"/>
    <w:rsid w:val="0035282B"/>
    <w:rsid w:val="00352DF5"/>
    <w:rsid w:val="00353263"/>
    <w:rsid w:val="003532EC"/>
    <w:rsid w:val="00353568"/>
    <w:rsid w:val="003538E1"/>
    <w:rsid w:val="00353D8F"/>
    <w:rsid w:val="00353E74"/>
    <w:rsid w:val="00354362"/>
    <w:rsid w:val="00354430"/>
    <w:rsid w:val="003545E6"/>
    <w:rsid w:val="00354B75"/>
    <w:rsid w:val="003553AD"/>
    <w:rsid w:val="00355B69"/>
    <w:rsid w:val="00355ECF"/>
    <w:rsid w:val="00355F14"/>
    <w:rsid w:val="0035607C"/>
    <w:rsid w:val="003562C6"/>
    <w:rsid w:val="003563D6"/>
    <w:rsid w:val="00356499"/>
    <w:rsid w:val="00356C08"/>
    <w:rsid w:val="0035710F"/>
    <w:rsid w:val="00357792"/>
    <w:rsid w:val="00357E85"/>
    <w:rsid w:val="00360131"/>
    <w:rsid w:val="0036043C"/>
    <w:rsid w:val="00360880"/>
    <w:rsid w:val="00360AE8"/>
    <w:rsid w:val="00360D48"/>
    <w:rsid w:val="00361361"/>
    <w:rsid w:val="003617BC"/>
    <w:rsid w:val="0036181C"/>
    <w:rsid w:val="0036198F"/>
    <w:rsid w:val="00361A34"/>
    <w:rsid w:val="003626BC"/>
    <w:rsid w:val="0036271F"/>
    <w:rsid w:val="00362A1C"/>
    <w:rsid w:val="00362D24"/>
    <w:rsid w:val="00362D7F"/>
    <w:rsid w:val="00362E66"/>
    <w:rsid w:val="00362EA0"/>
    <w:rsid w:val="00362F4E"/>
    <w:rsid w:val="00362FDF"/>
    <w:rsid w:val="00363CA9"/>
    <w:rsid w:val="00363D52"/>
    <w:rsid w:val="00364681"/>
    <w:rsid w:val="00364ADC"/>
    <w:rsid w:val="00366438"/>
    <w:rsid w:val="003666DC"/>
    <w:rsid w:val="00367332"/>
    <w:rsid w:val="003673A6"/>
    <w:rsid w:val="00367574"/>
    <w:rsid w:val="003703C0"/>
    <w:rsid w:val="00370523"/>
    <w:rsid w:val="00370F92"/>
    <w:rsid w:val="0037100B"/>
    <w:rsid w:val="00371E72"/>
    <w:rsid w:val="00372127"/>
    <w:rsid w:val="0037246C"/>
    <w:rsid w:val="0037248D"/>
    <w:rsid w:val="0037266F"/>
    <w:rsid w:val="0037283C"/>
    <w:rsid w:val="00372854"/>
    <w:rsid w:val="003729A3"/>
    <w:rsid w:val="00372F4B"/>
    <w:rsid w:val="00373109"/>
    <w:rsid w:val="00373154"/>
    <w:rsid w:val="00373280"/>
    <w:rsid w:val="00373C40"/>
    <w:rsid w:val="003747E6"/>
    <w:rsid w:val="00374858"/>
    <w:rsid w:val="003753F2"/>
    <w:rsid w:val="003757EA"/>
    <w:rsid w:val="0037583D"/>
    <w:rsid w:val="0037638E"/>
    <w:rsid w:val="00376D13"/>
    <w:rsid w:val="00377201"/>
    <w:rsid w:val="00377C8F"/>
    <w:rsid w:val="00377E30"/>
    <w:rsid w:val="00380300"/>
    <w:rsid w:val="00380589"/>
    <w:rsid w:val="003808C7"/>
    <w:rsid w:val="00380EB1"/>
    <w:rsid w:val="003810F8"/>
    <w:rsid w:val="00381404"/>
    <w:rsid w:val="00381D13"/>
    <w:rsid w:val="00381D6C"/>
    <w:rsid w:val="00381F6D"/>
    <w:rsid w:val="00382133"/>
    <w:rsid w:val="003822BD"/>
    <w:rsid w:val="00382569"/>
    <w:rsid w:val="003828CD"/>
    <w:rsid w:val="00382B15"/>
    <w:rsid w:val="00382B4D"/>
    <w:rsid w:val="003830CC"/>
    <w:rsid w:val="00383513"/>
    <w:rsid w:val="003836CE"/>
    <w:rsid w:val="003838F2"/>
    <w:rsid w:val="00383C49"/>
    <w:rsid w:val="003843DB"/>
    <w:rsid w:val="003845BC"/>
    <w:rsid w:val="00384970"/>
    <w:rsid w:val="00385371"/>
    <w:rsid w:val="00385383"/>
    <w:rsid w:val="003856B5"/>
    <w:rsid w:val="0038591B"/>
    <w:rsid w:val="00385CBC"/>
    <w:rsid w:val="00385E72"/>
    <w:rsid w:val="003862F4"/>
    <w:rsid w:val="00386403"/>
    <w:rsid w:val="00386552"/>
    <w:rsid w:val="00386BD4"/>
    <w:rsid w:val="00386D26"/>
    <w:rsid w:val="00387018"/>
    <w:rsid w:val="00387091"/>
    <w:rsid w:val="003872FD"/>
    <w:rsid w:val="003875C2"/>
    <w:rsid w:val="003879D2"/>
    <w:rsid w:val="00387A68"/>
    <w:rsid w:val="00387BC7"/>
    <w:rsid w:val="003910B5"/>
    <w:rsid w:val="00391DB9"/>
    <w:rsid w:val="00392119"/>
    <w:rsid w:val="00392363"/>
    <w:rsid w:val="00392C7E"/>
    <w:rsid w:val="00392EF0"/>
    <w:rsid w:val="0039329E"/>
    <w:rsid w:val="00393410"/>
    <w:rsid w:val="00393641"/>
    <w:rsid w:val="00393715"/>
    <w:rsid w:val="00393728"/>
    <w:rsid w:val="00393837"/>
    <w:rsid w:val="003938D4"/>
    <w:rsid w:val="00393D03"/>
    <w:rsid w:val="00394828"/>
    <w:rsid w:val="00394856"/>
    <w:rsid w:val="0039495A"/>
    <w:rsid w:val="00394F93"/>
    <w:rsid w:val="003953E2"/>
    <w:rsid w:val="003955D3"/>
    <w:rsid w:val="00395A9A"/>
    <w:rsid w:val="00395C3B"/>
    <w:rsid w:val="00395C86"/>
    <w:rsid w:val="00395FC9"/>
    <w:rsid w:val="0039650B"/>
    <w:rsid w:val="003966CA"/>
    <w:rsid w:val="003966D0"/>
    <w:rsid w:val="00396AD2"/>
    <w:rsid w:val="00397616"/>
    <w:rsid w:val="003A0A37"/>
    <w:rsid w:val="003A0E96"/>
    <w:rsid w:val="003A1129"/>
    <w:rsid w:val="003A1192"/>
    <w:rsid w:val="003A11DD"/>
    <w:rsid w:val="003A154F"/>
    <w:rsid w:val="003A16BA"/>
    <w:rsid w:val="003A17FF"/>
    <w:rsid w:val="003A1979"/>
    <w:rsid w:val="003A19A7"/>
    <w:rsid w:val="003A201B"/>
    <w:rsid w:val="003A21FB"/>
    <w:rsid w:val="003A2545"/>
    <w:rsid w:val="003A2872"/>
    <w:rsid w:val="003A2F44"/>
    <w:rsid w:val="003A2F9A"/>
    <w:rsid w:val="003A2FB3"/>
    <w:rsid w:val="003A32BC"/>
    <w:rsid w:val="003A44C6"/>
    <w:rsid w:val="003A4A38"/>
    <w:rsid w:val="003A4F19"/>
    <w:rsid w:val="003A5076"/>
    <w:rsid w:val="003A51F3"/>
    <w:rsid w:val="003A54FF"/>
    <w:rsid w:val="003A5847"/>
    <w:rsid w:val="003A5851"/>
    <w:rsid w:val="003A5D08"/>
    <w:rsid w:val="003A6023"/>
    <w:rsid w:val="003A6422"/>
    <w:rsid w:val="003A696A"/>
    <w:rsid w:val="003A6B6F"/>
    <w:rsid w:val="003A6BA4"/>
    <w:rsid w:val="003A6BFE"/>
    <w:rsid w:val="003A7878"/>
    <w:rsid w:val="003B02C8"/>
    <w:rsid w:val="003B049E"/>
    <w:rsid w:val="003B08BC"/>
    <w:rsid w:val="003B0A1C"/>
    <w:rsid w:val="003B0E46"/>
    <w:rsid w:val="003B1077"/>
    <w:rsid w:val="003B112D"/>
    <w:rsid w:val="003B119C"/>
    <w:rsid w:val="003B1230"/>
    <w:rsid w:val="003B1247"/>
    <w:rsid w:val="003B13F1"/>
    <w:rsid w:val="003B15EC"/>
    <w:rsid w:val="003B1C9B"/>
    <w:rsid w:val="003B20C5"/>
    <w:rsid w:val="003B2340"/>
    <w:rsid w:val="003B2528"/>
    <w:rsid w:val="003B270A"/>
    <w:rsid w:val="003B2A3A"/>
    <w:rsid w:val="003B2BD6"/>
    <w:rsid w:val="003B2ED7"/>
    <w:rsid w:val="003B30D6"/>
    <w:rsid w:val="003B32D6"/>
    <w:rsid w:val="003B34A4"/>
    <w:rsid w:val="003B3F7D"/>
    <w:rsid w:val="003B4744"/>
    <w:rsid w:val="003B482E"/>
    <w:rsid w:val="003B48AC"/>
    <w:rsid w:val="003B4A0B"/>
    <w:rsid w:val="003B4BC9"/>
    <w:rsid w:val="003B4E61"/>
    <w:rsid w:val="003B4F10"/>
    <w:rsid w:val="003B51D8"/>
    <w:rsid w:val="003B527B"/>
    <w:rsid w:val="003B55E6"/>
    <w:rsid w:val="003B57A4"/>
    <w:rsid w:val="003B5897"/>
    <w:rsid w:val="003B59F2"/>
    <w:rsid w:val="003B651A"/>
    <w:rsid w:val="003B66A2"/>
    <w:rsid w:val="003B66A7"/>
    <w:rsid w:val="003B6CC0"/>
    <w:rsid w:val="003B6DD5"/>
    <w:rsid w:val="003B7222"/>
    <w:rsid w:val="003B7654"/>
    <w:rsid w:val="003B7678"/>
    <w:rsid w:val="003B7740"/>
    <w:rsid w:val="003B7780"/>
    <w:rsid w:val="003C01B9"/>
    <w:rsid w:val="003C01DC"/>
    <w:rsid w:val="003C0CEC"/>
    <w:rsid w:val="003C0E37"/>
    <w:rsid w:val="003C1306"/>
    <w:rsid w:val="003C1383"/>
    <w:rsid w:val="003C1A40"/>
    <w:rsid w:val="003C1C6F"/>
    <w:rsid w:val="003C213E"/>
    <w:rsid w:val="003C23DC"/>
    <w:rsid w:val="003C24FC"/>
    <w:rsid w:val="003C26BC"/>
    <w:rsid w:val="003C27C8"/>
    <w:rsid w:val="003C3015"/>
    <w:rsid w:val="003C33BD"/>
    <w:rsid w:val="003C36DA"/>
    <w:rsid w:val="003C3FF6"/>
    <w:rsid w:val="003C4745"/>
    <w:rsid w:val="003C4D74"/>
    <w:rsid w:val="003C4EB6"/>
    <w:rsid w:val="003C523F"/>
    <w:rsid w:val="003C53EF"/>
    <w:rsid w:val="003C61D9"/>
    <w:rsid w:val="003C6F07"/>
    <w:rsid w:val="003C7180"/>
    <w:rsid w:val="003C781E"/>
    <w:rsid w:val="003C79F5"/>
    <w:rsid w:val="003C7BED"/>
    <w:rsid w:val="003C7CC1"/>
    <w:rsid w:val="003D0439"/>
    <w:rsid w:val="003D0515"/>
    <w:rsid w:val="003D0655"/>
    <w:rsid w:val="003D07B5"/>
    <w:rsid w:val="003D0C0B"/>
    <w:rsid w:val="003D0CE1"/>
    <w:rsid w:val="003D1BCE"/>
    <w:rsid w:val="003D1CAC"/>
    <w:rsid w:val="003D1E3B"/>
    <w:rsid w:val="003D2F32"/>
    <w:rsid w:val="003D3AC1"/>
    <w:rsid w:val="003D3C7A"/>
    <w:rsid w:val="003D4467"/>
    <w:rsid w:val="003D45C4"/>
    <w:rsid w:val="003D4939"/>
    <w:rsid w:val="003D4CB0"/>
    <w:rsid w:val="003D4D00"/>
    <w:rsid w:val="003D5059"/>
    <w:rsid w:val="003D5097"/>
    <w:rsid w:val="003D537E"/>
    <w:rsid w:val="003D54AA"/>
    <w:rsid w:val="003D5713"/>
    <w:rsid w:val="003D578F"/>
    <w:rsid w:val="003D57F5"/>
    <w:rsid w:val="003D5946"/>
    <w:rsid w:val="003D59E4"/>
    <w:rsid w:val="003D5B37"/>
    <w:rsid w:val="003D5D20"/>
    <w:rsid w:val="003D5E74"/>
    <w:rsid w:val="003D7098"/>
    <w:rsid w:val="003D7115"/>
    <w:rsid w:val="003D762A"/>
    <w:rsid w:val="003D7861"/>
    <w:rsid w:val="003D7F7A"/>
    <w:rsid w:val="003E00DB"/>
    <w:rsid w:val="003E044E"/>
    <w:rsid w:val="003E0797"/>
    <w:rsid w:val="003E0958"/>
    <w:rsid w:val="003E0A23"/>
    <w:rsid w:val="003E111F"/>
    <w:rsid w:val="003E11C4"/>
    <w:rsid w:val="003E2059"/>
    <w:rsid w:val="003E27B0"/>
    <w:rsid w:val="003E294C"/>
    <w:rsid w:val="003E2BD4"/>
    <w:rsid w:val="003E334D"/>
    <w:rsid w:val="003E34A7"/>
    <w:rsid w:val="003E3975"/>
    <w:rsid w:val="003E413F"/>
    <w:rsid w:val="003E44EB"/>
    <w:rsid w:val="003E45E4"/>
    <w:rsid w:val="003E4ADE"/>
    <w:rsid w:val="003E4CD9"/>
    <w:rsid w:val="003E54BD"/>
    <w:rsid w:val="003E559B"/>
    <w:rsid w:val="003E5A23"/>
    <w:rsid w:val="003E5AF5"/>
    <w:rsid w:val="003E5CB3"/>
    <w:rsid w:val="003E5EE2"/>
    <w:rsid w:val="003E6495"/>
    <w:rsid w:val="003E675E"/>
    <w:rsid w:val="003E6F80"/>
    <w:rsid w:val="003E7204"/>
    <w:rsid w:val="003E7D62"/>
    <w:rsid w:val="003E7F21"/>
    <w:rsid w:val="003F006E"/>
    <w:rsid w:val="003F0C06"/>
    <w:rsid w:val="003F0E98"/>
    <w:rsid w:val="003F110B"/>
    <w:rsid w:val="003F1246"/>
    <w:rsid w:val="003F21E6"/>
    <w:rsid w:val="003F2833"/>
    <w:rsid w:val="003F29DA"/>
    <w:rsid w:val="003F2E1A"/>
    <w:rsid w:val="003F2FF6"/>
    <w:rsid w:val="003F3000"/>
    <w:rsid w:val="003F3635"/>
    <w:rsid w:val="003F3906"/>
    <w:rsid w:val="003F3D36"/>
    <w:rsid w:val="003F3E5A"/>
    <w:rsid w:val="003F4978"/>
    <w:rsid w:val="003F4A47"/>
    <w:rsid w:val="003F5CBB"/>
    <w:rsid w:val="003F6080"/>
    <w:rsid w:val="003F6DEC"/>
    <w:rsid w:val="003F6E46"/>
    <w:rsid w:val="003F79F9"/>
    <w:rsid w:val="003F7B81"/>
    <w:rsid w:val="003F7D17"/>
    <w:rsid w:val="00400A2A"/>
    <w:rsid w:val="00400AED"/>
    <w:rsid w:val="00400C05"/>
    <w:rsid w:val="00400E83"/>
    <w:rsid w:val="00400EE9"/>
    <w:rsid w:val="00401935"/>
    <w:rsid w:val="00401D06"/>
    <w:rsid w:val="00401DC5"/>
    <w:rsid w:val="004022C9"/>
    <w:rsid w:val="004024AA"/>
    <w:rsid w:val="004025B3"/>
    <w:rsid w:val="00402981"/>
    <w:rsid w:val="00403218"/>
    <w:rsid w:val="00403638"/>
    <w:rsid w:val="00403AE3"/>
    <w:rsid w:val="004042FB"/>
    <w:rsid w:val="00404362"/>
    <w:rsid w:val="004049A9"/>
    <w:rsid w:val="00404A5B"/>
    <w:rsid w:val="00405169"/>
    <w:rsid w:val="0040522F"/>
    <w:rsid w:val="0040562C"/>
    <w:rsid w:val="00405D18"/>
    <w:rsid w:val="00406311"/>
    <w:rsid w:val="00406FEE"/>
    <w:rsid w:val="00406FEF"/>
    <w:rsid w:val="00407482"/>
    <w:rsid w:val="00410AFF"/>
    <w:rsid w:val="004110AE"/>
    <w:rsid w:val="00411C31"/>
    <w:rsid w:val="00411C9B"/>
    <w:rsid w:val="00412108"/>
    <w:rsid w:val="00412AB9"/>
    <w:rsid w:val="00412E4E"/>
    <w:rsid w:val="004131BE"/>
    <w:rsid w:val="00413749"/>
    <w:rsid w:val="0041397B"/>
    <w:rsid w:val="004139A5"/>
    <w:rsid w:val="00413C2E"/>
    <w:rsid w:val="00414782"/>
    <w:rsid w:val="00414AAE"/>
    <w:rsid w:val="004155C5"/>
    <w:rsid w:val="004158FC"/>
    <w:rsid w:val="00415F41"/>
    <w:rsid w:val="00415F55"/>
    <w:rsid w:val="004165E8"/>
    <w:rsid w:val="00416DC0"/>
    <w:rsid w:val="004172E8"/>
    <w:rsid w:val="00417342"/>
    <w:rsid w:val="0041755F"/>
    <w:rsid w:val="00417C15"/>
    <w:rsid w:val="00417C7F"/>
    <w:rsid w:val="004203AB"/>
    <w:rsid w:val="004209B4"/>
    <w:rsid w:val="00420C68"/>
    <w:rsid w:val="004210C7"/>
    <w:rsid w:val="0042111B"/>
    <w:rsid w:val="0042114F"/>
    <w:rsid w:val="004211A9"/>
    <w:rsid w:val="00421366"/>
    <w:rsid w:val="00421858"/>
    <w:rsid w:val="004218E8"/>
    <w:rsid w:val="00422432"/>
    <w:rsid w:val="00422B9F"/>
    <w:rsid w:val="00423350"/>
    <w:rsid w:val="004233C7"/>
    <w:rsid w:val="004234DF"/>
    <w:rsid w:val="00423A0E"/>
    <w:rsid w:val="00424073"/>
    <w:rsid w:val="00424262"/>
    <w:rsid w:val="00424874"/>
    <w:rsid w:val="00424892"/>
    <w:rsid w:val="00424906"/>
    <w:rsid w:val="00425361"/>
    <w:rsid w:val="00425C69"/>
    <w:rsid w:val="00425E70"/>
    <w:rsid w:val="00426331"/>
    <w:rsid w:val="004263AA"/>
    <w:rsid w:val="004272F6"/>
    <w:rsid w:val="00427D88"/>
    <w:rsid w:val="0043053D"/>
    <w:rsid w:val="0043075D"/>
    <w:rsid w:val="0043099F"/>
    <w:rsid w:val="004309E3"/>
    <w:rsid w:val="00430A41"/>
    <w:rsid w:val="00430A86"/>
    <w:rsid w:val="00430EF7"/>
    <w:rsid w:val="00431415"/>
    <w:rsid w:val="004318A7"/>
    <w:rsid w:val="0043246A"/>
    <w:rsid w:val="0043290C"/>
    <w:rsid w:val="0043291E"/>
    <w:rsid w:val="0043299C"/>
    <w:rsid w:val="00432CD0"/>
    <w:rsid w:val="0043373E"/>
    <w:rsid w:val="00433785"/>
    <w:rsid w:val="00433BB4"/>
    <w:rsid w:val="00434020"/>
    <w:rsid w:val="0043481D"/>
    <w:rsid w:val="0043486D"/>
    <w:rsid w:val="00434A5E"/>
    <w:rsid w:val="00434D64"/>
    <w:rsid w:val="00434E9B"/>
    <w:rsid w:val="004354E3"/>
    <w:rsid w:val="0043562E"/>
    <w:rsid w:val="00435BA4"/>
    <w:rsid w:val="00435EC9"/>
    <w:rsid w:val="004360D4"/>
    <w:rsid w:val="00436936"/>
    <w:rsid w:val="00436EB2"/>
    <w:rsid w:val="004371C8"/>
    <w:rsid w:val="0043747B"/>
    <w:rsid w:val="004376D2"/>
    <w:rsid w:val="004377B0"/>
    <w:rsid w:val="00437ACA"/>
    <w:rsid w:val="00437B86"/>
    <w:rsid w:val="00437E4B"/>
    <w:rsid w:val="004403A3"/>
    <w:rsid w:val="00440498"/>
    <w:rsid w:val="004405F0"/>
    <w:rsid w:val="00440879"/>
    <w:rsid w:val="00440B83"/>
    <w:rsid w:val="004410D0"/>
    <w:rsid w:val="00441219"/>
    <w:rsid w:val="0044133B"/>
    <w:rsid w:val="0044184A"/>
    <w:rsid w:val="00442414"/>
    <w:rsid w:val="0044252D"/>
    <w:rsid w:val="00442BFE"/>
    <w:rsid w:val="00442D0E"/>
    <w:rsid w:val="004432C2"/>
    <w:rsid w:val="00443650"/>
    <w:rsid w:val="00443915"/>
    <w:rsid w:val="00443AFC"/>
    <w:rsid w:val="00443D2D"/>
    <w:rsid w:val="00443DBF"/>
    <w:rsid w:val="00443FF3"/>
    <w:rsid w:val="00443FF5"/>
    <w:rsid w:val="00444022"/>
    <w:rsid w:val="00444AB8"/>
    <w:rsid w:val="00444C06"/>
    <w:rsid w:val="00444E65"/>
    <w:rsid w:val="004451CA"/>
    <w:rsid w:val="00445552"/>
    <w:rsid w:val="004456A6"/>
    <w:rsid w:val="004457B4"/>
    <w:rsid w:val="00445B06"/>
    <w:rsid w:val="00445B0B"/>
    <w:rsid w:val="00445FF5"/>
    <w:rsid w:val="00446B33"/>
    <w:rsid w:val="00450092"/>
    <w:rsid w:val="00450507"/>
    <w:rsid w:val="00450ED6"/>
    <w:rsid w:val="0045115E"/>
    <w:rsid w:val="004513E1"/>
    <w:rsid w:val="00451705"/>
    <w:rsid w:val="00451714"/>
    <w:rsid w:val="00451C9A"/>
    <w:rsid w:val="00451F29"/>
    <w:rsid w:val="0045245D"/>
    <w:rsid w:val="00452493"/>
    <w:rsid w:val="004527EC"/>
    <w:rsid w:val="004528D4"/>
    <w:rsid w:val="004528ED"/>
    <w:rsid w:val="00452FCE"/>
    <w:rsid w:val="00453045"/>
    <w:rsid w:val="0045321B"/>
    <w:rsid w:val="00453CF8"/>
    <w:rsid w:val="00453EBA"/>
    <w:rsid w:val="00455308"/>
    <w:rsid w:val="00455FCE"/>
    <w:rsid w:val="004567A1"/>
    <w:rsid w:val="004567B7"/>
    <w:rsid w:val="004568F5"/>
    <w:rsid w:val="00456B20"/>
    <w:rsid w:val="00456D39"/>
    <w:rsid w:val="00457892"/>
    <w:rsid w:val="00457B21"/>
    <w:rsid w:val="00457DCB"/>
    <w:rsid w:val="00460356"/>
    <w:rsid w:val="004605D8"/>
    <w:rsid w:val="00460F53"/>
    <w:rsid w:val="0046107F"/>
    <w:rsid w:val="00461820"/>
    <w:rsid w:val="00461AF3"/>
    <w:rsid w:val="00461BAC"/>
    <w:rsid w:val="00461BE3"/>
    <w:rsid w:val="0046255E"/>
    <w:rsid w:val="00463022"/>
    <w:rsid w:val="00463102"/>
    <w:rsid w:val="004631C6"/>
    <w:rsid w:val="004631C8"/>
    <w:rsid w:val="00463918"/>
    <w:rsid w:val="00463D97"/>
    <w:rsid w:val="0046466A"/>
    <w:rsid w:val="0046516C"/>
    <w:rsid w:val="0046529D"/>
    <w:rsid w:val="0046653E"/>
    <w:rsid w:val="00467269"/>
    <w:rsid w:val="0046746A"/>
    <w:rsid w:val="00467757"/>
    <w:rsid w:val="0046797E"/>
    <w:rsid w:val="00467B1D"/>
    <w:rsid w:val="00467B27"/>
    <w:rsid w:val="00470002"/>
    <w:rsid w:val="0047010A"/>
    <w:rsid w:val="00470133"/>
    <w:rsid w:val="00470323"/>
    <w:rsid w:val="00470974"/>
    <w:rsid w:val="0047173E"/>
    <w:rsid w:val="00471B6E"/>
    <w:rsid w:val="00471D18"/>
    <w:rsid w:val="00471D71"/>
    <w:rsid w:val="00472583"/>
    <w:rsid w:val="004726CE"/>
    <w:rsid w:val="00472822"/>
    <w:rsid w:val="0047291E"/>
    <w:rsid w:val="00472B55"/>
    <w:rsid w:val="00472D01"/>
    <w:rsid w:val="004734BB"/>
    <w:rsid w:val="0047385B"/>
    <w:rsid w:val="00473B9E"/>
    <w:rsid w:val="00474277"/>
    <w:rsid w:val="00474366"/>
    <w:rsid w:val="004746E4"/>
    <w:rsid w:val="00474ABB"/>
    <w:rsid w:val="00474F9C"/>
    <w:rsid w:val="00475397"/>
    <w:rsid w:val="004759F1"/>
    <w:rsid w:val="00475C5A"/>
    <w:rsid w:val="00475D1C"/>
    <w:rsid w:val="004763E4"/>
    <w:rsid w:val="00476695"/>
    <w:rsid w:val="00476BB2"/>
    <w:rsid w:val="00476BD8"/>
    <w:rsid w:val="00476EB2"/>
    <w:rsid w:val="00477262"/>
    <w:rsid w:val="0047729F"/>
    <w:rsid w:val="004774B5"/>
    <w:rsid w:val="00477AB3"/>
    <w:rsid w:val="00477E1B"/>
    <w:rsid w:val="00477ED8"/>
    <w:rsid w:val="004801C6"/>
    <w:rsid w:val="00480275"/>
    <w:rsid w:val="00480A59"/>
    <w:rsid w:val="00480D03"/>
    <w:rsid w:val="00480EC4"/>
    <w:rsid w:val="00480EFE"/>
    <w:rsid w:val="004815BC"/>
    <w:rsid w:val="004824D6"/>
    <w:rsid w:val="00482809"/>
    <w:rsid w:val="00482922"/>
    <w:rsid w:val="00482A22"/>
    <w:rsid w:val="00482A9F"/>
    <w:rsid w:val="00482C5D"/>
    <w:rsid w:val="00482CD4"/>
    <w:rsid w:val="00482DA1"/>
    <w:rsid w:val="00482E04"/>
    <w:rsid w:val="0048329A"/>
    <w:rsid w:val="004839C1"/>
    <w:rsid w:val="00483EA8"/>
    <w:rsid w:val="00483FCE"/>
    <w:rsid w:val="00484960"/>
    <w:rsid w:val="004849A0"/>
    <w:rsid w:val="00484E0D"/>
    <w:rsid w:val="00484FA3"/>
    <w:rsid w:val="0048559D"/>
    <w:rsid w:val="00485A40"/>
    <w:rsid w:val="00485AFB"/>
    <w:rsid w:val="00485FD7"/>
    <w:rsid w:val="004867AE"/>
    <w:rsid w:val="00486C11"/>
    <w:rsid w:val="00486D8B"/>
    <w:rsid w:val="00486EBF"/>
    <w:rsid w:val="00486ED6"/>
    <w:rsid w:val="00486EFE"/>
    <w:rsid w:val="00487D76"/>
    <w:rsid w:val="00487DB6"/>
    <w:rsid w:val="00487DCD"/>
    <w:rsid w:val="0049052D"/>
    <w:rsid w:val="0049143C"/>
    <w:rsid w:val="00491681"/>
    <w:rsid w:val="0049198E"/>
    <w:rsid w:val="00491B50"/>
    <w:rsid w:val="00491D01"/>
    <w:rsid w:val="00491EBD"/>
    <w:rsid w:val="00492008"/>
    <w:rsid w:val="00492164"/>
    <w:rsid w:val="004924AB"/>
    <w:rsid w:val="004928FF"/>
    <w:rsid w:val="00492AE1"/>
    <w:rsid w:val="00493007"/>
    <w:rsid w:val="0049369E"/>
    <w:rsid w:val="00493D9A"/>
    <w:rsid w:val="00494EED"/>
    <w:rsid w:val="00494F83"/>
    <w:rsid w:val="00495289"/>
    <w:rsid w:val="00495932"/>
    <w:rsid w:val="00495E5E"/>
    <w:rsid w:val="00496981"/>
    <w:rsid w:val="00496B80"/>
    <w:rsid w:val="00496C72"/>
    <w:rsid w:val="004971F5"/>
    <w:rsid w:val="00497744"/>
    <w:rsid w:val="0049797C"/>
    <w:rsid w:val="00497D4C"/>
    <w:rsid w:val="004A0248"/>
    <w:rsid w:val="004A02BE"/>
    <w:rsid w:val="004A0B05"/>
    <w:rsid w:val="004A0CCC"/>
    <w:rsid w:val="004A15C6"/>
    <w:rsid w:val="004A1842"/>
    <w:rsid w:val="004A19FC"/>
    <w:rsid w:val="004A1DA7"/>
    <w:rsid w:val="004A2489"/>
    <w:rsid w:val="004A2739"/>
    <w:rsid w:val="004A2861"/>
    <w:rsid w:val="004A2A73"/>
    <w:rsid w:val="004A357E"/>
    <w:rsid w:val="004A3740"/>
    <w:rsid w:val="004A3808"/>
    <w:rsid w:val="004A3A27"/>
    <w:rsid w:val="004A3A77"/>
    <w:rsid w:val="004A3AAC"/>
    <w:rsid w:val="004A3B99"/>
    <w:rsid w:val="004A3C16"/>
    <w:rsid w:val="004A4CD7"/>
    <w:rsid w:val="004A4E0C"/>
    <w:rsid w:val="004A4FF8"/>
    <w:rsid w:val="004A535F"/>
    <w:rsid w:val="004A60D5"/>
    <w:rsid w:val="004A66C6"/>
    <w:rsid w:val="004A6F2D"/>
    <w:rsid w:val="004A6FFD"/>
    <w:rsid w:val="004A7216"/>
    <w:rsid w:val="004A7450"/>
    <w:rsid w:val="004A74E7"/>
    <w:rsid w:val="004A77C2"/>
    <w:rsid w:val="004A7EBA"/>
    <w:rsid w:val="004B0262"/>
    <w:rsid w:val="004B08B6"/>
    <w:rsid w:val="004B0955"/>
    <w:rsid w:val="004B0B6D"/>
    <w:rsid w:val="004B0BBE"/>
    <w:rsid w:val="004B0BEA"/>
    <w:rsid w:val="004B102E"/>
    <w:rsid w:val="004B1339"/>
    <w:rsid w:val="004B154A"/>
    <w:rsid w:val="004B1646"/>
    <w:rsid w:val="004B1A28"/>
    <w:rsid w:val="004B2049"/>
    <w:rsid w:val="004B21B6"/>
    <w:rsid w:val="004B224D"/>
    <w:rsid w:val="004B239C"/>
    <w:rsid w:val="004B2599"/>
    <w:rsid w:val="004B2CDC"/>
    <w:rsid w:val="004B3401"/>
    <w:rsid w:val="004B3603"/>
    <w:rsid w:val="004B3890"/>
    <w:rsid w:val="004B3A3E"/>
    <w:rsid w:val="004B400C"/>
    <w:rsid w:val="004B5455"/>
    <w:rsid w:val="004B5468"/>
    <w:rsid w:val="004B58FE"/>
    <w:rsid w:val="004B5A1B"/>
    <w:rsid w:val="004B5B37"/>
    <w:rsid w:val="004B5C29"/>
    <w:rsid w:val="004B5DCC"/>
    <w:rsid w:val="004B5E1C"/>
    <w:rsid w:val="004B5FF6"/>
    <w:rsid w:val="004B61C8"/>
    <w:rsid w:val="004B61FD"/>
    <w:rsid w:val="004B6262"/>
    <w:rsid w:val="004B65B0"/>
    <w:rsid w:val="004B683C"/>
    <w:rsid w:val="004B696D"/>
    <w:rsid w:val="004B73CD"/>
    <w:rsid w:val="004B7A21"/>
    <w:rsid w:val="004C0503"/>
    <w:rsid w:val="004C08E1"/>
    <w:rsid w:val="004C1394"/>
    <w:rsid w:val="004C19D8"/>
    <w:rsid w:val="004C1CF2"/>
    <w:rsid w:val="004C2038"/>
    <w:rsid w:val="004C218E"/>
    <w:rsid w:val="004C2A1C"/>
    <w:rsid w:val="004C3129"/>
    <w:rsid w:val="004C38BA"/>
    <w:rsid w:val="004C3C3B"/>
    <w:rsid w:val="004C3E4B"/>
    <w:rsid w:val="004C49B7"/>
    <w:rsid w:val="004C4C71"/>
    <w:rsid w:val="004C51D7"/>
    <w:rsid w:val="004C57AE"/>
    <w:rsid w:val="004C58A9"/>
    <w:rsid w:val="004C5E50"/>
    <w:rsid w:val="004C6212"/>
    <w:rsid w:val="004C64D7"/>
    <w:rsid w:val="004C67C5"/>
    <w:rsid w:val="004C6958"/>
    <w:rsid w:val="004C6D60"/>
    <w:rsid w:val="004C6DC0"/>
    <w:rsid w:val="004C70AA"/>
    <w:rsid w:val="004C7321"/>
    <w:rsid w:val="004C7437"/>
    <w:rsid w:val="004C7CFC"/>
    <w:rsid w:val="004D0327"/>
    <w:rsid w:val="004D036C"/>
    <w:rsid w:val="004D057E"/>
    <w:rsid w:val="004D0729"/>
    <w:rsid w:val="004D0883"/>
    <w:rsid w:val="004D09D4"/>
    <w:rsid w:val="004D0C8A"/>
    <w:rsid w:val="004D0DE6"/>
    <w:rsid w:val="004D0F0F"/>
    <w:rsid w:val="004D13E9"/>
    <w:rsid w:val="004D16C1"/>
    <w:rsid w:val="004D1E79"/>
    <w:rsid w:val="004D1F8A"/>
    <w:rsid w:val="004D203B"/>
    <w:rsid w:val="004D2260"/>
    <w:rsid w:val="004D24C2"/>
    <w:rsid w:val="004D27D9"/>
    <w:rsid w:val="004D284F"/>
    <w:rsid w:val="004D329E"/>
    <w:rsid w:val="004D38B2"/>
    <w:rsid w:val="004D3A18"/>
    <w:rsid w:val="004D3C6C"/>
    <w:rsid w:val="004D3F54"/>
    <w:rsid w:val="004D407E"/>
    <w:rsid w:val="004D40E2"/>
    <w:rsid w:val="004D41E8"/>
    <w:rsid w:val="004D46B1"/>
    <w:rsid w:val="004D4829"/>
    <w:rsid w:val="004D4952"/>
    <w:rsid w:val="004D56B7"/>
    <w:rsid w:val="004D58E7"/>
    <w:rsid w:val="004D5D16"/>
    <w:rsid w:val="004D5D30"/>
    <w:rsid w:val="004D5E24"/>
    <w:rsid w:val="004D62EC"/>
    <w:rsid w:val="004D6554"/>
    <w:rsid w:val="004D6573"/>
    <w:rsid w:val="004D66E9"/>
    <w:rsid w:val="004D683F"/>
    <w:rsid w:val="004D6B33"/>
    <w:rsid w:val="004D6C33"/>
    <w:rsid w:val="004D7311"/>
    <w:rsid w:val="004D79AD"/>
    <w:rsid w:val="004D7F2A"/>
    <w:rsid w:val="004E009E"/>
    <w:rsid w:val="004E015C"/>
    <w:rsid w:val="004E01EF"/>
    <w:rsid w:val="004E039D"/>
    <w:rsid w:val="004E0858"/>
    <w:rsid w:val="004E08D8"/>
    <w:rsid w:val="004E0A8C"/>
    <w:rsid w:val="004E0AD7"/>
    <w:rsid w:val="004E0B18"/>
    <w:rsid w:val="004E1A60"/>
    <w:rsid w:val="004E1A6D"/>
    <w:rsid w:val="004E1CF3"/>
    <w:rsid w:val="004E1D06"/>
    <w:rsid w:val="004E1D14"/>
    <w:rsid w:val="004E1D4C"/>
    <w:rsid w:val="004E20CB"/>
    <w:rsid w:val="004E23EA"/>
    <w:rsid w:val="004E2FB7"/>
    <w:rsid w:val="004E3205"/>
    <w:rsid w:val="004E3C10"/>
    <w:rsid w:val="004E3C11"/>
    <w:rsid w:val="004E3EC0"/>
    <w:rsid w:val="004E4215"/>
    <w:rsid w:val="004E44CF"/>
    <w:rsid w:val="004E4F72"/>
    <w:rsid w:val="004E53D8"/>
    <w:rsid w:val="004E57D1"/>
    <w:rsid w:val="004E5887"/>
    <w:rsid w:val="004E5C1F"/>
    <w:rsid w:val="004E61FD"/>
    <w:rsid w:val="004E62FA"/>
    <w:rsid w:val="004E6307"/>
    <w:rsid w:val="004E66A0"/>
    <w:rsid w:val="004E6B31"/>
    <w:rsid w:val="004E6D6D"/>
    <w:rsid w:val="004E6D71"/>
    <w:rsid w:val="004E728F"/>
    <w:rsid w:val="004E7779"/>
    <w:rsid w:val="004E7870"/>
    <w:rsid w:val="004E78AF"/>
    <w:rsid w:val="004E7A54"/>
    <w:rsid w:val="004E7D74"/>
    <w:rsid w:val="004F010D"/>
    <w:rsid w:val="004F0298"/>
    <w:rsid w:val="004F069D"/>
    <w:rsid w:val="004F07B7"/>
    <w:rsid w:val="004F0D19"/>
    <w:rsid w:val="004F1170"/>
    <w:rsid w:val="004F1222"/>
    <w:rsid w:val="004F148E"/>
    <w:rsid w:val="004F15F8"/>
    <w:rsid w:val="004F1762"/>
    <w:rsid w:val="004F1A90"/>
    <w:rsid w:val="004F242F"/>
    <w:rsid w:val="004F25DA"/>
    <w:rsid w:val="004F271C"/>
    <w:rsid w:val="004F3405"/>
    <w:rsid w:val="004F3958"/>
    <w:rsid w:val="004F3DB1"/>
    <w:rsid w:val="004F46B4"/>
    <w:rsid w:val="004F528D"/>
    <w:rsid w:val="004F5769"/>
    <w:rsid w:val="004F5851"/>
    <w:rsid w:val="004F5A7A"/>
    <w:rsid w:val="004F5D9C"/>
    <w:rsid w:val="004F5DD7"/>
    <w:rsid w:val="004F5F9D"/>
    <w:rsid w:val="004F6145"/>
    <w:rsid w:val="004F6255"/>
    <w:rsid w:val="004F6494"/>
    <w:rsid w:val="004F658F"/>
    <w:rsid w:val="004F66E2"/>
    <w:rsid w:val="004F6897"/>
    <w:rsid w:val="004F7345"/>
    <w:rsid w:val="004F741B"/>
    <w:rsid w:val="004F788C"/>
    <w:rsid w:val="004F7B2F"/>
    <w:rsid w:val="00500134"/>
    <w:rsid w:val="005002AE"/>
    <w:rsid w:val="00500A0F"/>
    <w:rsid w:val="00500F63"/>
    <w:rsid w:val="00500F68"/>
    <w:rsid w:val="0050176F"/>
    <w:rsid w:val="00501AAC"/>
    <w:rsid w:val="00502213"/>
    <w:rsid w:val="0050240A"/>
    <w:rsid w:val="00502729"/>
    <w:rsid w:val="00502BEF"/>
    <w:rsid w:val="00502D9C"/>
    <w:rsid w:val="00502F88"/>
    <w:rsid w:val="00503E66"/>
    <w:rsid w:val="005043CF"/>
    <w:rsid w:val="005044C3"/>
    <w:rsid w:val="00504AB2"/>
    <w:rsid w:val="00504B9C"/>
    <w:rsid w:val="005055D1"/>
    <w:rsid w:val="00505674"/>
    <w:rsid w:val="00505701"/>
    <w:rsid w:val="00505A36"/>
    <w:rsid w:val="00505B89"/>
    <w:rsid w:val="0050693F"/>
    <w:rsid w:val="00506B43"/>
    <w:rsid w:val="00506EEE"/>
    <w:rsid w:val="005077B4"/>
    <w:rsid w:val="00507898"/>
    <w:rsid w:val="0051037B"/>
    <w:rsid w:val="005103C0"/>
    <w:rsid w:val="00510A5E"/>
    <w:rsid w:val="00510AC3"/>
    <w:rsid w:val="00510CE5"/>
    <w:rsid w:val="005110C7"/>
    <w:rsid w:val="0051110F"/>
    <w:rsid w:val="005118FC"/>
    <w:rsid w:val="00512A2E"/>
    <w:rsid w:val="00512BA7"/>
    <w:rsid w:val="00512D5A"/>
    <w:rsid w:val="00512E9E"/>
    <w:rsid w:val="00512F8C"/>
    <w:rsid w:val="00513589"/>
    <w:rsid w:val="00513EB0"/>
    <w:rsid w:val="00514014"/>
    <w:rsid w:val="00514C5E"/>
    <w:rsid w:val="00514D22"/>
    <w:rsid w:val="00514DDE"/>
    <w:rsid w:val="005150A7"/>
    <w:rsid w:val="00515274"/>
    <w:rsid w:val="00515617"/>
    <w:rsid w:val="00515963"/>
    <w:rsid w:val="00515FE5"/>
    <w:rsid w:val="00516646"/>
    <w:rsid w:val="005170A7"/>
    <w:rsid w:val="00517590"/>
    <w:rsid w:val="005177F7"/>
    <w:rsid w:val="0051784A"/>
    <w:rsid w:val="00520295"/>
    <w:rsid w:val="0052077F"/>
    <w:rsid w:val="00520BFC"/>
    <w:rsid w:val="00520C52"/>
    <w:rsid w:val="00520C61"/>
    <w:rsid w:val="0052145C"/>
    <w:rsid w:val="00521A23"/>
    <w:rsid w:val="00521D13"/>
    <w:rsid w:val="00521E95"/>
    <w:rsid w:val="00521EC3"/>
    <w:rsid w:val="0052206A"/>
    <w:rsid w:val="00522103"/>
    <w:rsid w:val="005225DA"/>
    <w:rsid w:val="00522AC8"/>
    <w:rsid w:val="00523EA7"/>
    <w:rsid w:val="0052402D"/>
    <w:rsid w:val="005240D2"/>
    <w:rsid w:val="0052432C"/>
    <w:rsid w:val="0052452B"/>
    <w:rsid w:val="00525253"/>
    <w:rsid w:val="0052547F"/>
    <w:rsid w:val="00525F5D"/>
    <w:rsid w:val="005261F4"/>
    <w:rsid w:val="00526250"/>
    <w:rsid w:val="0052649F"/>
    <w:rsid w:val="005264BB"/>
    <w:rsid w:val="005266AC"/>
    <w:rsid w:val="00526A22"/>
    <w:rsid w:val="00526BC3"/>
    <w:rsid w:val="0052708A"/>
    <w:rsid w:val="0052711C"/>
    <w:rsid w:val="00527373"/>
    <w:rsid w:val="00527CC5"/>
    <w:rsid w:val="00527E6E"/>
    <w:rsid w:val="00527FB1"/>
    <w:rsid w:val="005300AD"/>
    <w:rsid w:val="00530611"/>
    <w:rsid w:val="0053093A"/>
    <w:rsid w:val="00530A2F"/>
    <w:rsid w:val="00531004"/>
    <w:rsid w:val="00531597"/>
    <w:rsid w:val="0053171E"/>
    <w:rsid w:val="00531F1D"/>
    <w:rsid w:val="0053326E"/>
    <w:rsid w:val="005334A4"/>
    <w:rsid w:val="00533945"/>
    <w:rsid w:val="00533B80"/>
    <w:rsid w:val="00533B9E"/>
    <w:rsid w:val="00534020"/>
    <w:rsid w:val="00534213"/>
    <w:rsid w:val="00534490"/>
    <w:rsid w:val="00534A15"/>
    <w:rsid w:val="0053522F"/>
    <w:rsid w:val="005357BA"/>
    <w:rsid w:val="00535861"/>
    <w:rsid w:val="005358C0"/>
    <w:rsid w:val="00535BB7"/>
    <w:rsid w:val="00536063"/>
    <w:rsid w:val="005361B1"/>
    <w:rsid w:val="00536987"/>
    <w:rsid w:val="00536995"/>
    <w:rsid w:val="00536A93"/>
    <w:rsid w:val="00536EF5"/>
    <w:rsid w:val="005371C4"/>
    <w:rsid w:val="005377F4"/>
    <w:rsid w:val="0053780E"/>
    <w:rsid w:val="00537F67"/>
    <w:rsid w:val="005405E4"/>
    <w:rsid w:val="00540623"/>
    <w:rsid w:val="00540A6D"/>
    <w:rsid w:val="00540D88"/>
    <w:rsid w:val="00541925"/>
    <w:rsid w:val="00542794"/>
    <w:rsid w:val="00542823"/>
    <w:rsid w:val="005431D5"/>
    <w:rsid w:val="005438E4"/>
    <w:rsid w:val="00543B68"/>
    <w:rsid w:val="00543E24"/>
    <w:rsid w:val="005440A3"/>
    <w:rsid w:val="00544218"/>
    <w:rsid w:val="0054466B"/>
    <w:rsid w:val="00544717"/>
    <w:rsid w:val="005451B7"/>
    <w:rsid w:val="00545260"/>
    <w:rsid w:val="00545550"/>
    <w:rsid w:val="00545554"/>
    <w:rsid w:val="00545E49"/>
    <w:rsid w:val="005463F0"/>
    <w:rsid w:val="0054646E"/>
    <w:rsid w:val="005464E7"/>
    <w:rsid w:val="00546FA3"/>
    <w:rsid w:val="00547176"/>
    <w:rsid w:val="005473A6"/>
    <w:rsid w:val="005475F4"/>
    <w:rsid w:val="00547C2D"/>
    <w:rsid w:val="00547C6A"/>
    <w:rsid w:val="00547F5F"/>
    <w:rsid w:val="00550010"/>
    <w:rsid w:val="0055099C"/>
    <w:rsid w:val="005509E7"/>
    <w:rsid w:val="00550BB0"/>
    <w:rsid w:val="005514FF"/>
    <w:rsid w:val="00551BC0"/>
    <w:rsid w:val="00551E15"/>
    <w:rsid w:val="00552123"/>
    <w:rsid w:val="0055234A"/>
    <w:rsid w:val="00552553"/>
    <w:rsid w:val="00552C5C"/>
    <w:rsid w:val="00552DC7"/>
    <w:rsid w:val="00553391"/>
    <w:rsid w:val="005536DB"/>
    <w:rsid w:val="00553ACD"/>
    <w:rsid w:val="00553B15"/>
    <w:rsid w:val="00553BBF"/>
    <w:rsid w:val="0055401C"/>
    <w:rsid w:val="005541E3"/>
    <w:rsid w:val="0055491B"/>
    <w:rsid w:val="00554939"/>
    <w:rsid w:val="00554D52"/>
    <w:rsid w:val="00554E8B"/>
    <w:rsid w:val="00555160"/>
    <w:rsid w:val="00555B37"/>
    <w:rsid w:val="005560D7"/>
    <w:rsid w:val="005562AF"/>
    <w:rsid w:val="00556A30"/>
    <w:rsid w:val="00556AA9"/>
    <w:rsid w:val="00556AC9"/>
    <w:rsid w:val="00556D67"/>
    <w:rsid w:val="00556FE8"/>
    <w:rsid w:val="00557EB9"/>
    <w:rsid w:val="00557EC3"/>
    <w:rsid w:val="005600A0"/>
    <w:rsid w:val="005603F4"/>
    <w:rsid w:val="00560432"/>
    <w:rsid w:val="00560BF8"/>
    <w:rsid w:val="00560D90"/>
    <w:rsid w:val="00560DA9"/>
    <w:rsid w:val="00561559"/>
    <w:rsid w:val="005615ED"/>
    <w:rsid w:val="00561D58"/>
    <w:rsid w:val="00562039"/>
    <w:rsid w:val="00562559"/>
    <w:rsid w:val="00562FCA"/>
    <w:rsid w:val="0056343B"/>
    <w:rsid w:val="00563EDF"/>
    <w:rsid w:val="005643D6"/>
    <w:rsid w:val="005648BE"/>
    <w:rsid w:val="00564986"/>
    <w:rsid w:val="00564EB7"/>
    <w:rsid w:val="0056510B"/>
    <w:rsid w:val="005657AC"/>
    <w:rsid w:val="00565EA7"/>
    <w:rsid w:val="005660FA"/>
    <w:rsid w:val="005664A5"/>
    <w:rsid w:val="00566805"/>
    <w:rsid w:val="005668B8"/>
    <w:rsid w:val="005668E6"/>
    <w:rsid w:val="00566A8F"/>
    <w:rsid w:val="00566AF8"/>
    <w:rsid w:val="00566F6E"/>
    <w:rsid w:val="005672DD"/>
    <w:rsid w:val="005676A6"/>
    <w:rsid w:val="0056796F"/>
    <w:rsid w:val="00567C73"/>
    <w:rsid w:val="0057051C"/>
    <w:rsid w:val="0057065F"/>
    <w:rsid w:val="00570AE5"/>
    <w:rsid w:val="00570C3E"/>
    <w:rsid w:val="00570F59"/>
    <w:rsid w:val="00571F58"/>
    <w:rsid w:val="00572262"/>
    <w:rsid w:val="00572473"/>
    <w:rsid w:val="005728D8"/>
    <w:rsid w:val="00573168"/>
    <w:rsid w:val="0057323B"/>
    <w:rsid w:val="005738B7"/>
    <w:rsid w:val="00573D1A"/>
    <w:rsid w:val="00573EA0"/>
    <w:rsid w:val="00574007"/>
    <w:rsid w:val="0057417C"/>
    <w:rsid w:val="005746F0"/>
    <w:rsid w:val="00574B93"/>
    <w:rsid w:val="00574D3D"/>
    <w:rsid w:val="0057529E"/>
    <w:rsid w:val="0057573F"/>
    <w:rsid w:val="00575A1D"/>
    <w:rsid w:val="00575E4F"/>
    <w:rsid w:val="00576348"/>
    <w:rsid w:val="00576585"/>
    <w:rsid w:val="00576945"/>
    <w:rsid w:val="00577450"/>
    <w:rsid w:val="00577AF8"/>
    <w:rsid w:val="005800F8"/>
    <w:rsid w:val="00580289"/>
    <w:rsid w:val="005802B8"/>
    <w:rsid w:val="005806DA"/>
    <w:rsid w:val="0058073F"/>
    <w:rsid w:val="00580745"/>
    <w:rsid w:val="00580923"/>
    <w:rsid w:val="0058116C"/>
    <w:rsid w:val="00581302"/>
    <w:rsid w:val="005814B8"/>
    <w:rsid w:val="005817D3"/>
    <w:rsid w:val="00581CD3"/>
    <w:rsid w:val="00581D67"/>
    <w:rsid w:val="00581DF1"/>
    <w:rsid w:val="00581ECB"/>
    <w:rsid w:val="00582056"/>
    <w:rsid w:val="00582744"/>
    <w:rsid w:val="005828FF"/>
    <w:rsid w:val="00582F93"/>
    <w:rsid w:val="00583646"/>
    <w:rsid w:val="005842EB"/>
    <w:rsid w:val="00584448"/>
    <w:rsid w:val="00584A7B"/>
    <w:rsid w:val="00584E6E"/>
    <w:rsid w:val="00585025"/>
    <w:rsid w:val="005852F1"/>
    <w:rsid w:val="00585454"/>
    <w:rsid w:val="00585662"/>
    <w:rsid w:val="005859FB"/>
    <w:rsid w:val="00586644"/>
    <w:rsid w:val="005876D8"/>
    <w:rsid w:val="00587D60"/>
    <w:rsid w:val="00590209"/>
    <w:rsid w:val="00590725"/>
    <w:rsid w:val="005908DB"/>
    <w:rsid w:val="00590938"/>
    <w:rsid w:val="00590B22"/>
    <w:rsid w:val="00591098"/>
    <w:rsid w:val="00591272"/>
    <w:rsid w:val="00591603"/>
    <w:rsid w:val="0059167E"/>
    <w:rsid w:val="005923B7"/>
    <w:rsid w:val="005923D4"/>
    <w:rsid w:val="00592631"/>
    <w:rsid w:val="005926CF"/>
    <w:rsid w:val="0059275D"/>
    <w:rsid w:val="00592C83"/>
    <w:rsid w:val="00592E41"/>
    <w:rsid w:val="0059341A"/>
    <w:rsid w:val="00593853"/>
    <w:rsid w:val="005938FC"/>
    <w:rsid w:val="00593941"/>
    <w:rsid w:val="00593949"/>
    <w:rsid w:val="00594194"/>
    <w:rsid w:val="005942C9"/>
    <w:rsid w:val="00594618"/>
    <w:rsid w:val="00595E3D"/>
    <w:rsid w:val="005962B2"/>
    <w:rsid w:val="005962C4"/>
    <w:rsid w:val="005962D8"/>
    <w:rsid w:val="00596720"/>
    <w:rsid w:val="00596D56"/>
    <w:rsid w:val="00597187"/>
    <w:rsid w:val="005971F4"/>
    <w:rsid w:val="005A0119"/>
    <w:rsid w:val="005A01AF"/>
    <w:rsid w:val="005A0223"/>
    <w:rsid w:val="005A0532"/>
    <w:rsid w:val="005A09E7"/>
    <w:rsid w:val="005A0A6B"/>
    <w:rsid w:val="005A0F6D"/>
    <w:rsid w:val="005A1453"/>
    <w:rsid w:val="005A16FD"/>
    <w:rsid w:val="005A1D83"/>
    <w:rsid w:val="005A2359"/>
    <w:rsid w:val="005A24DF"/>
    <w:rsid w:val="005A261B"/>
    <w:rsid w:val="005A3EC6"/>
    <w:rsid w:val="005A4002"/>
    <w:rsid w:val="005A423C"/>
    <w:rsid w:val="005A519F"/>
    <w:rsid w:val="005A5C7C"/>
    <w:rsid w:val="005A60A1"/>
    <w:rsid w:val="005A64A6"/>
    <w:rsid w:val="005A6562"/>
    <w:rsid w:val="005A6744"/>
    <w:rsid w:val="005A6E0A"/>
    <w:rsid w:val="005A73BA"/>
    <w:rsid w:val="005A7871"/>
    <w:rsid w:val="005A7A7F"/>
    <w:rsid w:val="005A7AA2"/>
    <w:rsid w:val="005B04CD"/>
    <w:rsid w:val="005B0CA6"/>
    <w:rsid w:val="005B1219"/>
    <w:rsid w:val="005B1D73"/>
    <w:rsid w:val="005B23A7"/>
    <w:rsid w:val="005B269D"/>
    <w:rsid w:val="005B273A"/>
    <w:rsid w:val="005B368D"/>
    <w:rsid w:val="005B36EA"/>
    <w:rsid w:val="005B37D6"/>
    <w:rsid w:val="005B3AAE"/>
    <w:rsid w:val="005B4145"/>
    <w:rsid w:val="005B4213"/>
    <w:rsid w:val="005B43CA"/>
    <w:rsid w:val="005B4BB6"/>
    <w:rsid w:val="005B5002"/>
    <w:rsid w:val="005B5357"/>
    <w:rsid w:val="005B5538"/>
    <w:rsid w:val="005B5675"/>
    <w:rsid w:val="005B5863"/>
    <w:rsid w:val="005B5DF7"/>
    <w:rsid w:val="005B6147"/>
    <w:rsid w:val="005B640F"/>
    <w:rsid w:val="005B6EBF"/>
    <w:rsid w:val="005B7299"/>
    <w:rsid w:val="005B7452"/>
    <w:rsid w:val="005B758A"/>
    <w:rsid w:val="005B77DE"/>
    <w:rsid w:val="005B7C23"/>
    <w:rsid w:val="005B7EE6"/>
    <w:rsid w:val="005C0003"/>
    <w:rsid w:val="005C06AD"/>
    <w:rsid w:val="005C0781"/>
    <w:rsid w:val="005C0FD1"/>
    <w:rsid w:val="005C12EE"/>
    <w:rsid w:val="005C12F9"/>
    <w:rsid w:val="005C13F5"/>
    <w:rsid w:val="005C1BF3"/>
    <w:rsid w:val="005C1C58"/>
    <w:rsid w:val="005C1F02"/>
    <w:rsid w:val="005C2484"/>
    <w:rsid w:val="005C288F"/>
    <w:rsid w:val="005C289A"/>
    <w:rsid w:val="005C2B40"/>
    <w:rsid w:val="005C2B99"/>
    <w:rsid w:val="005C34A5"/>
    <w:rsid w:val="005C36AF"/>
    <w:rsid w:val="005C413F"/>
    <w:rsid w:val="005C4212"/>
    <w:rsid w:val="005C4B3A"/>
    <w:rsid w:val="005C4CAE"/>
    <w:rsid w:val="005C4DB2"/>
    <w:rsid w:val="005C4DDD"/>
    <w:rsid w:val="005C51F9"/>
    <w:rsid w:val="005C5478"/>
    <w:rsid w:val="005C5E27"/>
    <w:rsid w:val="005C5ED4"/>
    <w:rsid w:val="005C6509"/>
    <w:rsid w:val="005C6EA2"/>
    <w:rsid w:val="005C7136"/>
    <w:rsid w:val="005C7334"/>
    <w:rsid w:val="005C7401"/>
    <w:rsid w:val="005C7551"/>
    <w:rsid w:val="005C7D26"/>
    <w:rsid w:val="005C7EFF"/>
    <w:rsid w:val="005C7FB8"/>
    <w:rsid w:val="005D064B"/>
    <w:rsid w:val="005D0BAE"/>
    <w:rsid w:val="005D0C84"/>
    <w:rsid w:val="005D0D81"/>
    <w:rsid w:val="005D0E69"/>
    <w:rsid w:val="005D1164"/>
    <w:rsid w:val="005D1EEC"/>
    <w:rsid w:val="005D2001"/>
    <w:rsid w:val="005D2094"/>
    <w:rsid w:val="005D25E8"/>
    <w:rsid w:val="005D3BCA"/>
    <w:rsid w:val="005D3D08"/>
    <w:rsid w:val="005D45FB"/>
    <w:rsid w:val="005D48FE"/>
    <w:rsid w:val="005D4914"/>
    <w:rsid w:val="005D5435"/>
    <w:rsid w:val="005D54DE"/>
    <w:rsid w:val="005D5BB9"/>
    <w:rsid w:val="005D5DFA"/>
    <w:rsid w:val="005D668C"/>
    <w:rsid w:val="005D6C06"/>
    <w:rsid w:val="005D6ED6"/>
    <w:rsid w:val="005D760E"/>
    <w:rsid w:val="005D7896"/>
    <w:rsid w:val="005D79D5"/>
    <w:rsid w:val="005D7B44"/>
    <w:rsid w:val="005D7B61"/>
    <w:rsid w:val="005D7BF3"/>
    <w:rsid w:val="005E0122"/>
    <w:rsid w:val="005E0276"/>
    <w:rsid w:val="005E07BF"/>
    <w:rsid w:val="005E0D71"/>
    <w:rsid w:val="005E17EC"/>
    <w:rsid w:val="005E187A"/>
    <w:rsid w:val="005E1FDB"/>
    <w:rsid w:val="005E25CD"/>
    <w:rsid w:val="005E26A1"/>
    <w:rsid w:val="005E2B5B"/>
    <w:rsid w:val="005E2DA5"/>
    <w:rsid w:val="005E30DA"/>
    <w:rsid w:val="005E31E5"/>
    <w:rsid w:val="005E391D"/>
    <w:rsid w:val="005E395F"/>
    <w:rsid w:val="005E3DF3"/>
    <w:rsid w:val="005E4843"/>
    <w:rsid w:val="005E4A27"/>
    <w:rsid w:val="005E4BA4"/>
    <w:rsid w:val="005E50ED"/>
    <w:rsid w:val="005E5323"/>
    <w:rsid w:val="005E5456"/>
    <w:rsid w:val="005E57C6"/>
    <w:rsid w:val="005E5BF5"/>
    <w:rsid w:val="005E6109"/>
    <w:rsid w:val="005E629B"/>
    <w:rsid w:val="005E6423"/>
    <w:rsid w:val="005E6500"/>
    <w:rsid w:val="005E65E1"/>
    <w:rsid w:val="005E6F57"/>
    <w:rsid w:val="005E789A"/>
    <w:rsid w:val="005E7912"/>
    <w:rsid w:val="005E7D9F"/>
    <w:rsid w:val="005E7DE8"/>
    <w:rsid w:val="005E7E76"/>
    <w:rsid w:val="005E7ED7"/>
    <w:rsid w:val="005F0049"/>
    <w:rsid w:val="005F0B8D"/>
    <w:rsid w:val="005F0D23"/>
    <w:rsid w:val="005F1080"/>
    <w:rsid w:val="005F15D7"/>
    <w:rsid w:val="005F16AE"/>
    <w:rsid w:val="005F1725"/>
    <w:rsid w:val="005F217F"/>
    <w:rsid w:val="005F2720"/>
    <w:rsid w:val="005F28A4"/>
    <w:rsid w:val="005F2E9E"/>
    <w:rsid w:val="005F3003"/>
    <w:rsid w:val="005F3407"/>
    <w:rsid w:val="005F37E2"/>
    <w:rsid w:val="005F3BB8"/>
    <w:rsid w:val="005F3CA5"/>
    <w:rsid w:val="005F3CF4"/>
    <w:rsid w:val="005F416D"/>
    <w:rsid w:val="005F43BA"/>
    <w:rsid w:val="005F454B"/>
    <w:rsid w:val="005F465E"/>
    <w:rsid w:val="005F477E"/>
    <w:rsid w:val="005F4D83"/>
    <w:rsid w:val="005F4FCA"/>
    <w:rsid w:val="005F530E"/>
    <w:rsid w:val="005F62A3"/>
    <w:rsid w:val="005F62FA"/>
    <w:rsid w:val="005F6803"/>
    <w:rsid w:val="005F694C"/>
    <w:rsid w:val="005F6A67"/>
    <w:rsid w:val="005F6EB2"/>
    <w:rsid w:val="005F78A7"/>
    <w:rsid w:val="005F78AD"/>
    <w:rsid w:val="00600017"/>
    <w:rsid w:val="00600423"/>
    <w:rsid w:val="00600917"/>
    <w:rsid w:val="00600961"/>
    <w:rsid w:val="00600EFA"/>
    <w:rsid w:val="00600F8C"/>
    <w:rsid w:val="006010B0"/>
    <w:rsid w:val="0060122A"/>
    <w:rsid w:val="00601428"/>
    <w:rsid w:val="0060177C"/>
    <w:rsid w:val="00601E16"/>
    <w:rsid w:val="006020E8"/>
    <w:rsid w:val="00602315"/>
    <w:rsid w:val="00602BC0"/>
    <w:rsid w:val="00603D67"/>
    <w:rsid w:val="0060422D"/>
    <w:rsid w:val="0060468A"/>
    <w:rsid w:val="006048B6"/>
    <w:rsid w:val="006048E8"/>
    <w:rsid w:val="00604E6A"/>
    <w:rsid w:val="00604ED5"/>
    <w:rsid w:val="0060584C"/>
    <w:rsid w:val="006058E9"/>
    <w:rsid w:val="00605BD3"/>
    <w:rsid w:val="00605D65"/>
    <w:rsid w:val="00605D87"/>
    <w:rsid w:val="00605E83"/>
    <w:rsid w:val="006064E3"/>
    <w:rsid w:val="006064EF"/>
    <w:rsid w:val="0060680C"/>
    <w:rsid w:val="00606AA9"/>
    <w:rsid w:val="00606EFB"/>
    <w:rsid w:val="00607C1C"/>
    <w:rsid w:val="00607E29"/>
    <w:rsid w:val="0061030D"/>
    <w:rsid w:val="00610443"/>
    <w:rsid w:val="00610D76"/>
    <w:rsid w:val="006111B6"/>
    <w:rsid w:val="00611595"/>
    <w:rsid w:val="0061169B"/>
    <w:rsid w:val="0061182D"/>
    <w:rsid w:val="0061195A"/>
    <w:rsid w:val="00611E2B"/>
    <w:rsid w:val="00611F32"/>
    <w:rsid w:val="00612390"/>
    <w:rsid w:val="00612AFE"/>
    <w:rsid w:val="00612B0D"/>
    <w:rsid w:val="00612BF7"/>
    <w:rsid w:val="00613070"/>
    <w:rsid w:val="00613132"/>
    <w:rsid w:val="00613760"/>
    <w:rsid w:val="006137D0"/>
    <w:rsid w:val="00613C48"/>
    <w:rsid w:val="00614366"/>
    <w:rsid w:val="0061488C"/>
    <w:rsid w:val="00614B52"/>
    <w:rsid w:val="00614C0B"/>
    <w:rsid w:val="00614CD6"/>
    <w:rsid w:val="006158F1"/>
    <w:rsid w:val="00615DB2"/>
    <w:rsid w:val="00615F20"/>
    <w:rsid w:val="006162B7"/>
    <w:rsid w:val="006164BB"/>
    <w:rsid w:val="00616BC2"/>
    <w:rsid w:val="00616C25"/>
    <w:rsid w:val="00616F8C"/>
    <w:rsid w:val="00617032"/>
    <w:rsid w:val="00617274"/>
    <w:rsid w:val="00617431"/>
    <w:rsid w:val="00617A96"/>
    <w:rsid w:val="00617B77"/>
    <w:rsid w:val="00617B8E"/>
    <w:rsid w:val="0062004C"/>
    <w:rsid w:val="00620796"/>
    <w:rsid w:val="00620BF9"/>
    <w:rsid w:val="00620DC5"/>
    <w:rsid w:val="00621755"/>
    <w:rsid w:val="00621BC6"/>
    <w:rsid w:val="00621CDE"/>
    <w:rsid w:val="00622498"/>
    <w:rsid w:val="00622B7B"/>
    <w:rsid w:val="0062302A"/>
    <w:rsid w:val="006234F8"/>
    <w:rsid w:val="00623845"/>
    <w:rsid w:val="00623873"/>
    <w:rsid w:val="00623CC5"/>
    <w:rsid w:val="00623EFE"/>
    <w:rsid w:val="006245CB"/>
    <w:rsid w:val="0062461D"/>
    <w:rsid w:val="006248E2"/>
    <w:rsid w:val="00624B49"/>
    <w:rsid w:val="00624BA7"/>
    <w:rsid w:val="00624C59"/>
    <w:rsid w:val="00624CFE"/>
    <w:rsid w:val="00624D29"/>
    <w:rsid w:val="00625A59"/>
    <w:rsid w:val="00625DCA"/>
    <w:rsid w:val="00625DF4"/>
    <w:rsid w:val="00626995"/>
    <w:rsid w:val="00626FCC"/>
    <w:rsid w:val="00627109"/>
    <w:rsid w:val="006276D2"/>
    <w:rsid w:val="006278FC"/>
    <w:rsid w:val="00627967"/>
    <w:rsid w:val="00627C1B"/>
    <w:rsid w:val="00627E91"/>
    <w:rsid w:val="00627FCD"/>
    <w:rsid w:val="006300D0"/>
    <w:rsid w:val="006305D8"/>
    <w:rsid w:val="00630697"/>
    <w:rsid w:val="006306B0"/>
    <w:rsid w:val="006306F2"/>
    <w:rsid w:val="00630796"/>
    <w:rsid w:val="00630A5F"/>
    <w:rsid w:val="00630AA7"/>
    <w:rsid w:val="00630BBD"/>
    <w:rsid w:val="0063122F"/>
    <w:rsid w:val="006318A7"/>
    <w:rsid w:val="00631AA9"/>
    <w:rsid w:val="00631C55"/>
    <w:rsid w:val="00631E76"/>
    <w:rsid w:val="0063225A"/>
    <w:rsid w:val="00632340"/>
    <w:rsid w:val="00632429"/>
    <w:rsid w:val="0063266F"/>
    <w:rsid w:val="006326EB"/>
    <w:rsid w:val="0063272D"/>
    <w:rsid w:val="006328CE"/>
    <w:rsid w:val="0063298D"/>
    <w:rsid w:val="00632A49"/>
    <w:rsid w:val="00632FF6"/>
    <w:rsid w:val="00633770"/>
    <w:rsid w:val="00633851"/>
    <w:rsid w:val="006340E6"/>
    <w:rsid w:val="006341F7"/>
    <w:rsid w:val="00634779"/>
    <w:rsid w:val="006347B1"/>
    <w:rsid w:val="006348E3"/>
    <w:rsid w:val="006349C0"/>
    <w:rsid w:val="00634B01"/>
    <w:rsid w:val="00634EA3"/>
    <w:rsid w:val="0063502D"/>
    <w:rsid w:val="00635202"/>
    <w:rsid w:val="00635B54"/>
    <w:rsid w:val="00635DB2"/>
    <w:rsid w:val="00636097"/>
    <w:rsid w:val="0063620E"/>
    <w:rsid w:val="0063627F"/>
    <w:rsid w:val="006365B9"/>
    <w:rsid w:val="006366E2"/>
    <w:rsid w:val="00636857"/>
    <w:rsid w:val="006373CF"/>
    <w:rsid w:val="006376BA"/>
    <w:rsid w:val="00640214"/>
    <w:rsid w:val="00640699"/>
    <w:rsid w:val="0064070A"/>
    <w:rsid w:val="00640A87"/>
    <w:rsid w:val="00640C90"/>
    <w:rsid w:val="0064107E"/>
    <w:rsid w:val="006411C6"/>
    <w:rsid w:val="006412A5"/>
    <w:rsid w:val="00641532"/>
    <w:rsid w:val="00641556"/>
    <w:rsid w:val="00641BC5"/>
    <w:rsid w:val="00641CF5"/>
    <w:rsid w:val="00641F07"/>
    <w:rsid w:val="00642474"/>
    <w:rsid w:val="00642622"/>
    <w:rsid w:val="0064284F"/>
    <w:rsid w:val="006436BE"/>
    <w:rsid w:val="006439D8"/>
    <w:rsid w:val="00643D4A"/>
    <w:rsid w:val="0064469D"/>
    <w:rsid w:val="00644722"/>
    <w:rsid w:val="00644E29"/>
    <w:rsid w:val="00644F1E"/>
    <w:rsid w:val="006452D8"/>
    <w:rsid w:val="006453ED"/>
    <w:rsid w:val="0064558A"/>
    <w:rsid w:val="00645DA5"/>
    <w:rsid w:val="0064619B"/>
    <w:rsid w:val="00646408"/>
    <w:rsid w:val="006467F8"/>
    <w:rsid w:val="00646DC1"/>
    <w:rsid w:val="00646E6B"/>
    <w:rsid w:val="0064725B"/>
    <w:rsid w:val="006475DF"/>
    <w:rsid w:val="00650521"/>
    <w:rsid w:val="0065096B"/>
    <w:rsid w:val="00650A7B"/>
    <w:rsid w:val="006512E8"/>
    <w:rsid w:val="0065172F"/>
    <w:rsid w:val="00652106"/>
    <w:rsid w:val="00652579"/>
    <w:rsid w:val="006529A7"/>
    <w:rsid w:val="00652C82"/>
    <w:rsid w:val="00652DAE"/>
    <w:rsid w:val="006536A3"/>
    <w:rsid w:val="006536A7"/>
    <w:rsid w:val="00653817"/>
    <w:rsid w:val="006538DF"/>
    <w:rsid w:val="00653A42"/>
    <w:rsid w:val="00653E04"/>
    <w:rsid w:val="00654C1F"/>
    <w:rsid w:val="00655028"/>
    <w:rsid w:val="006553A4"/>
    <w:rsid w:val="006554F4"/>
    <w:rsid w:val="00655748"/>
    <w:rsid w:val="006557DC"/>
    <w:rsid w:val="00655B09"/>
    <w:rsid w:val="00655B92"/>
    <w:rsid w:val="0065604D"/>
    <w:rsid w:val="006565A7"/>
    <w:rsid w:val="006565E0"/>
    <w:rsid w:val="00656C68"/>
    <w:rsid w:val="00656FB3"/>
    <w:rsid w:val="0065702B"/>
    <w:rsid w:val="006573C3"/>
    <w:rsid w:val="006576FB"/>
    <w:rsid w:val="00657717"/>
    <w:rsid w:val="006577EB"/>
    <w:rsid w:val="00657977"/>
    <w:rsid w:val="00657B22"/>
    <w:rsid w:val="00657F15"/>
    <w:rsid w:val="00660172"/>
    <w:rsid w:val="006606A3"/>
    <w:rsid w:val="00660956"/>
    <w:rsid w:val="00661079"/>
    <w:rsid w:val="00661B6B"/>
    <w:rsid w:val="00661FFC"/>
    <w:rsid w:val="00662181"/>
    <w:rsid w:val="006624A4"/>
    <w:rsid w:val="00662A6F"/>
    <w:rsid w:val="00663339"/>
    <w:rsid w:val="00663676"/>
    <w:rsid w:val="0066367C"/>
    <w:rsid w:val="00663831"/>
    <w:rsid w:val="00663CE3"/>
    <w:rsid w:val="00663E2F"/>
    <w:rsid w:val="00663E75"/>
    <w:rsid w:val="006645BC"/>
    <w:rsid w:val="00664654"/>
    <w:rsid w:val="006646DF"/>
    <w:rsid w:val="00664A4A"/>
    <w:rsid w:val="00664C80"/>
    <w:rsid w:val="0066513A"/>
    <w:rsid w:val="006652B7"/>
    <w:rsid w:val="00665394"/>
    <w:rsid w:val="006659B6"/>
    <w:rsid w:val="006659C8"/>
    <w:rsid w:val="00665B76"/>
    <w:rsid w:val="00665C65"/>
    <w:rsid w:val="0066670F"/>
    <w:rsid w:val="0066694A"/>
    <w:rsid w:val="00666D6F"/>
    <w:rsid w:val="006672B2"/>
    <w:rsid w:val="00667552"/>
    <w:rsid w:val="006675D3"/>
    <w:rsid w:val="0066778C"/>
    <w:rsid w:val="00667E1A"/>
    <w:rsid w:val="00670273"/>
    <w:rsid w:val="00670521"/>
    <w:rsid w:val="00670785"/>
    <w:rsid w:val="0067085C"/>
    <w:rsid w:val="00670FB0"/>
    <w:rsid w:val="006719EA"/>
    <w:rsid w:val="00671CAF"/>
    <w:rsid w:val="00671CC6"/>
    <w:rsid w:val="00672079"/>
    <w:rsid w:val="006720A7"/>
    <w:rsid w:val="00672C1D"/>
    <w:rsid w:val="006730F6"/>
    <w:rsid w:val="00673B69"/>
    <w:rsid w:val="00673F1A"/>
    <w:rsid w:val="00674731"/>
    <w:rsid w:val="00674BDE"/>
    <w:rsid w:val="00675066"/>
    <w:rsid w:val="0067523C"/>
    <w:rsid w:val="00675727"/>
    <w:rsid w:val="00675884"/>
    <w:rsid w:val="00675897"/>
    <w:rsid w:val="006759D6"/>
    <w:rsid w:val="00675A9F"/>
    <w:rsid w:val="00675E05"/>
    <w:rsid w:val="0067643D"/>
    <w:rsid w:val="00676970"/>
    <w:rsid w:val="00676983"/>
    <w:rsid w:val="00676FA8"/>
    <w:rsid w:val="00677267"/>
    <w:rsid w:val="00677BDF"/>
    <w:rsid w:val="00677F7E"/>
    <w:rsid w:val="0068007B"/>
    <w:rsid w:val="00680843"/>
    <w:rsid w:val="00680ADA"/>
    <w:rsid w:val="00680D5D"/>
    <w:rsid w:val="006810D5"/>
    <w:rsid w:val="0068172A"/>
    <w:rsid w:val="00681794"/>
    <w:rsid w:val="0068199B"/>
    <w:rsid w:val="00681DB4"/>
    <w:rsid w:val="00681DC6"/>
    <w:rsid w:val="00681E0C"/>
    <w:rsid w:val="00682116"/>
    <w:rsid w:val="006823CB"/>
    <w:rsid w:val="006827DC"/>
    <w:rsid w:val="00682953"/>
    <w:rsid w:val="00683065"/>
    <w:rsid w:val="00683568"/>
    <w:rsid w:val="0068378F"/>
    <w:rsid w:val="00684D4F"/>
    <w:rsid w:val="00684E5F"/>
    <w:rsid w:val="0068503B"/>
    <w:rsid w:val="00685482"/>
    <w:rsid w:val="006857F0"/>
    <w:rsid w:val="006858FF"/>
    <w:rsid w:val="00685B4F"/>
    <w:rsid w:val="00686071"/>
    <w:rsid w:val="006867A0"/>
    <w:rsid w:val="00686EBF"/>
    <w:rsid w:val="00687084"/>
    <w:rsid w:val="00687809"/>
    <w:rsid w:val="0068780E"/>
    <w:rsid w:val="00687AB9"/>
    <w:rsid w:val="00690034"/>
    <w:rsid w:val="0069012F"/>
    <w:rsid w:val="006902C4"/>
    <w:rsid w:val="0069035D"/>
    <w:rsid w:val="0069036A"/>
    <w:rsid w:val="006905AB"/>
    <w:rsid w:val="0069083A"/>
    <w:rsid w:val="00690A22"/>
    <w:rsid w:val="006910F6"/>
    <w:rsid w:val="00691215"/>
    <w:rsid w:val="006913CA"/>
    <w:rsid w:val="0069182B"/>
    <w:rsid w:val="00691A08"/>
    <w:rsid w:val="006924B0"/>
    <w:rsid w:val="006926D8"/>
    <w:rsid w:val="006929DD"/>
    <w:rsid w:val="00692C80"/>
    <w:rsid w:val="00693295"/>
    <w:rsid w:val="006932BB"/>
    <w:rsid w:val="006934DF"/>
    <w:rsid w:val="00693565"/>
    <w:rsid w:val="006935D8"/>
    <w:rsid w:val="006939AC"/>
    <w:rsid w:val="00693ACA"/>
    <w:rsid w:val="00693DA7"/>
    <w:rsid w:val="006940B9"/>
    <w:rsid w:val="00694715"/>
    <w:rsid w:val="00694DD4"/>
    <w:rsid w:val="00695204"/>
    <w:rsid w:val="00695CA5"/>
    <w:rsid w:val="00695CF6"/>
    <w:rsid w:val="00695D28"/>
    <w:rsid w:val="006960B1"/>
    <w:rsid w:val="006961BD"/>
    <w:rsid w:val="0069636D"/>
    <w:rsid w:val="00696582"/>
    <w:rsid w:val="0069668D"/>
    <w:rsid w:val="00696886"/>
    <w:rsid w:val="00696F49"/>
    <w:rsid w:val="0069755D"/>
    <w:rsid w:val="00697B5B"/>
    <w:rsid w:val="00697C1E"/>
    <w:rsid w:val="006A0142"/>
    <w:rsid w:val="006A04D6"/>
    <w:rsid w:val="006A0B99"/>
    <w:rsid w:val="006A1221"/>
    <w:rsid w:val="006A1986"/>
    <w:rsid w:val="006A1C98"/>
    <w:rsid w:val="006A21AA"/>
    <w:rsid w:val="006A24D0"/>
    <w:rsid w:val="006A2643"/>
    <w:rsid w:val="006A2684"/>
    <w:rsid w:val="006A292E"/>
    <w:rsid w:val="006A319C"/>
    <w:rsid w:val="006A3265"/>
    <w:rsid w:val="006A3B4D"/>
    <w:rsid w:val="006A3E4E"/>
    <w:rsid w:val="006A4038"/>
    <w:rsid w:val="006A4070"/>
    <w:rsid w:val="006A4566"/>
    <w:rsid w:val="006A4868"/>
    <w:rsid w:val="006A4F05"/>
    <w:rsid w:val="006A5B4B"/>
    <w:rsid w:val="006A6A78"/>
    <w:rsid w:val="006A6A7D"/>
    <w:rsid w:val="006A7B37"/>
    <w:rsid w:val="006B0125"/>
    <w:rsid w:val="006B02B9"/>
    <w:rsid w:val="006B05C7"/>
    <w:rsid w:val="006B093B"/>
    <w:rsid w:val="006B0A00"/>
    <w:rsid w:val="006B0E44"/>
    <w:rsid w:val="006B0E84"/>
    <w:rsid w:val="006B0EEB"/>
    <w:rsid w:val="006B0F21"/>
    <w:rsid w:val="006B1076"/>
    <w:rsid w:val="006B1512"/>
    <w:rsid w:val="006B1F4E"/>
    <w:rsid w:val="006B219D"/>
    <w:rsid w:val="006B2947"/>
    <w:rsid w:val="006B3205"/>
    <w:rsid w:val="006B3361"/>
    <w:rsid w:val="006B3501"/>
    <w:rsid w:val="006B3BDB"/>
    <w:rsid w:val="006B3F44"/>
    <w:rsid w:val="006B404B"/>
    <w:rsid w:val="006B4242"/>
    <w:rsid w:val="006B445E"/>
    <w:rsid w:val="006B4703"/>
    <w:rsid w:val="006B47F4"/>
    <w:rsid w:val="006B4F63"/>
    <w:rsid w:val="006B5ADA"/>
    <w:rsid w:val="006B5E1A"/>
    <w:rsid w:val="006B61F2"/>
    <w:rsid w:val="006B62A6"/>
    <w:rsid w:val="006B6709"/>
    <w:rsid w:val="006B67EE"/>
    <w:rsid w:val="006B749C"/>
    <w:rsid w:val="006B7762"/>
    <w:rsid w:val="006B787B"/>
    <w:rsid w:val="006B7C9D"/>
    <w:rsid w:val="006C0475"/>
    <w:rsid w:val="006C04A0"/>
    <w:rsid w:val="006C057E"/>
    <w:rsid w:val="006C058B"/>
    <w:rsid w:val="006C097F"/>
    <w:rsid w:val="006C101A"/>
    <w:rsid w:val="006C10E2"/>
    <w:rsid w:val="006C19DE"/>
    <w:rsid w:val="006C19F1"/>
    <w:rsid w:val="006C1A7B"/>
    <w:rsid w:val="006C224C"/>
    <w:rsid w:val="006C23C5"/>
    <w:rsid w:val="006C24ED"/>
    <w:rsid w:val="006C2BD0"/>
    <w:rsid w:val="006C2BE6"/>
    <w:rsid w:val="006C359A"/>
    <w:rsid w:val="006C394E"/>
    <w:rsid w:val="006C3E98"/>
    <w:rsid w:val="006C3F9F"/>
    <w:rsid w:val="006C40E9"/>
    <w:rsid w:val="006C45CC"/>
    <w:rsid w:val="006C4918"/>
    <w:rsid w:val="006C492E"/>
    <w:rsid w:val="006C49E0"/>
    <w:rsid w:val="006C4BBF"/>
    <w:rsid w:val="006C5080"/>
    <w:rsid w:val="006C5175"/>
    <w:rsid w:val="006C52FE"/>
    <w:rsid w:val="006C5485"/>
    <w:rsid w:val="006C5707"/>
    <w:rsid w:val="006C5946"/>
    <w:rsid w:val="006C6017"/>
    <w:rsid w:val="006C6E61"/>
    <w:rsid w:val="006C6F70"/>
    <w:rsid w:val="006C72BA"/>
    <w:rsid w:val="006C7379"/>
    <w:rsid w:val="006C7923"/>
    <w:rsid w:val="006D047F"/>
    <w:rsid w:val="006D05C6"/>
    <w:rsid w:val="006D0995"/>
    <w:rsid w:val="006D0BE5"/>
    <w:rsid w:val="006D0EC8"/>
    <w:rsid w:val="006D0F18"/>
    <w:rsid w:val="006D1440"/>
    <w:rsid w:val="006D1C78"/>
    <w:rsid w:val="006D1DD4"/>
    <w:rsid w:val="006D1FEC"/>
    <w:rsid w:val="006D20B7"/>
    <w:rsid w:val="006D2336"/>
    <w:rsid w:val="006D2641"/>
    <w:rsid w:val="006D295B"/>
    <w:rsid w:val="006D3047"/>
    <w:rsid w:val="006D36DE"/>
    <w:rsid w:val="006D3E27"/>
    <w:rsid w:val="006D3E61"/>
    <w:rsid w:val="006D493B"/>
    <w:rsid w:val="006D4BEA"/>
    <w:rsid w:val="006D50C7"/>
    <w:rsid w:val="006D5349"/>
    <w:rsid w:val="006D53BE"/>
    <w:rsid w:val="006D55FA"/>
    <w:rsid w:val="006D5681"/>
    <w:rsid w:val="006D56BD"/>
    <w:rsid w:val="006D57DA"/>
    <w:rsid w:val="006D5C58"/>
    <w:rsid w:val="006D5CD9"/>
    <w:rsid w:val="006D5F42"/>
    <w:rsid w:val="006D6308"/>
    <w:rsid w:val="006D63F7"/>
    <w:rsid w:val="006D68B5"/>
    <w:rsid w:val="006D6B13"/>
    <w:rsid w:val="006D6DD5"/>
    <w:rsid w:val="006D6FE2"/>
    <w:rsid w:val="006D735C"/>
    <w:rsid w:val="006D7EAD"/>
    <w:rsid w:val="006E05AE"/>
    <w:rsid w:val="006E06C1"/>
    <w:rsid w:val="006E0FEB"/>
    <w:rsid w:val="006E0FF6"/>
    <w:rsid w:val="006E122F"/>
    <w:rsid w:val="006E1568"/>
    <w:rsid w:val="006E1CE4"/>
    <w:rsid w:val="006E20A3"/>
    <w:rsid w:val="006E224F"/>
    <w:rsid w:val="006E257E"/>
    <w:rsid w:val="006E274C"/>
    <w:rsid w:val="006E30D0"/>
    <w:rsid w:val="006E3439"/>
    <w:rsid w:val="006E3631"/>
    <w:rsid w:val="006E3760"/>
    <w:rsid w:val="006E3BB0"/>
    <w:rsid w:val="006E3D9C"/>
    <w:rsid w:val="006E3E56"/>
    <w:rsid w:val="006E3E5F"/>
    <w:rsid w:val="006E3FA5"/>
    <w:rsid w:val="006E4F3C"/>
    <w:rsid w:val="006E5481"/>
    <w:rsid w:val="006E54E9"/>
    <w:rsid w:val="006E55F0"/>
    <w:rsid w:val="006E5CE9"/>
    <w:rsid w:val="006E5DB8"/>
    <w:rsid w:val="006E6278"/>
    <w:rsid w:val="006E6715"/>
    <w:rsid w:val="006E6C05"/>
    <w:rsid w:val="006E6DE5"/>
    <w:rsid w:val="006E6F99"/>
    <w:rsid w:val="006E7306"/>
    <w:rsid w:val="006E7394"/>
    <w:rsid w:val="006E7508"/>
    <w:rsid w:val="006E76A3"/>
    <w:rsid w:val="006E7B6C"/>
    <w:rsid w:val="006E7BB7"/>
    <w:rsid w:val="006E7C33"/>
    <w:rsid w:val="006F0418"/>
    <w:rsid w:val="006F0869"/>
    <w:rsid w:val="006F09AC"/>
    <w:rsid w:val="006F0BB1"/>
    <w:rsid w:val="006F0BDE"/>
    <w:rsid w:val="006F0C65"/>
    <w:rsid w:val="006F0E4F"/>
    <w:rsid w:val="006F1290"/>
    <w:rsid w:val="006F13E4"/>
    <w:rsid w:val="006F146B"/>
    <w:rsid w:val="006F1C06"/>
    <w:rsid w:val="006F1E7B"/>
    <w:rsid w:val="006F22A6"/>
    <w:rsid w:val="006F3025"/>
    <w:rsid w:val="006F305B"/>
    <w:rsid w:val="006F3396"/>
    <w:rsid w:val="006F34CD"/>
    <w:rsid w:val="006F395B"/>
    <w:rsid w:val="006F39DC"/>
    <w:rsid w:val="006F3A23"/>
    <w:rsid w:val="006F3C1C"/>
    <w:rsid w:val="006F3CF0"/>
    <w:rsid w:val="006F3E60"/>
    <w:rsid w:val="006F46F7"/>
    <w:rsid w:val="006F47BA"/>
    <w:rsid w:val="006F494A"/>
    <w:rsid w:val="006F4B44"/>
    <w:rsid w:val="006F4E28"/>
    <w:rsid w:val="006F5037"/>
    <w:rsid w:val="006F5562"/>
    <w:rsid w:val="006F579A"/>
    <w:rsid w:val="006F579F"/>
    <w:rsid w:val="006F5918"/>
    <w:rsid w:val="006F5BEC"/>
    <w:rsid w:val="006F60B8"/>
    <w:rsid w:val="006F65CE"/>
    <w:rsid w:val="006F6C7E"/>
    <w:rsid w:val="006F6D4E"/>
    <w:rsid w:val="006F7E25"/>
    <w:rsid w:val="006F7F4B"/>
    <w:rsid w:val="00700057"/>
    <w:rsid w:val="0070023D"/>
    <w:rsid w:val="007007AF"/>
    <w:rsid w:val="0070092D"/>
    <w:rsid w:val="00700A58"/>
    <w:rsid w:val="00700B89"/>
    <w:rsid w:val="00701095"/>
    <w:rsid w:val="00701AA2"/>
    <w:rsid w:val="00701B69"/>
    <w:rsid w:val="0070203C"/>
    <w:rsid w:val="0070213D"/>
    <w:rsid w:val="0070253E"/>
    <w:rsid w:val="00702675"/>
    <w:rsid w:val="007026E6"/>
    <w:rsid w:val="007027D4"/>
    <w:rsid w:val="0070294E"/>
    <w:rsid w:val="00702B63"/>
    <w:rsid w:val="00702E23"/>
    <w:rsid w:val="007033AE"/>
    <w:rsid w:val="007037A3"/>
    <w:rsid w:val="00703A43"/>
    <w:rsid w:val="00703B9C"/>
    <w:rsid w:val="00704450"/>
    <w:rsid w:val="0070449D"/>
    <w:rsid w:val="007046C3"/>
    <w:rsid w:val="00704EAA"/>
    <w:rsid w:val="007055EB"/>
    <w:rsid w:val="00705A3D"/>
    <w:rsid w:val="00705FF1"/>
    <w:rsid w:val="00706351"/>
    <w:rsid w:val="0070644D"/>
    <w:rsid w:val="0070674B"/>
    <w:rsid w:val="007069A2"/>
    <w:rsid w:val="007069CE"/>
    <w:rsid w:val="007072C6"/>
    <w:rsid w:val="0070751C"/>
    <w:rsid w:val="00710AE3"/>
    <w:rsid w:val="00710FD3"/>
    <w:rsid w:val="00711141"/>
    <w:rsid w:val="00711550"/>
    <w:rsid w:val="0071203B"/>
    <w:rsid w:val="00712270"/>
    <w:rsid w:val="007127CF"/>
    <w:rsid w:val="00712803"/>
    <w:rsid w:val="007128AA"/>
    <w:rsid w:val="00712906"/>
    <w:rsid w:val="00712BF1"/>
    <w:rsid w:val="00712C05"/>
    <w:rsid w:val="00712E39"/>
    <w:rsid w:val="0071308F"/>
    <w:rsid w:val="00713150"/>
    <w:rsid w:val="00713205"/>
    <w:rsid w:val="0071333A"/>
    <w:rsid w:val="007136C5"/>
    <w:rsid w:val="0071387F"/>
    <w:rsid w:val="00713A4E"/>
    <w:rsid w:val="00715048"/>
    <w:rsid w:val="0071510A"/>
    <w:rsid w:val="0071526B"/>
    <w:rsid w:val="00715618"/>
    <w:rsid w:val="007165AA"/>
    <w:rsid w:val="0071661F"/>
    <w:rsid w:val="007168C2"/>
    <w:rsid w:val="00716937"/>
    <w:rsid w:val="00716C25"/>
    <w:rsid w:val="00716ED9"/>
    <w:rsid w:val="00716EEB"/>
    <w:rsid w:val="00716F4B"/>
    <w:rsid w:val="0071700D"/>
    <w:rsid w:val="00717226"/>
    <w:rsid w:val="00717773"/>
    <w:rsid w:val="00717C75"/>
    <w:rsid w:val="00717EBB"/>
    <w:rsid w:val="00720255"/>
    <w:rsid w:val="0072060A"/>
    <w:rsid w:val="00720BC6"/>
    <w:rsid w:val="00721333"/>
    <w:rsid w:val="00722029"/>
    <w:rsid w:val="0072218D"/>
    <w:rsid w:val="00722287"/>
    <w:rsid w:val="007227A9"/>
    <w:rsid w:val="00722B56"/>
    <w:rsid w:val="00722D8B"/>
    <w:rsid w:val="007231E7"/>
    <w:rsid w:val="0072334A"/>
    <w:rsid w:val="0072381E"/>
    <w:rsid w:val="00723B37"/>
    <w:rsid w:val="00723BEE"/>
    <w:rsid w:val="00724D6C"/>
    <w:rsid w:val="0072520A"/>
    <w:rsid w:val="00725E37"/>
    <w:rsid w:val="00725FF9"/>
    <w:rsid w:val="0072646D"/>
    <w:rsid w:val="00727D3E"/>
    <w:rsid w:val="00730265"/>
    <w:rsid w:val="0073063E"/>
    <w:rsid w:val="0073064A"/>
    <w:rsid w:val="00730B0A"/>
    <w:rsid w:val="007313F9"/>
    <w:rsid w:val="00731EF1"/>
    <w:rsid w:val="00732535"/>
    <w:rsid w:val="0073281C"/>
    <w:rsid w:val="007328C9"/>
    <w:rsid w:val="00732908"/>
    <w:rsid w:val="00732BF5"/>
    <w:rsid w:val="00732D85"/>
    <w:rsid w:val="0073318E"/>
    <w:rsid w:val="00733595"/>
    <w:rsid w:val="0073392C"/>
    <w:rsid w:val="00733AC0"/>
    <w:rsid w:val="00733B63"/>
    <w:rsid w:val="00733C83"/>
    <w:rsid w:val="00733CEC"/>
    <w:rsid w:val="00733E3A"/>
    <w:rsid w:val="0073418A"/>
    <w:rsid w:val="00734246"/>
    <w:rsid w:val="007342B6"/>
    <w:rsid w:val="007342B9"/>
    <w:rsid w:val="007344E4"/>
    <w:rsid w:val="0073454C"/>
    <w:rsid w:val="00734992"/>
    <w:rsid w:val="00734995"/>
    <w:rsid w:val="00734C7E"/>
    <w:rsid w:val="00734D90"/>
    <w:rsid w:val="00734E6D"/>
    <w:rsid w:val="00734EA9"/>
    <w:rsid w:val="00735EB1"/>
    <w:rsid w:val="00735FEF"/>
    <w:rsid w:val="007361CC"/>
    <w:rsid w:val="00736600"/>
    <w:rsid w:val="0073672A"/>
    <w:rsid w:val="007369F1"/>
    <w:rsid w:val="00736D74"/>
    <w:rsid w:val="00736FC4"/>
    <w:rsid w:val="007370CB"/>
    <w:rsid w:val="00737334"/>
    <w:rsid w:val="0073751D"/>
    <w:rsid w:val="0073792B"/>
    <w:rsid w:val="00737B74"/>
    <w:rsid w:val="00737C23"/>
    <w:rsid w:val="00740D99"/>
    <w:rsid w:val="00740DB1"/>
    <w:rsid w:val="00740EDC"/>
    <w:rsid w:val="007411DD"/>
    <w:rsid w:val="007412E2"/>
    <w:rsid w:val="00741313"/>
    <w:rsid w:val="00741641"/>
    <w:rsid w:val="0074176B"/>
    <w:rsid w:val="00741D24"/>
    <w:rsid w:val="00741F38"/>
    <w:rsid w:val="00742048"/>
    <w:rsid w:val="007424DF"/>
    <w:rsid w:val="007427AB"/>
    <w:rsid w:val="0074292C"/>
    <w:rsid w:val="00742AD4"/>
    <w:rsid w:val="0074373A"/>
    <w:rsid w:val="00743829"/>
    <w:rsid w:val="0074396A"/>
    <w:rsid w:val="00743C04"/>
    <w:rsid w:val="00744223"/>
    <w:rsid w:val="00744DD5"/>
    <w:rsid w:val="00744E82"/>
    <w:rsid w:val="00744F39"/>
    <w:rsid w:val="007451E4"/>
    <w:rsid w:val="007453EE"/>
    <w:rsid w:val="007454A2"/>
    <w:rsid w:val="007455A4"/>
    <w:rsid w:val="00746228"/>
    <w:rsid w:val="0074628F"/>
    <w:rsid w:val="00746355"/>
    <w:rsid w:val="0074651F"/>
    <w:rsid w:val="00746596"/>
    <w:rsid w:val="00746B46"/>
    <w:rsid w:val="00746E06"/>
    <w:rsid w:val="00746E29"/>
    <w:rsid w:val="007477C5"/>
    <w:rsid w:val="00747833"/>
    <w:rsid w:val="0074789E"/>
    <w:rsid w:val="00747D89"/>
    <w:rsid w:val="00750132"/>
    <w:rsid w:val="00750183"/>
    <w:rsid w:val="00750249"/>
    <w:rsid w:val="007507FB"/>
    <w:rsid w:val="007509B8"/>
    <w:rsid w:val="00750D1D"/>
    <w:rsid w:val="00750D80"/>
    <w:rsid w:val="00750E95"/>
    <w:rsid w:val="007511E6"/>
    <w:rsid w:val="0075188F"/>
    <w:rsid w:val="00751AC9"/>
    <w:rsid w:val="00752125"/>
    <w:rsid w:val="00752417"/>
    <w:rsid w:val="00752ABC"/>
    <w:rsid w:val="00752C31"/>
    <w:rsid w:val="00752CF4"/>
    <w:rsid w:val="00753227"/>
    <w:rsid w:val="007534F4"/>
    <w:rsid w:val="0075364E"/>
    <w:rsid w:val="00753763"/>
    <w:rsid w:val="00753B4A"/>
    <w:rsid w:val="00753D29"/>
    <w:rsid w:val="0075413D"/>
    <w:rsid w:val="007544EF"/>
    <w:rsid w:val="00754820"/>
    <w:rsid w:val="00754A04"/>
    <w:rsid w:val="00754E41"/>
    <w:rsid w:val="00754E93"/>
    <w:rsid w:val="00754EE4"/>
    <w:rsid w:val="00754F21"/>
    <w:rsid w:val="007556DA"/>
    <w:rsid w:val="00755724"/>
    <w:rsid w:val="00755BCA"/>
    <w:rsid w:val="00755F22"/>
    <w:rsid w:val="007566AC"/>
    <w:rsid w:val="0075689B"/>
    <w:rsid w:val="00756C4F"/>
    <w:rsid w:val="00756E78"/>
    <w:rsid w:val="00756EFF"/>
    <w:rsid w:val="007572DC"/>
    <w:rsid w:val="00757346"/>
    <w:rsid w:val="00757523"/>
    <w:rsid w:val="007575EB"/>
    <w:rsid w:val="0075762F"/>
    <w:rsid w:val="00757B45"/>
    <w:rsid w:val="00760611"/>
    <w:rsid w:val="00760EEC"/>
    <w:rsid w:val="00761083"/>
    <w:rsid w:val="0076108B"/>
    <w:rsid w:val="0076129D"/>
    <w:rsid w:val="007612B9"/>
    <w:rsid w:val="00761400"/>
    <w:rsid w:val="0076150E"/>
    <w:rsid w:val="00761741"/>
    <w:rsid w:val="00762271"/>
    <w:rsid w:val="007624CF"/>
    <w:rsid w:val="00762AC9"/>
    <w:rsid w:val="00762D37"/>
    <w:rsid w:val="00762D39"/>
    <w:rsid w:val="0076307A"/>
    <w:rsid w:val="007635A8"/>
    <w:rsid w:val="007635D8"/>
    <w:rsid w:val="0076381B"/>
    <w:rsid w:val="00763889"/>
    <w:rsid w:val="00764A47"/>
    <w:rsid w:val="00764D9E"/>
    <w:rsid w:val="0076511F"/>
    <w:rsid w:val="007655AA"/>
    <w:rsid w:val="00765777"/>
    <w:rsid w:val="007659F0"/>
    <w:rsid w:val="00765D13"/>
    <w:rsid w:val="00765D49"/>
    <w:rsid w:val="00766365"/>
    <w:rsid w:val="00766604"/>
    <w:rsid w:val="00766B55"/>
    <w:rsid w:val="00766BD0"/>
    <w:rsid w:val="00766E1A"/>
    <w:rsid w:val="00766F26"/>
    <w:rsid w:val="00766F4F"/>
    <w:rsid w:val="0076770E"/>
    <w:rsid w:val="007678AF"/>
    <w:rsid w:val="007678F1"/>
    <w:rsid w:val="00767CFE"/>
    <w:rsid w:val="00770186"/>
    <w:rsid w:val="0077054B"/>
    <w:rsid w:val="007705F4"/>
    <w:rsid w:val="007706C4"/>
    <w:rsid w:val="007709AD"/>
    <w:rsid w:val="00770CD4"/>
    <w:rsid w:val="00770D9F"/>
    <w:rsid w:val="00771053"/>
    <w:rsid w:val="00771999"/>
    <w:rsid w:val="00771A27"/>
    <w:rsid w:val="00771DB1"/>
    <w:rsid w:val="00771F39"/>
    <w:rsid w:val="00771FCB"/>
    <w:rsid w:val="007724B1"/>
    <w:rsid w:val="00773160"/>
    <w:rsid w:val="007734F9"/>
    <w:rsid w:val="00773BB0"/>
    <w:rsid w:val="0077420D"/>
    <w:rsid w:val="0077473C"/>
    <w:rsid w:val="00774994"/>
    <w:rsid w:val="00774C85"/>
    <w:rsid w:val="00774E0D"/>
    <w:rsid w:val="0077513E"/>
    <w:rsid w:val="00775250"/>
    <w:rsid w:val="0077535A"/>
    <w:rsid w:val="0077545A"/>
    <w:rsid w:val="0077587C"/>
    <w:rsid w:val="007758A0"/>
    <w:rsid w:val="00775AD5"/>
    <w:rsid w:val="00775BA6"/>
    <w:rsid w:val="00775DD1"/>
    <w:rsid w:val="00775F2F"/>
    <w:rsid w:val="00775FCF"/>
    <w:rsid w:val="00775FD2"/>
    <w:rsid w:val="00776390"/>
    <w:rsid w:val="007767DD"/>
    <w:rsid w:val="00776884"/>
    <w:rsid w:val="0077694B"/>
    <w:rsid w:val="00776C10"/>
    <w:rsid w:val="00776DC5"/>
    <w:rsid w:val="00776F8B"/>
    <w:rsid w:val="007771C0"/>
    <w:rsid w:val="007776C8"/>
    <w:rsid w:val="0077789E"/>
    <w:rsid w:val="00777D74"/>
    <w:rsid w:val="00777D75"/>
    <w:rsid w:val="007800B8"/>
    <w:rsid w:val="00780375"/>
    <w:rsid w:val="0078051C"/>
    <w:rsid w:val="0078076A"/>
    <w:rsid w:val="00780B13"/>
    <w:rsid w:val="00780B44"/>
    <w:rsid w:val="00781164"/>
    <w:rsid w:val="0078154D"/>
    <w:rsid w:val="007817A2"/>
    <w:rsid w:val="00781827"/>
    <w:rsid w:val="00781A68"/>
    <w:rsid w:val="00781D67"/>
    <w:rsid w:val="00781FAC"/>
    <w:rsid w:val="0078216E"/>
    <w:rsid w:val="00782682"/>
    <w:rsid w:val="00782995"/>
    <w:rsid w:val="007831B4"/>
    <w:rsid w:val="0078329C"/>
    <w:rsid w:val="007835D4"/>
    <w:rsid w:val="007835DD"/>
    <w:rsid w:val="0078373C"/>
    <w:rsid w:val="00783948"/>
    <w:rsid w:val="00783B05"/>
    <w:rsid w:val="00783FB0"/>
    <w:rsid w:val="007842C3"/>
    <w:rsid w:val="00784301"/>
    <w:rsid w:val="007844BF"/>
    <w:rsid w:val="00784A9C"/>
    <w:rsid w:val="00784B79"/>
    <w:rsid w:val="00784FDC"/>
    <w:rsid w:val="0078515E"/>
    <w:rsid w:val="007852F5"/>
    <w:rsid w:val="00785CB8"/>
    <w:rsid w:val="00785DFB"/>
    <w:rsid w:val="0078609A"/>
    <w:rsid w:val="00786226"/>
    <w:rsid w:val="00786735"/>
    <w:rsid w:val="00786737"/>
    <w:rsid w:val="00786BB4"/>
    <w:rsid w:val="00787300"/>
    <w:rsid w:val="00787496"/>
    <w:rsid w:val="00787609"/>
    <w:rsid w:val="007902E9"/>
    <w:rsid w:val="007904AB"/>
    <w:rsid w:val="007907D7"/>
    <w:rsid w:val="0079088F"/>
    <w:rsid w:val="00790A8D"/>
    <w:rsid w:val="00790A9B"/>
    <w:rsid w:val="0079134D"/>
    <w:rsid w:val="00791706"/>
    <w:rsid w:val="0079181C"/>
    <w:rsid w:val="00791911"/>
    <w:rsid w:val="00791B1C"/>
    <w:rsid w:val="00792449"/>
    <w:rsid w:val="00792625"/>
    <w:rsid w:val="007928D0"/>
    <w:rsid w:val="00792E72"/>
    <w:rsid w:val="00792FD3"/>
    <w:rsid w:val="00793024"/>
    <w:rsid w:val="007933AB"/>
    <w:rsid w:val="00793590"/>
    <w:rsid w:val="00793958"/>
    <w:rsid w:val="00793F96"/>
    <w:rsid w:val="0079483F"/>
    <w:rsid w:val="007948D8"/>
    <w:rsid w:val="00794ADB"/>
    <w:rsid w:val="00794CCB"/>
    <w:rsid w:val="00794CFC"/>
    <w:rsid w:val="00794D00"/>
    <w:rsid w:val="00794E4A"/>
    <w:rsid w:val="007951B6"/>
    <w:rsid w:val="007957CC"/>
    <w:rsid w:val="00796821"/>
    <w:rsid w:val="00796AC0"/>
    <w:rsid w:val="00796D7A"/>
    <w:rsid w:val="00796E04"/>
    <w:rsid w:val="007973F2"/>
    <w:rsid w:val="007975BF"/>
    <w:rsid w:val="00797CD3"/>
    <w:rsid w:val="007A038C"/>
    <w:rsid w:val="007A072F"/>
    <w:rsid w:val="007A0AC9"/>
    <w:rsid w:val="007A0F10"/>
    <w:rsid w:val="007A0FF1"/>
    <w:rsid w:val="007A16EA"/>
    <w:rsid w:val="007A183D"/>
    <w:rsid w:val="007A1D94"/>
    <w:rsid w:val="007A1E48"/>
    <w:rsid w:val="007A1F96"/>
    <w:rsid w:val="007A239D"/>
    <w:rsid w:val="007A285A"/>
    <w:rsid w:val="007A3385"/>
    <w:rsid w:val="007A3403"/>
    <w:rsid w:val="007A3510"/>
    <w:rsid w:val="007A3816"/>
    <w:rsid w:val="007A3A71"/>
    <w:rsid w:val="007A3AD6"/>
    <w:rsid w:val="007A4375"/>
    <w:rsid w:val="007A4B68"/>
    <w:rsid w:val="007A4BB7"/>
    <w:rsid w:val="007A56D3"/>
    <w:rsid w:val="007A5773"/>
    <w:rsid w:val="007A5984"/>
    <w:rsid w:val="007A5A7A"/>
    <w:rsid w:val="007A5BF8"/>
    <w:rsid w:val="007A6147"/>
    <w:rsid w:val="007A61EB"/>
    <w:rsid w:val="007A6287"/>
    <w:rsid w:val="007A6773"/>
    <w:rsid w:val="007A684E"/>
    <w:rsid w:val="007A6BBE"/>
    <w:rsid w:val="007A6DA9"/>
    <w:rsid w:val="007A79FF"/>
    <w:rsid w:val="007A7B1A"/>
    <w:rsid w:val="007B0312"/>
    <w:rsid w:val="007B0447"/>
    <w:rsid w:val="007B066C"/>
    <w:rsid w:val="007B07ED"/>
    <w:rsid w:val="007B0AB4"/>
    <w:rsid w:val="007B0B90"/>
    <w:rsid w:val="007B0EFB"/>
    <w:rsid w:val="007B0FA7"/>
    <w:rsid w:val="007B146A"/>
    <w:rsid w:val="007B1E40"/>
    <w:rsid w:val="007B2013"/>
    <w:rsid w:val="007B277D"/>
    <w:rsid w:val="007B2863"/>
    <w:rsid w:val="007B2FE8"/>
    <w:rsid w:val="007B3091"/>
    <w:rsid w:val="007B375D"/>
    <w:rsid w:val="007B398A"/>
    <w:rsid w:val="007B3A52"/>
    <w:rsid w:val="007B3C21"/>
    <w:rsid w:val="007B3DFD"/>
    <w:rsid w:val="007B427B"/>
    <w:rsid w:val="007B46DE"/>
    <w:rsid w:val="007B4802"/>
    <w:rsid w:val="007B4B23"/>
    <w:rsid w:val="007B4F14"/>
    <w:rsid w:val="007B5A9C"/>
    <w:rsid w:val="007B5E39"/>
    <w:rsid w:val="007B666B"/>
    <w:rsid w:val="007B67B8"/>
    <w:rsid w:val="007B6E34"/>
    <w:rsid w:val="007B700E"/>
    <w:rsid w:val="007B7BBC"/>
    <w:rsid w:val="007B7FA0"/>
    <w:rsid w:val="007C00B1"/>
    <w:rsid w:val="007C00E7"/>
    <w:rsid w:val="007C025E"/>
    <w:rsid w:val="007C04F3"/>
    <w:rsid w:val="007C064B"/>
    <w:rsid w:val="007C0A0A"/>
    <w:rsid w:val="007C0AD7"/>
    <w:rsid w:val="007C0BE8"/>
    <w:rsid w:val="007C11A6"/>
    <w:rsid w:val="007C136E"/>
    <w:rsid w:val="007C186B"/>
    <w:rsid w:val="007C199B"/>
    <w:rsid w:val="007C1D3A"/>
    <w:rsid w:val="007C1F54"/>
    <w:rsid w:val="007C253D"/>
    <w:rsid w:val="007C26E6"/>
    <w:rsid w:val="007C2FE8"/>
    <w:rsid w:val="007C31B4"/>
    <w:rsid w:val="007C3219"/>
    <w:rsid w:val="007C347F"/>
    <w:rsid w:val="007C3905"/>
    <w:rsid w:val="007C3A93"/>
    <w:rsid w:val="007C3AA1"/>
    <w:rsid w:val="007C3ACB"/>
    <w:rsid w:val="007C43AF"/>
    <w:rsid w:val="007C4472"/>
    <w:rsid w:val="007C4B01"/>
    <w:rsid w:val="007C4B23"/>
    <w:rsid w:val="007C4B54"/>
    <w:rsid w:val="007C4BD5"/>
    <w:rsid w:val="007C4D97"/>
    <w:rsid w:val="007C52A0"/>
    <w:rsid w:val="007C54D8"/>
    <w:rsid w:val="007C54EE"/>
    <w:rsid w:val="007C5968"/>
    <w:rsid w:val="007C5BCA"/>
    <w:rsid w:val="007C6106"/>
    <w:rsid w:val="007C6602"/>
    <w:rsid w:val="007C7598"/>
    <w:rsid w:val="007C7A49"/>
    <w:rsid w:val="007C7D95"/>
    <w:rsid w:val="007C7E7C"/>
    <w:rsid w:val="007C7FDF"/>
    <w:rsid w:val="007D017E"/>
    <w:rsid w:val="007D0A47"/>
    <w:rsid w:val="007D0AF0"/>
    <w:rsid w:val="007D0C83"/>
    <w:rsid w:val="007D12F0"/>
    <w:rsid w:val="007D1346"/>
    <w:rsid w:val="007D1D8E"/>
    <w:rsid w:val="007D2A08"/>
    <w:rsid w:val="007D2B12"/>
    <w:rsid w:val="007D2EBF"/>
    <w:rsid w:val="007D3324"/>
    <w:rsid w:val="007D3382"/>
    <w:rsid w:val="007D344B"/>
    <w:rsid w:val="007D3CBF"/>
    <w:rsid w:val="007D3F25"/>
    <w:rsid w:val="007D4006"/>
    <w:rsid w:val="007D4A20"/>
    <w:rsid w:val="007D4C59"/>
    <w:rsid w:val="007D4F55"/>
    <w:rsid w:val="007D5481"/>
    <w:rsid w:val="007D6427"/>
    <w:rsid w:val="007D6747"/>
    <w:rsid w:val="007D6CE5"/>
    <w:rsid w:val="007D6DA5"/>
    <w:rsid w:val="007D7237"/>
    <w:rsid w:val="007D79DA"/>
    <w:rsid w:val="007E073F"/>
    <w:rsid w:val="007E0B3A"/>
    <w:rsid w:val="007E0C7C"/>
    <w:rsid w:val="007E1B54"/>
    <w:rsid w:val="007E1E69"/>
    <w:rsid w:val="007E2561"/>
    <w:rsid w:val="007E2A76"/>
    <w:rsid w:val="007E2A8A"/>
    <w:rsid w:val="007E2C7E"/>
    <w:rsid w:val="007E31A0"/>
    <w:rsid w:val="007E370D"/>
    <w:rsid w:val="007E3B00"/>
    <w:rsid w:val="007E3B4B"/>
    <w:rsid w:val="007E4311"/>
    <w:rsid w:val="007E4539"/>
    <w:rsid w:val="007E4CB0"/>
    <w:rsid w:val="007E505C"/>
    <w:rsid w:val="007E5332"/>
    <w:rsid w:val="007E55E4"/>
    <w:rsid w:val="007E58E1"/>
    <w:rsid w:val="007E5E2C"/>
    <w:rsid w:val="007E5ECC"/>
    <w:rsid w:val="007E5EFC"/>
    <w:rsid w:val="007E5F49"/>
    <w:rsid w:val="007E613A"/>
    <w:rsid w:val="007E7306"/>
    <w:rsid w:val="007E7418"/>
    <w:rsid w:val="007E749F"/>
    <w:rsid w:val="007E74D1"/>
    <w:rsid w:val="007E76EB"/>
    <w:rsid w:val="007E794F"/>
    <w:rsid w:val="007E7C4E"/>
    <w:rsid w:val="007F0D73"/>
    <w:rsid w:val="007F113D"/>
    <w:rsid w:val="007F132C"/>
    <w:rsid w:val="007F132D"/>
    <w:rsid w:val="007F171E"/>
    <w:rsid w:val="007F1C32"/>
    <w:rsid w:val="007F1CFA"/>
    <w:rsid w:val="007F1F8E"/>
    <w:rsid w:val="007F224E"/>
    <w:rsid w:val="007F22F3"/>
    <w:rsid w:val="007F236F"/>
    <w:rsid w:val="007F2412"/>
    <w:rsid w:val="007F2582"/>
    <w:rsid w:val="007F26D9"/>
    <w:rsid w:val="007F2F4B"/>
    <w:rsid w:val="007F359F"/>
    <w:rsid w:val="007F3990"/>
    <w:rsid w:val="007F3E25"/>
    <w:rsid w:val="007F40FF"/>
    <w:rsid w:val="007F440C"/>
    <w:rsid w:val="007F4A28"/>
    <w:rsid w:val="007F4ED2"/>
    <w:rsid w:val="007F501A"/>
    <w:rsid w:val="007F50CB"/>
    <w:rsid w:val="007F522F"/>
    <w:rsid w:val="007F5659"/>
    <w:rsid w:val="007F56DA"/>
    <w:rsid w:val="007F597A"/>
    <w:rsid w:val="007F609D"/>
    <w:rsid w:val="007F6FA5"/>
    <w:rsid w:val="007F6FAE"/>
    <w:rsid w:val="007F74B9"/>
    <w:rsid w:val="007F753E"/>
    <w:rsid w:val="007F78D6"/>
    <w:rsid w:val="007F7A84"/>
    <w:rsid w:val="0080036F"/>
    <w:rsid w:val="00800635"/>
    <w:rsid w:val="00800CF9"/>
    <w:rsid w:val="00800EA9"/>
    <w:rsid w:val="00800F11"/>
    <w:rsid w:val="00801012"/>
    <w:rsid w:val="0080130A"/>
    <w:rsid w:val="0080144D"/>
    <w:rsid w:val="008015F9"/>
    <w:rsid w:val="00801B33"/>
    <w:rsid w:val="0080228F"/>
    <w:rsid w:val="00802516"/>
    <w:rsid w:val="008029A7"/>
    <w:rsid w:val="00802A47"/>
    <w:rsid w:val="00802AD1"/>
    <w:rsid w:val="008032E3"/>
    <w:rsid w:val="00803A0A"/>
    <w:rsid w:val="00803A68"/>
    <w:rsid w:val="00803E03"/>
    <w:rsid w:val="008045E4"/>
    <w:rsid w:val="00804D78"/>
    <w:rsid w:val="00804DD7"/>
    <w:rsid w:val="00805354"/>
    <w:rsid w:val="008054DC"/>
    <w:rsid w:val="008057FB"/>
    <w:rsid w:val="0080590C"/>
    <w:rsid w:val="00805E07"/>
    <w:rsid w:val="00806604"/>
    <w:rsid w:val="00806942"/>
    <w:rsid w:val="008072FD"/>
    <w:rsid w:val="008073B4"/>
    <w:rsid w:val="0080762A"/>
    <w:rsid w:val="00807A0D"/>
    <w:rsid w:val="00807BF4"/>
    <w:rsid w:val="00807D46"/>
    <w:rsid w:val="00807E16"/>
    <w:rsid w:val="0081001C"/>
    <w:rsid w:val="0081036C"/>
    <w:rsid w:val="00810652"/>
    <w:rsid w:val="0081091C"/>
    <w:rsid w:val="00810E6A"/>
    <w:rsid w:val="0081112C"/>
    <w:rsid w:val="0081119F"/>
    <w:rsid w:val="0081191F"/>
    <w:rsid w:val="00811B36"/>
    <w:rsid w:val="00811F88"/>
    <w:rsid w:val="00812099"/>
    <w:rsid w:val="00812232"/>
    <w:rsid w:val="00812F13"/>
    <w:rsid w:val="0081339B"/>
    <w:rsid w:val="008136BB"/>
    <w:rsid w:val="0081378D"/>
    <w:rsid w:val="00813C1B"/>
    <w:rsid w:val="00813D45"/>
    <w:rsid w:val="008141A1"/>
    <w:rsid w:val="0081446E"/>
    <w:rsid w:val="008147B5"/>
    <w:rsid w:val="00814BFB"/>
    <w:rsid w:val="00814C2A"/>
    <w:rsid w:val="00814F90"/>
    <w:rsid w:val="00815831"/>
    <w:rsid w:val="00815C7B"/>
    <w:rsid w:val="00815C8B"/>
    <w:rsid w:val="008160DA"/>
    <w:rsid w:val="00816525"/>
    <w:rsid w:val="00816555"/>
    <w:rsid w:val="008168CC"/>
    <w:rsid w:val="00816A25"/>
    <w:rsid w:val="00816B22"/>
    <w:rsid w:val="00816BD3"/>
    <w:rsid w:val="00816D2B"/>
    <w:rsid w:val="00816F62"/>
    <w:rsid w:val="00816F70"/>
    <w:rsid w:val="00817263"/>
    <w:rsid w:val="0081765C"/>
    <w:rsid w:val="008178CC"/>
    <w:rsid w:val="00817B8A"/>
    <w:rsid w:val="00817BF0"/>
    <w:rsid w:val="00817DB2"/>
    <w:rsid w:val="008203B7"/>
    <w:rsid w:val="008204B4"/>
    <w:rsid w:val="00820E50"/>
    <w:rsid w:val="00820FAF"/>
    <w:rsid w:val="00821503"/>
    <w:rsid w:val="00821674"/>
    <w:rsid w:val="008216D2"/>
    <w:rsid w:val="00821CFB"/>
    <w:rsid w:val="00821FFD"/>
    <w:rsid w:val="008222DC"/>
    <w:rsid w:val="008223E6"/>
    <w:rsid w:val="00822423"/>
    <w:rsid w:val="00822693"/>
    <w:rsid w:val="008227ED"/>
    <w:rsid w:val="00822C7F"/>
    <w:rsid w:val="00822F85"/>
    <w:rsid w:val="00823B60"/>
    <w:rsid w:val="00823D98"/>
    <w:rsid w:val="008240E9"/>
    <w:rsid w:val="00824205"/>
    <w:rsid w:val="00824BEF"/>
    <w:rsid w:val="00824D8D"/>
    <w:rsid w:val="008252E0"/>
    <w:rsid w:val="00825330"/>
    <w:rsid w:val="00825939"/>
    <w:rsid w:val="00826235"/>
    <w:rsid w:val="0082686C"/>
    <w:rsid w:val="008268BA"/>
    <w:rsid w:val="00827009"/>
    <w:rsid w:val="00827113"/>
    <w:rsid w:val="008274A3"/>
    <w:rsid w:val="00827ABA"/>
    <w:rsid w:val="00827B35"/>
    <w:rsid w:val="00830673"/>
    <w:rsid w:val="008307DE"/>
    <w:rsid w:val="0083098D"/>
    <w:rsid w:val="00830C00"/>
    <w:rsid w:val="00830FA4"/>
    <w:rsid w:val="00830FDE"/>
    <w:rsid w:val="00830FE4"/>
    <w:rsid w:val="008312D1"/>
    <w:rsid w:val="00831368"/>
    <w:rsid w:val="0083138D"/>
    <w:rsid w:val="008314A4"/>
    <w:rsid w:val="00831952"/>
    <w:rsid w:val="00831AF0"/>
    <w:rsid w:val="00831C30"/>
    <w:rsid w:val="0083200C"/>
    <w:rsid w:val="00832148"/>
    <w:rsid w:val="0083229C"/>
    <w:rsid w:val="00832316"/>
    <w:rsid w:val="00832463"/>
    <w:rsid w:val="00832723"/>
    <w:rsid w:val="008328BA"/>
    <w:rsid w:val="008329BC"/>
    <w:rsid w:val="00832A60"/>
    <w:rsid w:val="00832E10"/>
    <w:rsid w:val="00833E85"/>
    <w:rsid w:val="00833FFB"/>
    <w:rsid w:val="00834195"/>
    <w:rsid w:val="008346B8"/>
    <w:rsid w:val="00835102"/>
    <w:rsid w:val="00835237"/>
    <w:rsid w:val="00835B13"/>
    <w:rsid w:val="008367AB"/>
    <w:rsid w:val="00836846"/>
    <w:rsid w:val="00836B79"/>
    <w:rsid w:val="00837050"/>
    <w:rsid w:val="008371C4"/>
    <w:rsid w:val="0083741F"/>
    <w:rsid w:val="00837740"/>
    <w:rsid w:val="00837A98"/>
    <w:rsid w:val="00837F01"/>
    <w:rsid w:val="0084028E"/>
    <w:rsid w:val="0084057D"/>
    <w:rsid w:val="00840866"/>
    <w:rsid w:val="00840918"/>
    <w:rsid w:val="00841931"/>
    <w:rsid w:val="00841B60"/>
    <w:rsid w:val="00841D56"/>
    <w:rsid w:val="00842382"/>
    <w:rsid w:val="0084298C"/>
    <w:rsid w:val="00842C7C"/>
    <w:rsid w:val="0084311B"/>
    <w:rsid w:val="00843A8D"/>
    <w:rsid w:val="00843C27"/>
    <w:rsid w:val="00843F43"/>
    <w:rsid w:val="00844312"/>
    <w:rsid w:val="008444AB"/>
    <w:rsid w:val="00844664"/>
    <w:rsid w:val="00844E24"/>
    <w:rsid w:val="00845439"/>
    <w:rsid w:val="008454D4"/>
    <w:rsid w:val="00845AF8"/>
    <w:rsid w:val="00845B18"/>
    <w:rsid w:val="008460AC"/>
    <w:rsid w:val="00846469"/>
    <w:rsid w:val="00846579"/>
    <w:rsid w:val="008466C8"/>
    <w:rsid w:val="008466F8"/>
    <w:rsid w:val="0084680B"/>
    <w:rsid w:val="00846818"/>
    <w:rsid w:val="00846F34"/>
    <w:rsid w:val="0084721F"/>
    <w:rsid w:val="00847649"/>
    <w:rsid w:val="00847C10"/>
    <w:rsid w:val="00847E2D"/>
    <w:rsid w:val="00847FF0"/>
    <w:rsid w:val="00850003"/>
    <w:rsid w:val="00850097"/>
    <w:rsid w:val="00850221"/>
    <w:rsid w:val="0085142B"/>
    <w:rsid w:val="0085166A"/>
    <w:rsid w:val="00851833"/>
    <w:rsid w:val="008519A7"/>
    <w:rsid w:val="00852613"/>
    <w:rsid w:val="00853746"/>
    <w:rsid w:val="008537D6"/>
    <w:rsid w:val="00853B7F"/>
    <w:rsid w:val="00853D56"/>
    <w:rsid w:val="00854243"/>
    <w:rsid w:val="00854273"/>
    <w:rsid w:val="008543BD"/>
    <w:rsid w:val="00854450"/>
    <w:rsid w:val="008547D8"/>
    <w:rsid w:val="00854919"/>
    <w:rsid w:val="00854B6C"/>
    <w:rsid w:val="0085503E"/>
    <w:rsid w:val="0085512F"/>
    <w:rsid w:val="0085544B"/>
    <w:rsid w:val="0085566B"/>
    <w:rsid w:val="0085599D"/>
    <w:rsid w:val="00855B51"/>
    <w:rsid w:val="00855FC3"/>
    <w:rsid w:val="008567DF"/>
    <w:rsid w:val="00856851"/>
    <w:rsid w:val="0085694C"/>
    <w:rsid w:val="00856A07"/>
    <w:rsid w:val="00856DEC"/>
    <w:rsid w:val="00856EE0"/>
    <w:rsid w:val="008570B1"/>
    <w:rsid w:val="00857A2B"/>
    <w:rsid w:val="00857BB3"/>
    <w:rsid w:val="00857DC9"/>
    <w:rsid w:val="00860054"/>
    <w:rsid w:val="0086016D"/>
    <w:rsid w:val="008604E2"/>
    <w:rsid w:val="00860542"/>
    <w:rsid w:val="0086093C"/>
    <w:rsid w:val="00860A3A"/>
    <w:rsid w:val="00860B0E"/>
    <w:rsid w:val="00860B30"/>
    <w:rsid w:val="00860B82"/>
    <w:rsid w:val="00860D28"/>
    <w:rsid w:val="00860E08"/>
    <w:rsid w:val="008614C9"/>
    <w:rsid w:val="008617D8"/>
    <w:rsid w:val="008618BB"/>
    <w:rsid w:val="008620F1"/>
    <w:rsid w:val="00862A84"/>
    <w:rsid w:val="00862A9F"/>
    <w:rsid w:val="00863678"/>
    <w:rsid w:val="00863697"/>
    <w:rsid w:val="008637EC"/>
    <w:rsid w:val="00863AB5"/>
    <w:rsid w:val="00863B1E"/>
    <w:rsid w:val="00863CF4"/>
    <w:rsid w:val="00864132"/>
    <w:rsid w:val="008642E0"/>
    <w:rsid w:val="0086439D"/>
    <w:rsid w:val="00864407"/>
    <w:rsid w:val="00864CAE"/>
    <w:rsid w:val="00864D39"/>
    <w:rsid w:val="0086554E"/>
    <w:rsid w:val="00865EE7"/>
    <w:rsid w:val="00866168"/>
    <w:rsid w:val="00866956"/>
    <w:rsid w:val="00866C06"/>
    <w:rsid w:val="00866DAF"/>
    <w:rsid w:val="008676B1"/>
    <w:rsid w:val="0086788D"/>
    <w:rsid w:val="0087117A"/>
    <w:rsid w:val="00871287"/>
    <w:rsid w:val="008716BA"/>
    <w:rsid w:val="008719B4"/>
    <w:rsid w:val="00871C60"/>
    <w:rsid w:val="00871D1F"/>
    <w:rsid w:val="00871DB4"/>
    <w:rsid w:val="00872737"/>
    <w:rsid w:val="00872742"/>
    <w:rsid w:val="0087286C"/>
    <w:rsid w:val="00872E36"/>
    <w:rsid w:val="00873B25"/>
    <w:rsid w:val="00873CF5"/>
    <w:rsid w:val="00873FBB"/>
    <w:rsid w:val="0087440E"/>
    <w:rsid w:val="0087455B"/>
    <w:rsid w:val="008749EA"/>
    <w:rsid w:val="00874A6B"/>
    <w:rsid w:val="00874AD0"/>
    <w:rsid w:val="0087508B"/>
    <w:rsid w:val="008752B1"/>
    <w:rsid w:val="008752FD"/>
    <w:rsid w:val="00875695"/>
    <w:rsid w:val="0087574E"/>
    <w:rsid w:val="008759C7"/>
    <w:rsid w:val="008759FC"/>
    <w:rsid w:val="00876118"/>
    <w:rsid w:val="00876547"/>
    <w:rsid w:val="008766A7"/>
    <w:rsid w:val="0087672D"/>
    <w:rsid w:val="00876839"/>
    <w:rsid w:val="00876C9E"/>
    <w:rsid w:val="00876E6E"/>
    <w:rsid w:val="0087706E"/>
    <w:rsid w:val="00877A2F"/>
    <w:rsid w:val="00877D50"/>
    <w:rsid w:val="00880733"/>
    <w:rsid w:val="0088109D"/>
    <w:rsid w:val="008811D2"/>
    <w:rsid w:val="008815BD"/>
    <w:rsid w:val="008816BF"/>
    <w:rsid w:val="00881861"/>
    <w:rsid w:val="00881A0C"/>
    <w:rsid w:val="00881E36"/>
    <w:rsid w:val="008821E2"/>
    <w:rsid w:val="008824B6"/>
    <w:rsid w:val="00882743"/>
    <w:rsid w:val="0088285C"/>
    <w:rsid w:val="00882CA8"/>
    <w:rsid w:val="00882D49"/>
    <w:rsid w:val="00882D50"/>
    <w:rsid w:val="008834D3"/>
    <w:rsid w:val="0088367E"/>
    <w:rsid w:val="0088377B"/>
    <w:rsid w:val="0088398B"/>
    <w:rsid w:val="00883E2E"/>
    <w:rsid w:val="00883E70"/>
    <w:rsid w:val="00884546"/>
    <w:rsid w:val="0088484D"/>
    <w:rsid w:val="00885290"/>
    <w:rsid w:val="00885426"/>
    <w:rsid w:val="00885CB6"/>
    <w:rsid w:val="00887115"/>
    <w:rsid w:val="008871C2"/>
    <w:rsid w:val="0088742B"/>
    <w:rsid w:val="00887689"/>
    <w:rsid w:val="008876A2"/>
    <w:rsid w:val="00887CB0"/>
    <w:rsid w:val="00887FE0"/>
    <w:rsid w:val="00890E70"/>
    <w:rsid w:val="008910C5"/>
    <w:rsid w:val="008919F6"/>
    <w:rsid w:val="00891E0A"/>
    <w:rsid w:val="008920C5"/>
    <w:rsid w:val="008922A3"/>
    <w:rsid w:val="008924C4"/>
    <w:rsid w:val="0089280C"/>
    <w:rsid w:val="00892A76"/>
    <w:rsid w:val="00892DB7"/>
    <w:rsid w:val="00893082"/>
    <w:rsid w:val="0089362D"/>
    <w:rsid w:val="0089416D"/>
    <w:rsid w:val="008941C6"/>
    <w:rsid w:val="008942FA"/>
    <w:rsid w:val="0089491E"/>
    <w:rsid w:val="00894C36"/>
    <w:rsid w:val="00894D9C"/>
    <w:rsid w:val="00894F6D"/>
    <w:rsid w:val="008953B2"/>
    <w:rsid w:val="0089589B"/>
    <w:rsid w:val="00895D0F"/>
    <w:rsid w:val="00895E95"/>
    <w:rsid w:val="00896AF7"/>
    <w:rsid w:val="00896BE2"/>
    <w:rsid w:val="0089728F"/>
    <w:rsid w:val="008976E2"/>
    <w:rsid w:val="00897A7A"/>
    <w:rsid w:val="008A0802"/>
    <w:rsid w:val="008A0E29"/>
    <w:rsid w:val="008A1325"/>
    <w:rsid w:val="008A19EE"/>
    <w:rsid w:val="008A1AF0"/>
    <w:rsid w:val="008A1BF6"/>
    <w:rsid w:val="008A1C61"/>
    <w:rsid w:val="008A2388"/>
    <w:rsid w:val="008A26BF"/>
    <w:rsid w:val="008A2813"/>
    <w:rsid w:val="008A2B1A"/>
    <w:rsid w:val="008A2B87"/>
    <w:rsid w:val="008A2FE9"/>
    <w:rsid w:val="008A3A29"/>
    <w:rsid w:val="008A3A8D"/>
    <w:rsid w:val="008A3B9F"/>
    <w:rsid w:val="008A3C32"/>
    <w:rsid w:val="008A3CFB"/>
    <w:rsid w:val="008A3E9A"/>
    <w:rsid w:val="008A4694"/>
    <w:rsid w:val="008A46A4"/>
    <w:rsid w:val="008A4AA2"/>
    <w:rsid w:val="008A58C0"/>
    <w:rsid w:val="008A5A49"/>
    <w:rsid w:val="008A61F8"/>
    <w:rsid w:val="008A620F"/>
    <w:rsid w:val="008A6317"/>
    <w:rsid w:val="008A6399"/>
    <w:rsid w:val="008A63FF"/>
    <w:rsid w:val="008A6E02"/>
    <w:rsid w:val="008A6F30"/>
    <w:rsid w:val="008A7677"/>
    <w:rsid w:val="008A7CC3"/>
    <w:rsid w:val="008A7CE6"/>
    <w:rsid w:val="008B0452"/>
    <w:rsid w:val="008B0725"/>
    <w:rsid w:val="008B07D5"/>
    <w:rsid w:val="008B134C"/>
    <w:rsid w:val="008B259D"/>
    <w:rsid w:val="008B2683"/>
    <w:rsid w:val="008B2818"/>
    <w:rsid w:val="008B2819"/>
    <w:rsid w:val="008B2C2E"/>
    <w:rsid w:val="008B2D1B"/>
    <w:rsid w:val="008B2E75"/>
    <w:rsid w:val="008B3041"/>
    <w:rsid w:val="008B33B2"/>
    <w:rsid w:val="008B3C76"/>
    <w:rsid w:val="008B3F2D"/>
    <w:rsid w:val="008B4092"/>
    <w:rsid w:val="008B4990"/>
    <w:rsid w:val="008B4BF4"/>
    <w:rsid w:val="008B4D0E"/>
    <w:rsid w:val="008B4D87"/>
    <w:rsid w:val="008B4EE7"/>
    <w:rsid w:val="008B4F64"/>
    <w:rsid w:val="008B528E"/>
    <w:rsid w:val="008B56AA"/>
    <w:rsid w:val="008B5A04"/>
    <w:rsid w:val="008B5B4C"/>
    <w:rsid w:val="008B5E1E"/>
    <w:rsid w:val="008B6171"/>
    <w:rsid w:val="008B63CE"/>
    <w:rsid w:val="008B6469"/>
    <w:rsid w:val="008B7754"/>
    <w:rsid w:val="008B7AE4"/>
    <w:rsid w:val="008B7AE8"/>
    <w:rsid w:val="008C0016"/>
    <w:rsid w:val="008C0023"/>
    <w:rsid w:val="008C01C6"/>
    <w:rsid w:val="008C03FD"/>
    <w:rsid w:val="008C092E"/>
    <w:rsid w:val="008C0EDE"/>
    <w:rsid w:val="008C0F51"/>
    <w:rsid w:val="008C0F5B"/>
    <w:rsid w:val="008C23FE"/>
    <w:rsid w:val="008C24E6"/>
    <w:rsid w:val="008C2A7A"/>
    <w:rsid w:val="008C2FEF"/>
    <w:rsid w:val="008C3349"/>
    <w:rsid w:val="008C33D3"/>
    <w:rsid w:val="008C3855"/>
    <w:rsid w:val="008C3E15"/>
    <w:rsid w:val="008C3E60"/>
    <w:rsid w:val="008C44C3"/>
    <w:rsid w:val="008C4554"/>
    <w:rsid w:val="008C48BA"/>
    <w:rsid w:val="008C4BBB"/>
    <w:rsid w:val="008C505C"/>
    <w:rsid w:val="008C511F"/>
    <w:rsid w:val="008C552A"/>
    <w:rsid w:val="008C5680"/>
    <w:rsid w:val="008C568F"/>
    <w:rsid w:val="008C585B"/>
    <w:rsid w:val="008C5C17"/>
    <w:rsid w:val="008C629F"/>
    <w:rsid w:val="008C6C6F"/>
    <w:rsid w:val="008C791C"/>
    <w:rsid w:val="008C7B9A"/>
    <w:rsid w:val="008C7EA0"/>
    <w:rsid w:val="008C7F8D"/>
    <w:rsid w:val="008D0075"/>
    <w:rsid w:val="008D0384"/>
    <w:rsid w:val="008D0515"/>
    <w:rsid w:val="008D0765"/>
    <w:rsid w:val="008D0A61"/>
    <w:rsid w:val="008D0C22"/>
    <w:rsid w:val="008D0DE8"/>
    <w:rsid w:val="008D1018"/>
    <w:rsid w:val="008D1237"/>
    <w:rsid w:val="008D137C"/>
    <w:rsid w:val="008D13D7"/>
    <w:rsid w:val="008D1424"/>
    <w:rsid w:val="008D1C60"/>
    <w:rsid w:val="008D242F"/>
    <w:rsid w:val="008D24DE"/>
    <w:rsid w:val="008D2A47"/>
    <w:rsid w:val="008D2CDD"/>
    <w:rsid w:val="008D30F0"/>
    <w:rsid w:val="008D3218"/>
    <w:rsid w:val="008D38F6"/>
    <w:rsid w:val="008D3960"/>
    <w:rsid w:val="008D3978"/>
    <w:rsid w:val="008D3CCD"/>
    <w:rsid w:val="008D3F1E"/>
    <w:rsid w:val="008D3F77"/>
    <w:rsid w:val="008D4117"/>
    <w:rsid w:val="008D4C4D"/>
    <w:rsid w:val="008D4D25"/>
    <w:rsid w:val="008D51C5"/>
    <w:rsid w:val="008D527A"/>
    <w:rsid w:val="008D5343"/>
    <w:rsid w:val="008D5761"/>
    <w:rsid w:val="008D5B4E"/>
    <w:rsid w:val="008D5B8F"/>
    <w:rsid w:val="008D5C8A"/>
    <w:rsid w:val="008D5F32"/>
    <w:rsid w:val="008D5F61"/>
    <w:rsid w:val="008D7654"/>
    <w:rsid w:val="008D7BD9"/>
    <w:rsid w:val="008D7C7E"/>
    <w:rsid w:val="008E0165"/>
    <w:rsid w:val="008E05EA"/>
    <w:rsid w:val="008E0812"/>
    <w:rsid w:val="008E0A7E"/>
    <w:rsid w:val="008E0BFE"/>
    <w:rsid w:val="008E111D"/>
    <w:rsid w:val="008E1566"/>
    <w:rsid w:val="008E1686"/>
    <w:rsid w:val="008E18F1"/>
    <w:rsid w:val="008E20D9"/>
    <w:rsid w:val="008E2F75"/>
    <w:rsid w:val="008E2FB0"/>
    <w:rsid w:val="008E3136"/>
    <w:rsid w:val="008E3326"/>
    <w:rsid w:val="008E3341"/>
    <w:rsid w:val="008E340D"/>
    <w:rsid w:val="008E3956"/>
    <w:rsid w:val="008E44C9"/>
    <w:rsid w:val="008E45BC"/>
    <w:rsid w:val="008E48BE"/>
    <w:rsid w:val="008E4A83"/>
    <w:rsid w:val="008E4BA0"/>
    <w:rsid w:val="008E4CC3"/>
    <w:rsid w:val="008E4FA8"/>
    <w:rsid w:val="008E5185"/>
    <w:rsid w:val="008E51EF"/>
    <w:rsid w:val="008E534D"/>
    <w:rsid w:val="008E59AD"/>
    <w:rsid w:val="008E5A3B"/>
    <w:rsid w:val="008E5A9F"/>
    <w:rsid w:val="008E5D66"/>
    <w:rsid w:val="008E5DDD"/>
    <w:rsid w:val="008E5DE1"/>
    <w:rsid w:val="008E6225"/>
    <w:rsid w:val="008E624F"/>
    <w:rsid w:val="008E6A03"/>
    <w:rsid w:val="008E6B64"/>
    <w:rsid w:val="008E6C3C"/>
    <w:rsid w:val="008E747D"/>
    <w:rsid w:val="008E7779"/>
    <w:rsid w:val="008E7855"/>
    <w:rsid w:val="008E7D25"/>
    <w:rsid w:val="008E7D94"/>
    <w:rsid w:val="008E7DBB"/>
    <w:rsid w:val="008F0139"/>
    <w:rsid w:val="008F0384"/>
    <w:rsid w:val="008F06BC"/>
    <w:rsid w:val="008F0845"/>
    <w:rsid w:val="008F0CE5"/>
    <w:rsid w:val="008F0D2E"/>
    <w:rsid w:val="008F0EAE"/>
    <w:rsid w:val="008F1E39"/>
    <w:rsid w:val="008F1E8D"/>
    <w:rsid w:val="008F20CD"/>
    <w:rsid w:val="008F29D3"/>
    <w:rsid w:val="008F29D5"/>
    <w:rsid w:val="008F2BA5"/>
    <w:rsid w:val="008F2ECE"/>
    <w:rsid w:val="008F308B"/>
    <w:rsid w:val="008F3357"/>
    <w:rsid w:val="008F34EF"/>
    <w:rsid w:val="008F3933"/>
    <w:rsid w:val="008F3A37"/>
    <w:rsid w:val="008F3FFA"/>
    <w:rsid w:val="008F4595"/>
    <w:rsid w:val="008F47D1"/>
    <w:rsid w:val="008F4BAE"/>
    <w:rsid w:val="008F4F81"/>
    <w:rsid w:val="008F526A"/>
    <w:rsid w:val="008F55C1"/>
    <w:rsid w:val="008F573E"/>
    <w:rsid w:val="008F57F9"/>
    <w:rsid w:val="008F6027"/>
    <w:rsid w:val="008F626B"/>
    <w:rsid w:val="008F6B0C"/>
    <w:rsid w:val="008F745F"/>
    <w:rsid w:val="008F7550"/>
    <w:rsid w:val="008F7A19"/>
    <w:rsid w:val="008F7AA7"/>
    <w:rsid w:val="008F7D5A"/>
    <w:rsid w:val="00901CE8"/>
    <w:rsid w:val="00902059"/>
    <w:rsid w:val="00902273"/>
    <w:rsid w:val="00902DB8"/>
    <w:rsid w:val="00903550"/>
    <w:rsid w:val="0090358C"/>
    <w:rsid w:val="00903896"/>
    <w:rsid w:val="00903A9C"/>
    <w:rsid w:val="00903BB4"/>
    <w:rsid w:val="00903C7A"/>
    <w:rsid w:val="00904688"/>
    <w:rsid w:val="00904730"/>
    <w:rsid w:val="00904F8B"/>
    <w:rsid w:val="0090626B"/>
    <w:rsid w:val="00906C00"/>
    <w:rsid w:val="00906C11"/>
    <w:rsid w:val="00906C24"/>
    <w:rsid w:val="009071D5"/>
    <w:rsid w:val="0090728A"/>
    <w:rsid w:val="00907326"/>
    <w:rsid w:val="00907A36"/>
    <w:rsid w:val="00910100"/>
    <w:rsid w:val="00910407"/>
    <w:rsid w:val="0091080D"/>
    <w:rsid w:val="00910893"/>
    <w:rsid w:val="009109D0"/>
    <w:rsid w:val="00910B17"/>
    <w:rsid w:val="009111A6"/>
    <w:rsid w:val="0091133B"/>
    <w:rsid w:val="00911546"/>
    <w:rsid w:val="00911670"/>
    <w:rsid w:val="009118FD"/>
    <w:rsid w:val="00911DC3"/>
    <w:rsid w:val="00911E2F"/>
    <w:rsid w:val="009121EA"/>
    <w:rsid w:val="009122D1"/>
    <w:rsid w:val="00912312"/>
    <w:rsid w:val="009123EF"/>
    <w:rsid w:val="00912626"/>
    <w:rsid w:val="00912655"/>
    <w:rsid w:val="00912658"/>
    <w:rsid w:val="00912711"/>
    <w:rsid w:val="00913269"/>
    <w:rsid w:val="0091332D"/>
    <w:rsid w:val="00913A38"/>
    <w:rsid w:val="00913D1C"/>
    <w:rsid w:val="00914010"/>
    <w:rsid w:val="0091428A"/>
    <w:rsid w:val="00914617"/>
    <w:rsid w:val="009146A5"/>
    <w:rsid w:val="009149AA"/>
    <w:rsid w:val="00914FCB"/>
    <w:rsid w:val="0091505E"/>
    <w:rsid w:val="00915183"/>
    <w:rsid w:val="00915789"/>
    <w:rsid w:val="009159D1"/>
    <w:rsid w:val="00915AFB"/>
    <w:rsid w:val="00915F51"/>
    <w:rsid w:val="00916948"/>
    <w:rsid w:val="009169DE"/>
    <w:rsid w:val="00916DA3"/>
    <w:rsid w:val="00916F04"/>
    <w:rsid w:val="00917027"/>
    <w:rsid w:val="009172C6"/>
    <w:rsid w:val="00917738"/>
    <w:rsid w:val="009179B8"/>
    <w:rsid w:val="00917CBF"/>
    <w:rsid w:val="00920082"/>
    <w:rsid w:val="00920104"/>
    <w:rsid w:val="00920300"/>
    <w:rsid w:val="0092076A"/>
    <w:rsid w:val="0092081D"/>
    <w:rsid w:val="00921034"/>
    <w:rsid w:val="009212E7"/>
    <w:rsid w:val="0092146C"/>
    <w:rsid w:val="0092188C"/>
    <w:rsid w:val="009220E3"/>
    <w:rsid w:val="00922218"/>
    <w:rsid w:val="00922B2B"/>
    <w:rsid w:val="00922BAC"/>
    <w:rsid w:val="00922CEA"/>
    <w:rsid w:val="009230A2"/>
    <w:rsid w:val="009231B5"/>
    <w:rsid w:val="0092324F"/>
    <w:rsid w:val="009233EE"/>
    <w:rsid w:val="00923B14"/>
    <w:rsid w:val="00923F53"/>
    <w:rsid w:val="00924351"/>
    <w:rsid w:val="00924825"/>
    <w:rsid w:val="00924F82"/>
    <w:rsid w:val="0092584C"/>
    <w:rsid w:val="009264E4"/>
    <w:rsid w:val="00926D2E"/>
    <w:rsid w:val="00926D43"/>
    <w:rsid w:val="00926F8E"/>
    <w:rsid w:val="00927060"/>
    <w:rsid w:val="00927173"/>
    <w:rsid w:val="009271A6"/>
    <w:rsid w:val="00927281"/>
    <w:rsid w:val="00927601"/>
    <w:rsid w:val="00927D28"/>
    <w:rsid w:val="00930986"/>
    <w:rsid w:val="00930C23"/>
    <w:rsid w:val="00930CD3"/>
    <w:rsid w:val="00931C11"/>
    <w:rsid w:val="00931F9A"/>
    <w:rsid w:val="00932001"/>
    <w:rsid w:val="009320B5"/>
    <w:rsid w:val="00932287"/>
    <w:rsid w:val="00932562"/>
    <w:rsid w:val="009328A8"/>
    <w:rsid w:val="00932A0A"/>
    <w:rsid w:val="00932D26"/>
    <w:rsid w:val="00932D6D"/>
    <w:rsid w:val="0093305C"/>
    <w:rsid w:val="0093329A"/>
    <w:rsid w:val="009332A7"/>
    <w:rsid w:val="009334E9"/>
    <w:rsid w:val="00933B00"/>
    <w:rsid w:val="00933DE7"/>
    <w:rsid w:val="00934264"/>
    <w:rsid w:val="009342FC"/>
    <w:rsid w:val="00934371"/>
    <w:rsid w:val="00934F83"/>
    <w:rsid w:val="0093502B"/>
    <w:rsid w:val="00935207"/>
    <w:rsid w:val="00935C25"/>
    <w:rsid w:val="00935D0F"/>
    <w:rsid w:val="009361BB"/>
    <w:rsid w:val="00936333"/>
    <w:rsid w:val="009364C3"/>
    <w:rsid w:val="009366AD"/>
    <w:rsid w:val="009377AE"/>
    <w:rsid w:val="00937869"/>
    <w:rsid w:val="00937A23"/>
    <w:rsid w:val="00937E40"/>
    <w:rsid w:val="00937ED5"/>
    <w:rsid w:val="00940234"/>
    <w:rsid w:val="00940759"/>
    <w:rsid w:val="00940DF8"/>
    <w:rsid w:val="00940E1C"/>
    <w:rsid w:val="00940E7A"/>
    <w:rsid w:val="009411CD"/>
    <w:rsid w:val="009415FD"/>
    <w:rsid w:val="0094170F"/>
    <w:rsid w:val="00941CFC"/>
    <w:rsid w:val="00941D0A"/>
    <w:rsid w:val="00941DC2"/>
    <w:rsid w:val="00941E21"/>
    <w:rsid w:val="00941E45"/>
    <w:rsid w:val="00941F8A"/>
    <w:rsid w:val="0094239B"/>
    <w:rsid w:val="00942625"/>
    <w:rsid w:val="00942C22"/>
    <w:rsid w:val="00942CB2"/>
    <w:rsid w:val="00942E87"/>
    <w:rsid w:val="009433BF"/>
    <w:rsid w:val="0094365E"/>
    <w:rsid w:val="00943811"/>
    <w:rsid w:val="00943A1C"/>
    <w:rsid w:val="00943B7E"/>
    <w:rsid w:val="00944E8F"/>
    <w:rsid w:val="009458BD"/>
    <w:rsid w:val="009458E2"/>
    <w:rsid w:val="00945C2D"/>
    <w:rsid w:val="00945EAC"/>
    <w:rsid w:val="009461D1"/>
    <w:rsid w:val="00946419"/>
    <w:rsid w:val="00946639"/>
    <w:rsid w:val="0094677B"/>
    <w:rsid w:val="00946AC8"/>
    <w:rsid w:val="00946B5D"/>
    <w:rsid w:val="00946C35"/>
    <w:rsid w:val="00947A73"/>
    <w:rsid w:val="00950105"/>
    <w:rsid w:val="009503E9"/>
    <w:rsid w:val="00950AEA"/>
    <w:rsid w:val="00950E09"/>
    <w:rsid w:val="00951172"/>
    <w:rsid w:val="00951573"/>
    <w:rsid w:val="00951A63"/>
    <w:rsid w:val="00952579"/>
    <w:rsid w:val="009527FE"/>
    <w:rsid w:val="00952A6B"/>
    <w:rsid w:val="00952A87"/>
    <w:rsid w:val="00952F67"/>
    <w:rsid w:val="009530E3"/>
    <w:rsid w:val="009531A8"/>
    <w:rsid w:val="00953202"/>
    <w:rsid w:val="00953321"/>
    <w:rsid w:val="00953ACD"/>
    <w:rsid w:val="00953FFA"/>
    <w:rsid w:val="00954066"/>
    <w:rsid w:val="00954680"/>
    <w:rsid w:val="00954A5E"/>
    <w:rsid w:val="00954ECA"/>
    <w:rsid w:val="00955784"/>
    <w:rsid w:val="00955E1C"/>
    <w:rsid w:val="00956139"/>
    <w:rsid w:val="009562D2"/>
    <w:rsid w:val="009567AD"/>
    <w:rsid w:val="009569DF"/>
    <w:rsid w:val="00956B4E"/>
    <w:rsid w:val="00957360"/>
    <w:rsid w:val="00957D6D"/>
    <w:rsid w:val="00957EB4"/>
    <w:rsid w:val="00960408"/>
    <w:rsid w:val="00960511"/>
    <w:rsid w:val="009606CA"/>
    <w:rsid w:val="00960720"/>
    <w:rsid w:val="00960A9D"/>
    <w:rsid w:val="00960AB0"/>
    <w:rsid w:val="0096105F"/>
    <w:rsid w:val="0096118F"/>
    <w:rsid w:val="009612F8"/>
    <w:rsid w:val="00961DB7"/>
    <w:rsid w:val="00961E0D"/>
    <w:rsid w:val="00961FA9"/>
    <w:rsid w:val="0096216D"/>
    <w:rsid w:val="009621DA"/>
    <w:rsid w:val="00962204"/>
    <w:rsid w:val="00962B27"/>
    <w:rsid w:val="00962ED7"/>
    <w:rsid w:val="00963342"/>
    <w:rsid w:val="00963598"/>
    <w:rsid w:val="00963D15"/>
    <w:rsid w:val="00963D9A"/>
    <w:rsid w:val="00964102"/>
    <w:rsid w:val="009644EC"/>
    <w:rsid w:val="00964557"/>
    <w:rsid w:val="00964583"/>
    <w:rsid w:val="009645B6"/>
    <w:rsid w:val="00964909"/>
    <w:rsid w:val="00964F7A"/>
    <w:rsid w:val="00965BAA"/>
    <w:rsid w:val="00965C48"/>
    <w:rsid w:val="0096644A"/>
    <w:rsid w:val="00966550"/>
    <w:rsid w:val="009665AF"/>
    <w:rsid w:val="00966A2E"/>
    <w:rsid w:val="00966D08"/>
    <w:rsid w:val="00966D96"/>
    <w:rsid w:val="00966FDF"/>
    <w:rsid w:val="0096725C"/>
    <w:rsid w:val="00967591"/>
    <w:rsid w:val="009676D8"/>
    <w:rsid w:val="00967BB8"/>
    <w:rsid w:val="009701B3"/>
    <w:rsid w:val="0097020E"/>
    <w:rsid w:val="00970451"/>
    <w:rsid w:val="009705E6"/>
    <w:rsid w:val="00970958"/>
    <w:rsid w:val="00970A69"/>
    <w:rsid w:val="00970D41"/>
    <w:rsid w:val="00970E70"/>
    <w:rsid w:val="00970F75"/>
    <w:rsid w:val="0097102C"/>
    <w:rsid w:val="00971344"/>
    <w:rsid w:val="00971C7F"/>
    <w:rsid w:val="00971D48"/>
    <w:rsid w:val="00971FE2"/>
    <w:rsid w:val="00972170"/>
    <w:rsid w:val="009721F7"/>
    <w:rsid w:val="00972294"/>
    <w:rsid w:val="00973EEC"/>
    <w:rsid w:val="009741DF"/>
    <w:rsid w:val="00974879"/>
    <w:rsid w:val="009755F7"/>
    <w:rsid w:val="009757AE"/>
    <w:rsid w:val="009759FD"/>
    <w:rsid w:val="009760CA"/>
    <w:rsid w:val="009764CE"/>
    <w:rsid w:val="0097692F"/>
    <w:rsid w:val="00976950"/>
    <w:rsid w:val="00976F1A"/>
    <w:rsid w:val="00977AA8"/>
    <w:rsid w:val="00980622"/>
    <w:rsid w:val="009808A9"/>
    <w:rsid w:val="009809DB"/>
    <w:rsid w:val="00980FF3"/>
    <w:rsid w:val="00981663"/>
    <w:rsid w:val="0098181D"/>
    <w:rsid w:val="00981A50"/>
    <w:rsid w:val="00981B2A"/>
    <w:rsid w:val="00981B8B"/>
    <w:rsid w:val="00981E15"/>
    <w:rsid w:val="00982094"/>
    <w:rsid w:val="009829F7"/>
    <w:rsid w:val="009829FF"/>
    <w:rsid w:val="00982C30"/>
    <w:rsid w:val="00982D12"/>
    <w:rsid w:val="00982DEF"/>
    <w:rsid w:val="00983098"/>
    <w:rsid w:val="00983317"/>
    <w:rsid w:val="009833BB"/>
    <w:rsid w:val="00983F70"/>
    <w:rsid w:val="0098402C"/>
    <w:rsid w:val="00984755"/>
    <w:rsid w:val="00985098"/>
    <w:rsid w:val="0098532E"/>
    <w:rsid w:val="00985365"/>
    <w:rsid w:val="009854D2"/>
    <w:rsid w:val="00985632"/>
    <w:rsid w:val="009859B1"/>
    <w:rsid w:val="00985CCF"/>
    <w:rsid w:val="00986201"/>
    <w:rsid w:val="00986C0A"/>
    <w:rsid w:val="00986EF7"/>
    <w:rsid w:val="0098759D"/>
    <w:rsid w:val="009876A7"/>
    <w:rsid w:val="00987734"/>
    <w:rsid w:val="00987CF4"/>
    <w:rsid w:val="00987F77"/>
    <w:rsid w:val="00987FA0"/>
    <w:rsid w:val="00990619"/>
    <w:rsid w:val="009906CB"/>
    <w:rsid w:val="00990A18"/>
    <w:rsid w:val="00990A59"/>
    <w:rsid w:val="00990CA4"/>
    <w:rsid w:val="00991430"/>
    <w:rsid w:val="0099185E"/>
    <w:rsid w:val="009922BB"/>
    <w:rsid w:val="00992605"/>
    <w:rsid w:val="009928F0"/>
    <w:rsid w:val="0099299C"/>
    <w:rsid w:val="00992CDE"/>
    <w:rsid w:val="00992E88"/>
    <w:rsid w:val="009932B0"/>
    <w:rsid w:val="009943AC"/>
    <w:rsid w:val="00994938"/>
    <w:rsid w:val="00994C8F"/>
    <w:rsid w:val="0099513E"/>
    <w:rsid w:val="0099523C"/>
    <w:rsid w:val="009953F7"/>
    <w:rsid w:val="00995458"/>
    <w:rsid w:val="0099566C"/>
    <w:rsid w:val="00995896"/>
    <w:rsid w:val="00996F17"/>
    <w:rsid w:val="00997236"/>
    <w:rsid w:val="0099757B"/>
    <w:rsid w:val="0099775F"/>
    <w:rsid w:val="00997773"/>
    <w:rsid w:val="009978B1"/>
    <w:rsid w:val="00997D57"/>
    <w:rsid w:val="009A08F0"/>
    <w:rsid w:val="009A09BA"/>
    <w:rsid w:val="009A12D3"/>
    <w:rsid w:val="009A159F"/>
    <w:rsid w:val="009A1BEE"/>
    <w:rsid w:val="009A1D95"/>
    <w:rsid w:val="009A24B4"/>
    <w:rsid w:val="009A274F"/>
    <w:rsid w:val="009A28C2"/>
    <w:rsid w:val="009A28CF"/>
    <w:rsid w:val="009A2B67"/>
    <w:rsid w:val="009A2B98"/>
    <w:rsid w:val="009A2C52"/>
    <w:rsid w:val="009A2D8F"/>
    <w:rsid w:val="009A31AD"/>
    <w:rsid w:val="009A36FC"/>
    <w:rsid w:val="009A392C"/>
    <w:rsid w:val="009A3ADB"/>
    <w:rsid w:val="009A430C"/>
    <w:rsid w:val="009A47A9"/>
    <w:rsid w:val="009A4B6A"/>
    <w:rsid w:val="009A541C"/>
    <w:rsid w:val="009A56A8"/>
    <w:rsid w:val="009A5AD6"/>
    <w:rsid w:val="009A6075"/>
    <w:rsid w:val="009A60D5"/>
    <w:rsid w:val="009A6435"/>
    <w:rsid w:val="009A65A4"/>
    <w:rsid w:val="009A65B3"/>
    <w:rsid w:val="009A694C"/>
    <w:rsid w:val="009A69F3"/>
    <w:rsid w:val="009A6B6F"/>
    <w:rsid w:val="009A6E24"/>
    <w:rsid w:val="009A73F8"/>
    <w:rsid w:val="009A798C"/>
    <w:rsid w:val="009A7AD4"/>
    <w:rsid w:val="009A7C9A"/>
    <w:rsid w:val="009A7CA9"/>
    <w:rsid w:val="009B0797"/>
    <w:rsid w:val="009B0993"/>
    <w:rsid w:val="009B09F9"/>
    <w:rsid w:val="009B0E5C"/>
    <w:rsid w:val="009B0F8C"/>
    <w:rsid w:val="009B1B9F"/>
    <w:rsid w:val="009B2618"/>
    <w:rsid w:val="009B284D"/>
    <w:rsid w:val="009B2B52"/>
    <w:rsid w:val="009B2F82"/>
    <w:rsid w:val="009B309A"/>
    <w:rsid w:val="009B37E4"/>
    <w:rsid w:val="009B48B4"/>
    <w:rsid w:val="009B4B75"/>
    <w:rsid w:val="009B54DA"/>
    <w:rsid w:val="009B551B"/>
    <w:rsid w:val="009B5CBD"/>
    <w:rsid w:val="009B65C6"/>
    <w:rsid w:val="009B6FD5"/>
    <w:rsid w:val="009B6FD9"/>
    <w:rsid w:val="009B7075"/>
    <w:rsid w:val="009B74CE"/>
    <w:rsid w:val="009B76DD"/>
    <w:rsid w:val="009B76EC"/>
    <w:rsid w:val="009B7E52"/>
    <w:rsid w:val="009C00A7"/>
    <w:rsid w:val="009C01E4"/>
    <w:rsid w:val="009C0322"/>
    <w:rsid w:val="009C06C3"/>
    <w:rsid w:val="009C0844"/>
    <w:rsid w:val="009C08CE"/>
    <w:rsid w:val="009C0999"/>
    <w:rsid w:val="009C0AB8"/>
    <w:rsid w:val="009C0FB8"/>
    <w:rsid w:val="009C18DA"/>
    <w:rsid w:val="009C194F"/>
    <w:rsid w:val="009C206D"/>
    <w:rsid w:val="009C2558"/>
    <w:rsid w:val="009C2B22"/>
    <w:rsid w:val="009C2D89"/>
    <w:rsid w:val="009C3210"/>
    <w:rsid w:val="009C401A"/>
    <w:rsid w:val="009C418C"/>
    <w:rsid w:val="009C4989"/>
    <w:rsid w:val="009C5263"/>
    <w:rsid w:val="009C54B8"/>
    <w:rsid w:val="009C5B45"/>
    <w:rsid w:val="009C5D84"/>
    <w:rsid w:val="009C6206"/>
    <w:rsid w:val="009C658D"/>
    <w:rsid w:val="009C6B28"/>
    <w:rsid w:val="009C6DA3"/>
    <w:rsid w:val="009C70EF"/>
    <w:rsid w:val="009C72F7"/>
    <w:rsid w:val="009C75B1"/>
    <w:rsid w:val="009C75F4"/>
    <w:rsid w:val="009C7658"/>
    <w:rsid w:val="009C7817"/>
    <w:rsid w:val="009C7D02"/>
    <w:rsid w:val="009C7DD9"/>
    <w:rsid w:val="009C7E89"/>
    <w:rsid w:val="009C7F44"/>
    <w:rsid w:val="009D00D3"/>
    <w:rsid w:val="009D042A"/>
    <w:rsid w:val="009D0797"/>
    <w:rsid w:val="009D10FE"/>
    <w:rsid w:val="009D1133"/>
    <w:rsid w:val="009D1424"/>
    <w:rsid w:val="009D175B"/>
    <w:rsid w:val="009D181C"/>
    <w:rsid w:val="009D227E"/>
    <w:rsid w:val="009D244E"/>
    <w:rsid w:val="009D2BE9"/>
    <w:rsid w:val="009D2FA9"/>
    <w:rsid w:val="009D318D"/>
    <w:rsid w:val="009D3253"/>
    <w:rsid w:val="009D37C2"/>
    <w:rsid w:val="009D3AA1"/>
    <w:rsid w:val="009D3CEC"/>
    <w:rsid w:val="009D4313"/>
    <w:rsid w:val="009D4335"/>
    <w:rsid w:val="009D4403"/>
    <w:rsid w:val="009D4637"/>
    <w:rsid w:val="009D4802"/>
    <w:rsid w:val="009D4A60"/>
    <w:rsid w:val="009D4C5C"/>
    <w:rsid w:val="009D5375"/>
    <w:rsid w:val="009D58FA"/>
    <w:rsid w:val="009D5981"/>
    <w:rsid w:val="009D5993"/>
    <w:rsid w:val="009D7131"/>
    <w:rsid w:val="009D76EE"/>
    <w:rsid w:val="009D7A42"/>
    <w:rsid w:val="009D7B60"/>
    <w:rsid w:val="009D7C97"/>
    <w:rsid w:val="009D7D99"/>
    <w:rsid w:val="009E02E7"/>
    <w:rsid w:val="009E04E6"/>
    <w:rsid w:val="009E05DD"/>
    <w:rsid w:val="009E0637"/>
    <w:rsid w:val="009E0649"/>
    <w:rsid w:val="009E0CB1"/>
    <w:rsid w:val="009E108B"/>
    <w:rsid w:val="009E1BBC"/>
    <w:rsid w:val="009E1C66"/>
    <w:rsid w:val="009E2035"/>
    <w:rsid w:val="009E2486"/>
    <w:rsid w:val="009E28DA"/>
    <w:rsid w:val="009E2D5F"/>
    <w:rsid w:val="009E30B1"/>
    <w:rsid w:val="009E376F"/>
    <w:rsid w:val="009E37E9"/>
    <w:rsid w:val="009E3889"/>
    <w:rsid w:val="009E3F08"/>
    <w:rsid w:val="009E41AE"/>
    <w:rsid w:val="009E4933"/>
    <w:rsid w:val="009E497E"/>
    <w:rsid w:val="009E5074"/>
    <w:rsid w:val="009E5936"/>
    <w:rsid w:val="009E599E"/>
    <w:rsid w:val="009E5CAC"/>
    <w:rsid w:val="009E650E"/>
    <w:rsid w:val="009E66EB"/>
    <w:rsid w:val="009E6D4C"/>
    <w:rsid w:val="009E6F22"/>
    <w:rsid w:val="009E7002"/>
    <w:rsid w:val="009E7B77"/>
    <w:rsid w:val="009F0688"/>
    <w:rsid w:val="009F06E4"/>
    <w:rsid w:val="009F0968"/>
    <w:rsid w:val="009F0B0A"/>
    <w:rsid w:val="009F0BAF"/>
    <w:rsid w:val="009F0C9D"/>
    <w:rsid w:val="009F1782"/>
    <w:rsid w:val="009F1E33"/>
    <w:rsid w:val="009F2379"/>
    <w:rsid w:val="009F239D"/>
    <w:rsid w:val="009F3096"/>
    <w:rsid w:val="009F3534"/>
    <w:rsid w:val="009F3612"/>
    <w:rsid w:val="009F3AAA"/>
    <w:rsid w:val="009F3E46"/>
    <w:rsid w:val="009F4706"/>
    <w:rsid w:val="009F470D"/>
    <w:rsid w:val="009F4D67"/>
    <w:rsid w:val="009F5300"/>
    <w:rsid w:val="009F5486"/>
    <w:rsid w:val="009F611C"/>
    <w:rsid w:val="009F7165"/>
    <w:rsid w:val="009F766F"/>
    <w:rsid w:val="009F7ADF"/>
    <w:rsid w:val="009F7AE6"/>
    <w:rsid w:val="009F7D1D"/>
    <w:rsid w:val="009F7F84"/>
    <w:rsid w:val="00A00084"/>
    <w:rsid w:val="00A0009F"/>
    <w:rsid w:val="00A011FA"/>
    <w:rsid w:val="00A01407"/>
    <w:rsid w:val="00A0155A"/>
    <w:rsid w:val="00A01C43"/>
    <w:rsid w:val="00A020BF"/>
    <w:rsid w:val="00A022E7"/>
    <w:rsid w:val="00A02B44"/>
    <w:rsid w:val="00A03539"/>
    <w:rsid w:val="00A038E8"/>
    <w:rsid w:val="00A0395F"/>
    <w:rsid w:val="00A03A08"/>
    <w:rsid w:val="00A03C84"/>
    <w:rsid w:val="00A03E0D"/>
    <w:rsid w:val="00A04302"/>
    <w:rsid w:val="00A047E6"/>
    <w:rsid w:val="00A04C90"/>
    <w:rsid w:val="00A050A7"/>
    <w:rsid w:val="00A05372"/>
    <w:rsid w:val="00A053ED"/>
    <w:rsid w:val="00A055C8"/>
    <w:rsid w:val="00A05F9F"/>
    <w:rsid w:val="00A061D3"/>
    <w:rsid w:val="00A064FC"/>
    <w:rsid w:val="00A06D2B"/>
    <w:rsid w:val="00A06FD8"/>
    <w:rsid w:val="00A07840"/>
    <w:rsid w:val="00A078D3"/>
    <w:rsid w:val="00A100C2"/>
    <w:rsid w:val="00A1069A"/>
    <w:rsid w:val="00A10B58"/>
    <w:rsid w:val="00A10E3A"/>
    <w:rsid w:val="00A10F0B"/>
    <w:rsid w:val="00A10F1B"/>
    <w:rsid w:val="00A112AE"/>
    <w:rsid w:val="00A11839"/>
    <w:rsid w:val="00A1201E"/>
    <w:rsid w:val="00A1207E"/>
    <w:rsid w:val="00A122C3"/>
    <w:rsid w:val="00A122CE"/>
    <w:rsid w:val="00A12B41"/>
    <w:rsid w:val="00A12B56"/>
    <w:rsid w:val="00A12CAD"/>
    <w:rsid w:val="00A131E0"/>
    <w:rsid w:val="00A13666"/>
    <w:rsid w:val="00A13835"/>
    <w:rsid w:val="00A13A0D"/>
    <w:rsid w:val="00A13D00"/>
    <w:rsid w:val="00A147A9"/>
    <w:rsid w:val="00A14AFC"/>
    <w:rsid w:val="00A15527"/>
    <w:rsid w:val="00A157C2"/>
    <w:rsid w:val="00A1633E"/>
    <w:rsid w:val="00A16356"/>
    <w:rsid w:val="00A16605"/>
    <w:rsid w:val="00A17348"/>
    <w:rsid w:val="00A17350"/>
    <w:rsid w:val="00A1735C"/>
    <w:rsid w:val="00A17B8F"/>
    <w:rsid w:val="00A17CF0"/>
    <w:rsid w:val="00A205BB"/>
    <w:rsid w:val="00A20677"/>
    <w:rsid w:val="00A208F7"/>
    <w:rsid w:val="00A219CC"/>
    <w:rsid w:val="00A21B69"/>
    <w:rsid w:val="00A21CC8"/>
    <w:rsid w:val="00A21D95"/>
    <w:rsid w:val="00A21F47"/>
    <w:rsid w:val="00A21F90"/>
    <w:rsid w:val="00A2222D"/>
    <w:rsid w:val="00A22391"/>
    <w:rsid w:val="00A22D02"/>
    <w:rsid w:val="00A236B4"/>
    <w:rsid w:val="00A23B04"/>
    <w:rsid w:val="00A23E71"/>
    <w:rsid w:val="00A240F4"/>
    <w:rsid w:val="00A2439D"/>
    <w:rsid w:val="00A244BF"/>
    <w:rsid w:val="00A24839"/>
    <w:rsid w:val="00A2483D"/>
    <w:rsid w:val="00A24892"/>
    <w:rsid w:val="00A2493B"/>
    <w:rsid w:val="00A24A32"/>
    <w:rsid w:val="00A24F1D"/>
    <w:rsid w:val="00A25224"/>
    <w:rsid w:val="00A258E2"/>
    <w:rsid w:val="00A25903"/>
    <w:rsid w:val="00A25A71"/>
    <w:rsid w:val="00A25AAB"/>
    <w:rsid w:val="00A25E91"/>
    <w:rsid w:val="00A26124"/>
    <w:rsid w:val="00A2638A"/>
    <w:rsid w:val="00A267B7"/>
    <w:rsid w:val="00A268DA"/>
    <w:rsid w:val="00A26CBD"/>
    <w:rsid w:val="00A26E9B"/>
    <w:rsid w:val="00A2721D"/>
    <w:rsid w:val="00A2784D"/>
    <w:rsid w:val="00A2793E"/>
    <w:rsid w:val="00A27DD4"/>
    <w:rsid w:val="00A303B7"/>
    <w:rsid w:val="00A30B9C"/>
    <w:rsid w:val="00A30DA2"/>
    <w:rsid w:val="00A31294"/>
    <w:rsid w:val="00A316B0"/>
    <w:rsid w:val="00A31790"/>
    <w:rsid w:val="00A3187E"/>
    <w:rsid w:val="00A318A0"/>
    <w:rsid w:val="00A32A54"/>
    <w:rsid w:val="00A32B9D"/>
    <w:rsid w:val="00A33008"/>
    <w:rsid w:val="00A33054"/>
    <w:rsid w:val="00A332C6"/>
    <w:rsid w:val="00A335C9"/>
    <w:rsid w:val="00A33776"/>
    <w:rsid w:val="00A337B8"/>
    <w:rsid w:val="00A339F0"/>
    <w:rsid w:val="00A33BD6"/>
    <w:rsid w:val="00A33F70"/>
    <w:rsid w:val="00A3424C"/>
    <w:rsid w:val="00A34FD4"/>
    <w:rsid w:val="00A3518F"/>
    <w:rsid w:val="00A3585E"/>
    <w:rsid w:val="00A35929"/>
    <w:rsid w:val="00A35DA9"/>
    <w:rsid w:val="00A362C1"/>
    <w:rsid w:val="00A36512"/>
    <w:rsid w:val="00A36AF3"/>
    <w:rsid w:val="00A37B54"/>
    <w:rsid w:val="00A40951"/>
    <w:rsid w:val="00A40984"/>
    <w:rsid w:val="00A40B75"/>
    <w:rsid w:val="00A40B88"/>
    <w:rsid w:val="00A4147C"/>
    <w:rsid w:val="00A41AB7"/>
    <w:rsid w:val="00A420B1"/>
    <w:rsid w:val="00A42421"/>
    <w:rsid w:val="00A42571"/>
    <w:rsid w:val="00A4268D"/>
    <w:rsid w:val="00A42D25"/>
    <w:rsid w:val="00A43052"/>
    <w:rsid w:val="00A4308B"/>
    <w:rsid w:val="00A43588"/>
    <w:rsid w:val="00A43974"/>
    <w:rsid w:val="00A43B83"/>
    <w:rsid w:val="00A43EA9"/>
    <w:rsid w:val="00A442EF"/>
    <w:rsid w:val="00A452E1"/>
    <w:rsid w:val="00A45658"/>
    <w:rsid w:val="00A4567E"/>
    <w:rsid w:val="00A45D3E"/>
    <w:rsid w:val="00A46236"/>
    <w:rsid w:val="00A4624C"/>
    <w:rsid w:val="00A463B8"/>
    <w:rsid w:val="00A46723"/>
    <w:rsid w:val="00A46E37"/>
    <w:rsid w:val="00A46EDC"/>
    <w:rsid w:val="00A47D1D"/>
    <w:rsid w:val="00A50145"/>
    <w:rsid w:val="00A5071F"/>
    <w:rsid w:val="00A50916"/>
    <w:rsid w:val="00A50CBC"/>
    <w:rsid w:val="00A50D42"/>
    <w:rsid w:val="00A50E09"/>
    <w:rsid w:val="00A50F14"/>
    <w:rsid w:val="00A51471"/>
    <w:rsid w:val="00A514CE"/>
    <w:rsid w:val="00A51564"/>
    <w:rsid w:val="00A516D8"/>
    <w:rsid w:val="00A518F4"/>
    <w:rsid w:val="00A51FB2"/>
    <w:rsid w:val="00A5215B"/>
    <w:rsid w:val="00A5279A"/>
    <w:rsid w:val="00A52C81"/>
    <w:rsid w:val="00A52F5A"/>
    <w:rsid w:val="00A534A2"/>
    <w:rsid w:val="00A5381D"/>
    <w:rsid w:val="00A53900"/>
    <w:rsid w:val="00A53C20"/>
    <w:rsid w:val="00A53CA5"/>
    <w:rsid w:val="00A53F62"/>
    <w:rsid w:val="00A548F7"/>
    <w:rsid w:val="00A54BCE"/>
    <w:rsid w:val="00A54D8F"/>
    <w:rsid w:val="00A55DF8"/>
    <w:rsid w:val="00A56350"/>
    <w:rsid w:val="00A567D4"/>
    <w:rsid w:val="00A57014"/>
    <w:rsid w:val="00A57022"/>
    <w:rsid w:val="00A57176"/>
    <w:rsid w:val="00A5731A"/>
    <w:rsid w:val="00A57809"/>
    <w:rsid w:val="00A57D8C"/>
    <w:rsid w:val="00A6025E"/>
    <w:rsid w:val="00A6047C"/>
    <w:rsid w:val="00A60D7D"/>
    <w:rsid w:val="00A60E7B"/>
    <w:rsid w:val="00A60F7C"/>
    <w:rsid w:val="00A615C4"/>
    <w:rsid w:val="00A616C8"/>
    <w:rsid w:val="00A618E5"/>
    <w:rsid w:val="00A61EE8"/>
    <w:rsid w:val="00A622F1"/>
    <w:rsid w:val="00A62666"/>
    <w:rsid w:val="00A631EE"/>
    <w:rsid w:val="00A632C2"/>
    <w:rsid w:val="00A63467"/>
    <w:rsid w:val="00A636E7"/>
    <w:rsid w:val="00A63BE7"/>
    <w:rsid w:val="00A641FC"/>
    <w:rsid w:val="00A64F5E"/>
    <w:rsid w:val="00A64FB4"/>
    <w:rsid w:val="00A654E6"/>
    <w:rsid w:val="00A655BE"/>
    <w:rsid w:val="00A656BE"/>
    <w:rsid w:val="00A65991"/>
    <w:rsid w:val="00A659DF"/>
    <w:rsid w:val="00A65AEF"/>
    <w:rsid w:val="00A65B6B"/>
    <w:rsid w:val="00A65C74"/>
    <w:rsid w:val="00A67267"/>
    <w:rsid w:val="00A67521"/>
    <w:rsid w:val="00A67C69"/>
    <w:rsid w:val="00A67D1B"/>
    <w:rsid w:val="00A70920"/>
    <w:rsid w:val="00A709CF"/>
    <w:rsid w:val="00A70C5D"/>
    <w:rsid w:val="00A70EBF"/>
    <w:rsid w:val="00A71716"/>
    <w:rsid w:val="00A718B1"/>
    <w:rsid w:val="00A720C2"/>
    <w:rsid w:val="00A723BC"/>
    <w:rsid w:val="00A72BBA"/>
    <w:rsid w:val="00A72BE3"/>
    <w:rsid w:val="00A72CE0"/>
    <w:rsid w:val="00A72E23"/>
    <w:rsid w:val="00A73CC9"/>
    <w:rsid w:val="00A7420F"/>
    <w:rsid w:val="00A74CB5"/>
    <w:rsid w:val="00A74F64"/>
    <w:rsid w:val="00A7505A"/>
    <w:rsid w:val="00A7558B"/>
    <w:rsid w:val="00A75716"/>
    <w:rsid w:val="00A75946"/>
    <w:rsid w:val="00A76255"/>
    <w:rsid w:val="00A7654E"/>
    <w:rsid w:val="00A765CF"/>
    <w:rsid w:val="00A76BBC"/>
    <w:rsid w:val="00A76CB2"/>
    <w:rsid w:val="00A76DFD"/>
    <w:rsid w:val="00A76FCB"/>
    <w:rsid w:val="00A7704C"/>
    <w:rsid w:val="00A77291"/>
    <w:rsid w:val="00A778C5"/>
    <w:rsid w:val="00A778F4"/>
    <w:rsid w:val="00A804AD"/>
    <w:rsid w:val="00A805C6"/>
    <w:rsid w:val="00A80701"/>
    <w:rsid w:val="00A80A30"/>
    <w:rsid w:val="00A80B00"/>
    <w:rsid w:val="00A81139"/>
    <w:rsid w:val="00A815FE"/>
    <w:rsid w:val="00A8188B"/>
    <w:rsid w:val="00A819E9"/>
    <w:rsid w:val="00A81F10"/>
    <w:rsid w:val="00A823BC"/>
    <w:rsid w:val="00A8262E"/>
    <w:rsid w:val="00A82D1A"/>
    <w:rsid w:val="00A82E5A"/>
    <w:rsid w:val="00A82EA1"/>
    <w:rsid w:val="00A83088"/>
    <w:rsid w:val="00A83591"/>
    <w:rsid w:val="00A83930"/>
    <w:rsid w:val="00A83CD7"/>
    <w:rsid w:val="00A83EF7"/>
    <w:rsid w:val="00A83FC2"/>
    <w:rsid w:val="00A847B6"/>
    <w:rsid w:val="00A84999"/>
    <w:rsid w:val="00A84B77"/>
    <w:rsid w:val="00A85103"/>
    <w:rsid w:val="00A8538C"/>
    <w:rsid w:val="00A856CE"/>
    <w:rsid w:val="00A85B6A"/>
    <w:rsid w:val="00A85CA2"/>
    <w:rsid w:val="00A85F5E"/>
    <w:rsid w:val="00A85F7B"/>
    <w:rsid w:val="00A865BD"/>
    <w:rsid w:val="00A86720"/>
    <w:rsid w:val="00A86F2F"/>
    <w:rsid w:val="00A87441"/>
    <w:rsid w:val="00A8754A"/>
    <w:rsid w:val="00A879C8"/>
    <w:rsid w:val="00A87AA6"/>
    <w:rsid w:val="00A9004B"/>
    <w:rsid w:val="00A9048B"/>
    <w:rsid w:val="00A905DE"/>
    <w:rsid w:val="00A90667"/>
    <w:rsid w:val="00A9093C"/>
    <w:rsid w:val="00A91551"/>
    <w:rsid w:val="00A9166C"/>
    <w:rsid w:val="00A91CAC"/>
    <w:rsid w:val="00A91E93"/>
    <w:rsid w:val="00A923E0"/>
    <w:rsid w:val="00A92B2D"/>
    <w:rsid w:val="00A92BB8"/>
    <w:rsid w:val="00A92E17"/>
    <w:rsid w:val="00A93D59"/>
    <w:rsid w:val="00A93EC3"/>
    <w:rsid w:val="00A942B0"/>
    <w:rsid w:val="00A94498"/>
    <w:rsid w:val="00A9497A"/>
    <w:rsid w:val="00A94E2E"/>
    <w:rsid w:val="00A94EFB"/>
    <w:rsid w:val="00A94FAB"/>
    <w:rsid w:val="00A9542E"/>
    <w:rsid w:val="00A954AA"/>
    <w:rsid w:val="00A9575D"/>
    <w:rsid w:val="00A95782"/>
    <w:rsid w:val="00A95E8D"/>
    <w:rsid w:val="00A95FD5"/>
    <w:rsid w:val="00A9600D"/>
    <w:rsid w:val="00A96C52"/>
    <w:rsid w:val="00A96E63"/>
    <w:rsid w:val="00A97552"/>
    <w:rsid w:val="00A976DC"/>
    <w:rsid w:val="00A9794F"/>
    <w:rsid w:val="00A97A91"/>
    <w:rsid w:val="00A97B68"/>
    <w:rsid w:val="00AA0408"/>
    <w:rsid w:val="00AA0CED"/>
    <w:rsid w:val="00AA0DF3"/>
    <w:rsid w:val="00AA108B"/>
    <w:rsid w:val="00AA15D8"/>
    <w:rsid w:val="00AA211D"/>
    <w:rsid w:val="00AA21A3"/>
    <w:rsid w:val="00AA2311"/>
    <w:rsid w:val="00AA2920"/>
    <w:rsid w:val="00AA2936"/>
    <w:rsid w:val="00AA2D08"/>
    <w:rsid w:val="00AA2DFC"/>
    <w:rsid w:val="00AA31A7"/>
    <w:rsid w:val="00AA3203"/>
    <w:rsid w:val="00AA338A"/>
    <w:rsid w:val="00AA3672"/>
    <w:rsid w:val="00AA3772"/>
    <w:rsid w:val="00AA3F8E"/>
    <w:rsid w:val="00AA438A"/>
    <w:rsid w:val="00AA4815"/>
    <w:rsid w:val="00AA49F9"/>
    <w:rsid w:val="00AA4B01"/>
    <w:rsid w:val="00AA4C4D"/>
    <w:rsid w:val="00AA5AAE"/>
    <w:rsid w:val="00AA5BE7"/>
    <w:rsid w:val="00AA5E88"/>
    <w:rsid w:val="00AA62E0"/>
    <w:rsid w:val="00AA636E"/>
    <w:rsid w:val="00AA66F2"/>
    <w:rsid w:val="00AA73B9"/>
    <w:rsid w:val="00AA7814"/>
    <w:rsid w:val="00AA78F4"/>
    <w:rsid w:val="00AA7A81"/>
    <w:rsid w:val="00AA7BAC"/>
    <w:rsid w:val="00AA7C20"/>
    <w:rsid w:val="00AB0030"/>
    <w:rsid w:val="00AB03D8"/>
    <w:rsid w:val="00AB0478"/>
    <w:rsid w:val="00AB04C4"/>
    <w:rsid w:val="00AB08DC"/>
    <w:rsid w:val="00AB09FD"/>
    <w:rsid w:val="00AB0D71"/>
    <w:rsid w:val="00AB12AE"/>
    <w:rsid w:val="00AB1884"/>
    <w:rsid w:val="00AB26EB"/>
    <w:rsid w:val="00AB2C65"/>
    <w:rsid w:val="00AB2DC1"/>
    <w:rsid w:val="00AB3016"/>
    <w:rsid w:val="00AB32F5"/>
    <w:rsid w:val="00AB3449"/>
    <w:rsid w:val="00AB3A0F"/>
    <w:rsid w:val="00AB4611"/>
    <w:rsid w:val="00AB4685"/>
    <w:rsid w:val="00AB46A0"/>
    <w:rsid w:val="00AB471C"/>
    <w:rsid w:val="00AB4D11"/>
    <w:rsid w:val="00AB4E92"/>
    <w:rsid w:val="00AB5660"/>
    <w:rsid w:val="00AB60B4"/>
    <w:rsid w:val="00AB6339"/>
    <w:rsid w:val="00AB6AC8"/>
    <w:rsid w:val="00AB6F63"/>
    <w:rsid w:val="00AB723C"/>
    <w:rsid w:val="00AB7311"/>
    <w:rsid w:val="00AB77D5"/>
    <w:rsid w:val="00AB78A2"/>
    <w:rsid w:val="00AB799E"/>
    <w:rsid w:val="00AB7C3A"/>
    <w:rsid w:val="00AB7D83"/>
    <w:rsid w:val="00AC0287"/>
    <w:rsid w:val="00AC02E3"/>
    <w:rsid w:val="00AC0551"/>
    <w:rsid w:val="00AC05F7"/>
    <w:rsid w:val="00AC064A"/>
    <w:rsid w:val="00AC0721"/>
    <w:rsid w:val="00AC0CAE"/>
    <w:rsid w:val="00AC1735"/>
    <w:rsid w:val="00AC1881"/>
    <w:rsid w:val="00AC211B"/>
    <w:rsid w:val="00AC24D8"/>
    <w:rsid w:val="00AC2878"/>
    <w:rsid w:val="00AC2B8C"/>
    <w:rsid w:val="00AC2E62"/>
    <w:rsid w:val="00AC2E9C"/>
    <w:rsid w:val="00AC3742"/>
    <w:rsid w:val="00AC3B13"/>
    <w:rsid w:val="00AC3D0D"/>
    <w:rsid w:val="00AC3DB7"/>
    <w:rsid w:val="00AC3FBD"/>
    <w:rsid w:val="00AC417C"/>
    <w:rsid w:val="00AC4233"/>
    <w:rsid w:val="00AC4899"/>
    <w:rsid w:val="00AC4F4C"/>
    <w:rsid w:val="00AC5C35"/>
    <w:rsid w:val="00AC608C"/>
    <w:rsid w:val="00AC6169"/>
    <w:rsid w:val="00AC6469"/>
    <w:rsid w:val="00AC6894"/>
    <w:rsid w:val="00AC6DAC"/>
    <w:rsid w:val="00AC71D8"/>
    <w:rsid w:val="00AC740C"/>
    <w:rsid w:val="00AC7477"/>
    <w:rsid w:val="00AC77A0"/>
    <w:rsid w:val="00AC78E7"/>
    <w:rsid w:val="00AD011C"/>
    <w:rsid w:val="00AD0ACD"/>
    <w:rsid w:val="00AD1107"/>
    <w:rsid w:val="00AD1420"/>
    <w:rsid w:val="00AD1422"/>
    <w:rsid w:val="00AD165F"/>
    <w:rsid w:val="00AD1F1D"/>
    <w:rsid w:val="00AD27A3"/>
    <w:rsid w:val="00AD29D0"/>
    <w:rsid w:val="00AD2A08"/>
    <w:rsid w:val="00AD2AEE"/>
    <w:rsid w:val="00AD2D82"/>
    <w:rsid w:val="00AD3122"/>
    <w:rsid w:val="00AD39F4"/>
    <w:rsid w:val="00AD3B3E"/>
    <w:rsid w:val="00AD449C"/>
    <w:rsid w:val="00AD46DD"/>
    <w:rsid w:val="00AD47CB"/>
    <w:rsid w:val="00AD4B1A"/>
    <w:rsid w:val="00AD4F32"/>
    <w:rsid w:val="00AD51B9"/>
    <w:rsid w:val="00AD554D"/>
    <w:rsid w:val="00AD5EA6"/>
    <w:rsid w:val="00AD5FC3"/>
    <w:rsid w:val="00AD60AD"/>
    <w:rsid w:val="00AD6711"/>
    <w:rsid w:val="00AD6735"/>
    <w:rsid w:val="00AD6758"/>
    <w:rsid w:val="00AD6937"/>
    <w:rsid w:val="00AD6EBD"/>
    <w:rsid w:val="00AD772D"/>
    <w:rsid w:val="00AD781B"/>
    <w:rsid w:val="00AD7BCC"/>
    <w:rsid w:val="00AE09B2"/>
    <w:rsid w:val="00AE09C3"/>
    <w:rsid w:val="00AE0F2F"/>
    <w:rsid w:val="00AE0FF0"/>
    <w:rsid w:val="00AE139E"/>
    <w:rsid w:val="00AE1667"/>
    <w:rsid w:val="00AE194F"/>
    <w:rsid w:val="00AE2240"/>
    <w:rsid w:val="00AE224C"/>
    <w:rsid w:val="00AE272F"/>
    <w:rsid w:val="00AE2B59"/>
    <w:rsid w:val="00AE3CBF"/>
    <w:rsid w:val="00AE3EF3"/>
    <w:rsid w:val="00AE481B"/>
    <w:rsid w:val="00AE4EC8"/>
    <w:rsid w:val="00AE4F8A"/>
    <w:rsid w:val="00AE554E"/>
    <w:rsid w:val="00AE5561"/>
    <w:rsid w:val="00AE5EB1"/>
    <w:rsid w:val="00AE64A1"/>
    <w:rsid w:val="00AE669D"/>
    <w:rsid w:val="00AE70E7"/>
    <w:rsid w:val="00AE77E9"/>
    <w:rsid w:val="00AE7D0E"/>
    <w:rsid w:val="00AE7FF4"/>
    <w:rsid w:val="00AF0FBE"/>
    <w:rsid w:val="00AF1395"/>
    <w:rsid w:val="00AF2729"/>
    <w:rsid w:val="00AF341C"/>
    <w:rsid w:val="00AF3518"/>
    <w:rsid w:val="00AF3739"/>
    <w:rsid w:val="00AF3848"/>
    <w:rsid w:val="00AF3905"/>
    <w:rsid w:val="00AF3A4E"/>
    <w:rsid w:val="00AF3B38"/>
    <w:rsid w:val="00AF3F8E"/>
    <w:rsid w:val="00AF3FCB"/>
    <w:rsid w:val="00AF4495"/>
    <w:rsid w:val="00AF4C85"/>
    <w:rsid w:val="00AF507C"/>
    <w:rsid w:val="00AF6080"/>
    <w:rsid w:val="00AF6307"/>
    <w:rsid w:val="00AF6A7D"/>
    <w:rsid w:val="00AF6E65"/>
    <w:rsid w:val="00AF7239"/>
    <w:rsid w:val="00AF7588"/>
    <w:rsid w:val="00AF7783"/>
    <w:rsid w:val="00AF780F"/>
    <w:rsid w:val="00AF7897"/>
    <w:rsid w:val="00AF7E71"/>
    <w:rsid w:val="00B000AA"/>
    <w:rsid w:val="00B000D5"/>
    <w:rsid w:val="00B00273"/>
    <w:rsid w:val="00B006A0"/>
    <w:rsid w:val="00B00961"/>
    <w:rsid w:val="00B00AB2"/>
    <w:rsid w:val="00B00C7B"/>
    <w:rsid w:val="00B00CAD"/>
    <w:rsid w:val="00B010F9"/>
    <w:rsid w:val="00B0131F"/>
    <w:rsid w:val="00B01A1E"/>
    <w:rsid w:val="00B01A28"/>
    <w:rsid w:val="00B01F83"/>
    <w:rsid w:val="00B021FC"/>
    <w:rsid w:val="00B0283E"/>
    <w:rsid w:val="00B02C4B"/>
    <w:rsid w:val="00B02CC2"/>
    <w:rsid w:val="00B03110"/>
    <w:rsid w:val="00B0316E"/>
    <w:rsid w:val="00B03182"/>
    <w:rsid w:val="00B03C28"/>
    <w:rsid w:val="00B04126"/>
    <w:rsid w:val="00B04211"/>
    <w:rsid w:val="00B04334"/>
    <w:rsid w:val="00B0439F"/>
    <w:rsid w:val="00B0458B"/>
    <w:rsid w:val="00B04888"/>
    <w:rsid w:val="00B04B3B"/>
    <w:rsid w:val="00B05133"/>
    <w:rsid w:val="00B051B3"/>
    <w:rsid w:val="00B054DF"/>
    <w:rsid w:val="00B05B88"/>
    <w:rsid w:val="00B05C23"/>
    <w:rsid w:val="00B05E0B"/>
    <w:rsid w:val="00B060D0"/>
    <w:rsid w:val="00B061FD"/>
    <w:rsid w:val="00B06369"/>
    <w:rsid w:val="00B0657A"/>
    <w:rsid w:val="00B06805"/>
    <w:rsid w:val="00B07951"/>
    <w:rsid w:val="00B07F9A"/>
    <w:rsid w:val="00B07FBD"/>
    <w:rsid w:val="00B100EA"/>
    <w:rsid w:val="00B1061A"/>
    <w:rsid w:val="00B11179"/>
    <w:rsid w:val="00B11293"/>
    <w:rsid w:val="00B112F0"/>
    <w:rsid w:val="00B1146D"/>
    <w:rsid w:val="00B11670"/>
    <w:rsid w:val="00B11855"/>
    <w:rsid w:val="00B118C7"/>
    <w:rsid w:val="00B11C52"/>
    <w:rsid w:val="00B12212"/>
    <w:rsid w:val="00B125B1"/>
    <w:rsid w:val="00B12A79"/>
    <w:rsid w:val="00B12AC1"/>
    <w:rsid w:val="00B12BF3"/>
    <w:rsid w:val="00B1346D"/>
    <w:rsid w:val="00B135DA"/>
    <w:rsid w:val="00B14053"/>
    <w:rsid w:val="00B142B1"/>
    <w:rsid w:val="00B14756"/>
    <w:rsid w:val="00B14A96"/>
    <w:rsid w:val="00B14B25"/>
    <w:rsid w:val="00B152B5"/>
    <w:rsid w:val="00B15891"/>
    <w:rsid w:val="00B15A14"/>
    <w:rsid w:val="00B16913"/>
    <w:rsid w:val="00B16BFE"/>
    <w:rsid w:val="00B17613"/>
    <w:rsid w:val="00B20479"/>
    <w:rsid w:val="00B204F5"/>
    <w:rsid w:val="00B20D04"/>
    <w:rsid w:val="00B211F9"/>
    <w:rsid w:val="00B215E4"/>
    <w:rsid w:val="00B21F96"/>
    <w:rsid w:val="00B21FC5"/>
    <w:rsid w:val="00B22058"/>
    <w:rsid w:val="00B22403"/>
    <w:rsid w:val="00B228EF"/>
    <w:rsid w:val="00B22A68"/>
    <w:rsid w:val="00B22C5E"/>
    <w:rsid w:val="00B22EFC"/>
    <w:rsid w:val="00B23324"/>
    <w:rsid w:val="00B237CD"/>
    <w:rsid w:val="00B23DBF"/>
    <w:rsid w:val="00B24013"/>
    <w:rsid w:val="00B24033"/>
    <w:rsid w:val="00B24042"/>
    <w:rsid w:val="00B24831"/>
    <w:rsid w:val="00B25923"/>
    <w:rsid w:val="00B25A63"/>
    <w:rsid w:val="00B25B00"/>
    <w:rsid w:val="00B25BEE"/>
    <w:rsid w:val="00B25FF6"/>
    <w:rsid w:val="00B2656F"/>
    <w:rsid w:val="00B266AA"/>
    <w:rsid w:val="00B26B7D"/>
    <w:rsid w:val="00B271F7"/>
    <w:rsid w:val="00B27C95"/>
    <w:rsid w:val="00B302E6"/>
    <w:rsid w:val="00B305BC"/>
    <w:rsid w:val="00B308F6"/>
    <w:rsid w:val="00B312A0"/>
    <w:rsid w:val="00B3166F"/>
    <w:rsid w:val="00B31B7A"/>
    <w:rsid w:val="00B31EC4"/>
    <w:rsid w:val="00B3221B"/>
    <w:rsid w:val="00B327C0"/>
    <w:rsid w:val="00B328A7"/>
    <w:rsid w:val="00B32F16"/>
    <w:rsid w:val="00B32FC7"/>
    <w:rsid w:val="00B331C8"/>
    <w:rsid w:val="00B33A22"/>
    <w:rsid w:val="00B33B0A"/>
    <w:rsid w:val="00B33CB8"/>
    <w:rsid w:val="00B33E7F"/>
    <w:rsid w:val="00B34350"/>
    <w:rsid w:val="00B3457B"/>
    <w:rsid w:val="00B3471C"/>
    <w:rsid w:val="00B34A31"/>
    <w:rsid w:val="00B35541"/>
    <w:rsid w:val="00B359EA"/>
    <w:rsid w:val="00B35A16"/>
    <w:rsid w:val="00B35BED"/>
    <w:rsid w:val="00B360C2"/>
    <w:rsid w:val="00B36521"/>
    <w:rsid w:val="00B3656D"/>
    <w:rsid w:val="00B369C4"/>
    <w:rsid w:val="00B36B27"/>
    <w:rsid w:val="00B36FB7"/>
    <w:rsid w:val="00B37033"/>
    <w:rsid w:val="00B3717B"/>
    <w:rsid w:val="00B37870"/>
    <w:rsid w:val="00B37C6D"/>
    <w:rsid w:val="00B37DD7"/>
    <w:rsid w:val="00B37E5C"/>
    <w:rsid w:val="00B40203"/>
    <w:rsid w:val="00B40269"/>
    <w:rsid w:val="00B407B6"/>
    <w:rsid w:val="00B408B0"/>
    <w:rsid w:val="00B40935"/>
    <w:rsid w:val="00B40A99"/>
    <w:rsid w:val="00B40BD7"/>
    <w:rsid w:val="00B40BF0"/>
    <w:rsid w:val="00B414BE"/>
    <w:rsid w:val="00B4166C"/>
    <w:rsid w:val="00B416AA"/>
    <w:rsid w:val="00B41F22"/>
    <w:rsid w:val="00B4227E"/>
    <w:rsid w:val="00B426CB"/>
    <w:rsid w:val="00B42995"/>
    <w:rsid w:val="00B42E0C"/>
    <w:rsid w:val="00B433C5"/>
    <w:rsid w:val="00B43768"/>
    <w:rsid w:val="00B43903"/>
    <w:rsid w:val="00B43A51"/>
    <w:rsid w:val="00B43E32"/>
    <w:rsid w:val="00B4438F"/>
    <w:rsid w:val="00B44799"/>
    <w:rsid w:val="00B451BE"/>
    <w:rsid w:val="00B451CB"/>
    <w:rsid w:val="00B453E5"/>
    <w:rsid w:val="00B45439"/>
    <w:rsid w:val="00B454D3"/>
    <w:rsid w:val="00B456CE"/>
    <w:rsid w:val="00B46066"/>
    <w:rsid w:val="00B460A9"/>
    <w:rsid w:val="00B464F6"/>
    <w:rsid w:val="00B46C0D"/>
    <w:rsid w:val="00B470AD"/>
    <w:rsid w:val="00B47543"/>
    <w:rsid w:val="00B47FE7"/>
    <w:rsid w:val="00B5001B"/>
    <w:rsid w:val="00B500D9"/>
    <w:rsid w:val="00B503FF"/>
    <w:rsid w:val="00B5053F"/>
    <w:rsid w:val="00B505F3"/>
    <w:rsid w:val="00B5089C"/>
    <w:rsid w:val="00B50CE1"/>
    <w:rsid w:val="00B5135A"/>
    <w:rsid w:val="00B5159A"/>
    <w:rsid w:val="00B5229E"/>
    <w:rsid w:val="00B52317"/>
    <w:rsid w:val="00B52AFA"/>
    <w:rsid w:val="00B52FC4"/>
    <w:rsid w:val="00B5358C"/>
    <w:rsid w:val="00B53BE7"/>
    <w:rsid w:val="00B53C0C"/>
    <w:rsid w:val="00B53D65"/>
    <w:rsid w:val="00B54136"/>
    <w:rsid w:val="00B54469"/>
    <w:rsid w:val="00B54694"/>
    <w:rsid w:val="00B547FB"/>
    <w:rsid w:val="00B54828"/>
    <w:rsid w:val="00B54869"/>
    <w:rsid w:val="00B54A8A"/>
    <w:rsid w:val="00B55018"/>
    <w:rsid w:val="00B55F12"/>
    <w:rsid w:val="00B56060"/>
    <w:rsid w:val="00B561B7"/>
    <w:rsid w:val="00B566D3"/>
    <w:rsid w:val="00B5676E"/>
    <w:rsid w:val="00B56DCA"/>
    <w:rsid w:val="00B570CA"/>
    <w:rsid w:val="00B572EE"/>
    <w:rsid w:val="00B5789B"/>
    <w:rsid w:val="00B60077"/>
    <w:rsid w:val="00B603AE"/>
    <w:rsid w:val="00B604A4"/>
    <w:rsid w:val="00B609EB"/>
    <w:rsid w:val="00B60D38"/>
    <w:rsid w:val="00B60D88"/>
    <w:rsid w:val="00B61287"/>
    <w:rsid w:val="00B61407"/>
    <w:rsid w:val="00B61603"/>
    <w:rsid w:val="00B617E3"/>
    <w:rsid w:val="00B620D3"/>
    <w:rsid w:val="00B622F2"/>
    <w:rsid w:val="00B6260C"/>
    <w:rsid w:val="00B629FA"/>
    <w:rsid w:val="00B62CB4"/>
    <w:rsid w:val="00B62FC9"/>
    <w:rsid w:val="00B63525"/>
    <w:rsid w:val="00B641D0"/>
    <w:rsid w:val="00B64491"/>
    <w:rsid w:val="00B64668"/>
    <w:rsid w:val="00B6472E"/>
    <w:rsid w:val="00B64D05"/>
    <w:rsid w:val="00B64D4B"/>
    <w:rsid w:val="00B64FD3"/>
    <w:rsid w:val="00B65072"/>
    <w:rsid w:val="00B651C7"/>
    <w:rsid w:val="00B6536B"/>
    <w:rsid w:val="00B653BF"/>
    <w:rsid w:val="00B65549"/>
    <w:rsid w:val="00B655BB"/>
    <w:rsid w:val="00B6666C"/>
    <w:rsid w:val="00B667DF"/>
    <w:rsid w:val="00B66AB2"/>
    <w:rsid w:val="00B672FF"/>
    <w:rsid w:val="00B674FD"/>
    <w:rsid w:val="00B675E8"/>
    <w:rsid w:val="00B67615"/>
    <w:rsid w:val="00B67F38"/>
    <w:rsid w:val="00B7033E"/>
    <w:rsid w:val="00B7052D"/>
    <w:rsid w:val="00B70791"/>
    <w:rsid w:val="00B70D15"/>
    <w:rsid w:val="00B71476"/>
    <w:rsid w:val="00B71503"/>
    <w:rsid w:val="00B72544"/>
    <w:rsid w:val="00B73148"/>
    <w:rsid w:val="00B734E0"/>
    <w:rsid w:val="00B73A7E"/>
    <w:rsid w:val="00B73D79"/>
    <w:rsid w:val="00B73E67"/>
    <w:rsid w:val="00B74034"/>
    <w:rsid w:val="00B741B3"/>
    <w:rsid w:val="00B742FA"/>
    <w:rsid w:val="00B747A7"/>
    <w:rsid w:val="00B75157"/>
    <w:rsid w:val="00B75158"/>
    <w:rsid w:val="00B75B8A"/>
    <w:rsid w:val="00B75F25"/>
    <w:rsid w:val="00B75FAC"/>
    <w:rsid w:val="00B7606C"/>
    <w:rsid w:val="00B760C0"/>
    <w:rsid w:val="00B76106"/>
    <w:rsid w:val="00B76502"/>
    <w:rsid w:val="00B7659E"/>
    <w:rsid w:val="00B76A81"/>
    <w:rsid w:val="00B76D3D"/>
    <w:rsid w:val="00B76E47"/>
    <w:rsid w:val="00B7744F"/>
    <w:rsid w:val="00B77A0C"/>
    <w:rsid w:val="00B77F04"/>
    <w:rsid w:val="00B77F3F"/>
    <w:rsid w:val="00B800B9"/>
    <w:rsid w:val="00B800BE"/>
    <w:rsid w:val="00B811E2"/>
    <w:rsid w:val="00B81274"/>
    <w:rsid w:val="00B813A4"/>
    <w:rsid w:val="00B8277A"/>
    <w:rsid w:val="00B82BA4"/>
    <w:rsid w:val="00B830FB"/>
    <w:rsid w:val="00B8310E"/>
    <w:rsid w:val="00B833C4"/>
    <w:rsid w:val="00B83E67"/>
    <w:rsid w:val="00B84227"/>
    <w:rsid w:val="00B84B8A"/>
    <w:rsid w:val="00B84D73"/>
    <w:rsid w:val="00B85966"/>
    <w:rsid w:val="00B85DCD"/>
    <w:rsid w:val="00B8696A"/>
    <w:rsid w:val="00B86C42"/>
    <w:rsid w:val="00B87082"/>
    <w:rsid w:val="00B878F3"/>
    <w:rsid w:val="00B87D2D"/>
    <w:rsid w:val="00B90012"/>
    <w:rsid w:val="00B90977"/>
    <w:rsid w:val="00B912E4"/>
    <w:rsid w:val="00B915CB"/>
    <w:rsid w:val="00B9189B"/>
    <w:rsid w:val="00B920DB"/>
    <w:rsid w:val="00B92123"/>
    <w:rsid w:val="00B92507"/>
    <w:rsid w:val="00B92D03"/>
    <w:rsid w:val="00B92E47"/>
    <w:rsid w:val="00B92FE2"/>
    <w:rsid w:val="00B936C5"/>
    <w:rsid w:val="00B9394B"/>
    <w:rsid w:val="00B93E93"/>
    <w:rsid w:val="00B942E7"/>
    <w:rsid w:val="00B9472F"/>
    <w:rsid w:val="00B94950"/>
    <w:rsid w:val="00B952F9"/>
    <w:rsid w:val="00B95325"/>
    <w:rsid w:val="00B9560A"/>
    <w:rsid w:val="00B957AB"/>
    <w:rsid w:val="00B95944"/>
    <w:rsid w:val="00B95C2E"/>
    <w:rsid w:val="00B96AA4"/>
    <w:rsid w:val="00B96AB9"/>
    <w:rsid w:val="00B96F16"/>
    <w:rsid w:val="00B97250"/>
    <w:rsid w:val="00B97438"/>
    <w:rsid w:val="00BA0701"/>
    <w:rsid w:val="00BA081A"/>
    <w:rsid w:val="00BA0A2D"/>
    <w:rsid w:val="00BA0AB6"/>
    <w:rsid w:val="00BA0E0B"/>
    <w:rsid w:val="00BA105C"/>
    <w:rsid w:val="00BA171A"/>
    <w:rsid w:val="00BA18B4"/>
    <w:rsid w:val="00BA1F0E"/>
    <w:rsid w:val="00BA1F69"/>
    <w:rsid w:val="00BA2E66"/>
    <w:rsid w:val="00BA35E9"/>
    <w:rsid w:val="00BA35F7"/>
    <w:rsid w:val="00BA393A"/>
    <w:rsid w:val="00BA3C85"/>
    <w:rsid w:val="00BA4153"/>
    <w:rsid w:val="00BA427D"/>
    <w:rsid w:val="00BA428C"/>
    <w:rsid w:val="00BA462F"/>
    <w:rsid w:val="00BA48AE"/>
    <w:rsid w:val="00BA4BCF"/>
    <w:rsid w:val="00BA504E"/>
    <w:rsid w:val="00BA5359"/>
    <w:rsid w:val="00BA5710"/>
    <w:rsid w:val="00BA5887"/>
    <w:rsid w:val="00BA5B75"/>
    <w:rsid w:val="00BA602C"/>
    <w:rsid w:val="00BA6551"/>
    <w:rsid w:val="00BA68D8"/>
    <w:rsid w:val="00BA6EC9"/>
    <w:rsid w:val="00BA6ECA"/>
    <w:rsid w:val="00BA793A"/>
    <w:rsid w:val="00BA7945"/>
    <w:rsid w:val="00BA7D74"/>
    <w:rsid w:val="00BA7EBE"/>
    <w:rsid w:val="00BB06C3"/>
    <w:rsid w:val="00BB06FA"/>
    <w:rsid w:val="00BB0780"/>
    <w:rsid w:val="00BB0A13"/>
    <w:rsid w:val="00BB142D"/>
    <w:rsid w:val="00BB153B"/>
    <w:rsid w:val="00BB1636"/>
    <w:rsid w:val="00BB1A8B"/>
    <w:rsid w:val="00BB2C25"/>
    <w:rsid w:val="00BB2C29"/>
    <w:rsid w:val="00BB2EDF"/>
    <w:rsid w:val="00BB3E93"/>
    <w:rsid w:val="00BB3F01"/>
    <w:rsid w:val="00BB4019"/>
    <w:rsid w:val="00BB42F1"/>
    <w:rsid w:val="00BB4664"/>
    <w:rsid w:val="00BB4C90"/>
    <w:rsid w:val="00BB52BC"/>
    <w:rsid w:val="00BB5436"/>
    <w:rsid w:val="00BB5B98"/>
    <w:rsid w:val="00BB607F"/>
    <w:rsid w:val="00BB6217"/>
    <w:rsid w:val="00BB65E1"/>
    <w:rsid w:val="00BB66A4"/>
    <w:rsid w:val="00BB692D"/>
    <w:rsid w:val="00BB6B42"/>
    <w:rsid w:val="00BB74B5"/>
    <w:rsid w:val="00BB76D3"/>
    <w:rsid w:val="00BB7E2E"/>
    <w:rsid w:val="00BB7F89"/>
    <w:rsid w:val="00BC0B4B"/>
    <w:rsid w:val="00BC102C"/>
    <w:rsid w:val="00BC1430"/>
    <w:rsid w:val="00BC1B94"/>
    <w:rsid w:val="00BC1F86"/>
    <w:rsid w:val="00BC2546"/>
    <w:rsid w:val="00BC2AAE"/>
    <w:rsid w:val="00BC2D15"/>
    <w:rsid w:val="00BC32AA"/>
    <w:rsid w:val="00BC3306"/>
    <w:rsid w:val="00BC34C2"/>
    <w:rsid w:val="00BC3758"/>
    <w:rsid w:val="00BC3EBD"/>
    <w:rsid w:val="00BC477E"/>
    <w:rsid w:val="00BC4A51"/>
    <w:rsid w:val="00BC5256"/>
    <w:rsid w:val="00BC56A1"/>
    <w:rsid w:val="00BC57BC"/>
    <w:rsid w:val="00BC5BA2"/>
    <w:rsid w:val="00BC6BF4"/>
    <w:rsid w:val="00BC6C16"/>
    <w:rsid w:val="00BC7010"/>
    <w:rsid w:val="00BC78CB"/>
    <w:rsid w:val="00BC7943"/>
    <w:rsid w:val="00BC7BA1"/>
    <w:rsid w:val="00BD0008"/>
    <w:rsid w:val="00BD0022"/>
    <w:rsid w:val="00BD00EF"/>
    <w:rsid w:val="00BD05F0"/>
    <w:rsid w:val="00BD060C"/>
    <w:rsid w:val="00BD07BC"/>
    <w:rsid w:val="00BD0A81"/>
    <w:rsid w:val="00BD0D60"/>
    <w:rsid w:val="00BD131F"/>
    <w:rsid w:val="00BD1354"/>
    <w:rsid w:val="00BD15A4"/>
    <w:rsid w:val="00BD15FF"/>
    <w:rsid w:val="00BD2028"/>
    <w:rsid w:val="00BD2437"/>
    <w:rsid w:val="00BD2A31"/>
    <w:rsid w:val="00BD3344"/>
    <w:rsid w:val="00BD3C90"/>
    <w:rsid w:val="00BD3D98"/>
    <w:rsid w:val="00BD3FB4"/>
    <w:rsid w:val="00BD4512"/>
    <w:rsid w:val="00BD4631"/>
    <w:rsid w:val="00BD4848"/>
    <w:rsid w:val="00BD4B6F"/>
    <w:rsid w:val="00BD4C40"/>
    <w:rsid w:val="00BD4D59"/>
    <w:rsid w:val="00BD4FA2"/>
    <w:rsid w:val="00BD4FD6"/>
    <w:rsid w:val="00BD51C0"/>
    <w:rsid w:val="00BD55CB"/>
    <w:rsid w:val="00BD581E"/>
    <w:rsid w:val="00BD5867"/>
    <w:rsid w:val="00BD5970"/>
    <w:rsid w:val="00BD59DB"/>
    <w:rsid w:val="00BD5A71"/>
    <w:rsid w:val="00BD5AC3"/>
    <w:rsid w:val="00BD5C15"/>
    <w:rsid w:val="00BD5E82"/>
    <w:rsid w:val="00BD63E2"/>
    <w:rsid w:val="00BD6B56"/>
    <w:rsid w:val="00BD6B7B"/>
    <w:rsid w:val="00BD6E81"/>
    <w:rsid w:val="00BD6F71"/>
    <w:rsid w:val="00BD70EA"/>
    <w:rsid w:val="00BD7677"/>
    <w:rsid w:val="00BE0E65"/>
    <w:rsid w:val="00BE144E"/>
    <w:rsid w:val="00BE1850"/>
    <w:rsid w:val="00BE18A7"/>
    <w:rsid w:val="00BE1C0D"/>
    <w:rsid w:val="00BE2083"/>
    <w:rsid w:val="00BE211F"/>
    <w:rsid w:val="00BE24E0"/>
    <w:rsid w:val="00BE250F"/>
    <w:rsid w:val="00BE30FA"/>
    <w:rsid w:val="00BE3350"/>
    <w:rsid w:val="00BE34F1"/>
    <w:rsid w:val="00BE3799"/>
    <w:rsid w:val="00BE39FE"/>
    <w:rsid w:val="00BE4225"/>
    <w:rsid w:val="00BE45CD"/>
    <w:rsid w:val="00BE476F"/>
    <w:rsid w:val="00BE4AC6"/>
    <w:rsid w:val="00BE4B81"/>
    <w:rsid w:val="00BE4D57"/>
    <w:rsid w:val="00BE506F"/>
    <w:rsid w:val="00BE5130"/>
    <w:rsid w:val="00BE5D0D"/>
    <w:rsid w:val="00BE6212"/>
    <w:rsid w:val="00BE622B"/>
    <w:rsid w:val="00BE6335"/>
    <w:rsid w:val="00BE634B"/>
    <w:rsid w:val="00BE669C"/>
    <w:rsid w:val="00BE689D"/>
    <w:rsid w:val="00BE68E6"/>
    <w:rsid w:val="00BE6C52"/>
    <w:rsid w:val="00BE6CDC"/>
    <w:rsid w:val="00BE765B"/>
    <w:rsid w:val="00BE7660"/>
    <w:rsid w:val="00BE7810"/>
    <w:rsid w:val="00BE78A8"/>
    <w:rsid w:val="00BE7C23"/>
    <w:rsid w:val="00BE7F00"/>
    <w:rsid w:val="00BF0018"/>
    <w:rsid w:val="00BF1382"/>
    <w:rsid w:val="00BF169E"/>
    <w:rsid w:val="00BF1AAC"/>
    <w:rsid w:val="00BF1BFF"/>
    <w:rsid w:val="00BF1CF4"/>
    <w:rsid w:val="00BF1F30"/>
    <w:rsid w:val="00BF2006"/>
    <w:rsid w:val="00BF2434"/>
    <w:rsid w:val="00BF28F1"/>
    <w:rsid w:val="00BF29DC"/>
    <w:rsid w:val="00BF2A17"/>
    <w:rsid w:val="00BF2C5E"/>
    <w:rsid w:val="00BF3139"/>
    <w:rsid w:val="00BF3473"/>
    <w:rsid w:val="00BF398F"/>
    <w:rsid w:val="00BF3FDF"/>
    <w:rsid w:val="00BF481D"/>
    <w:rsid w:val="00BF54C7"/>
    <w:rsid w:val="00BF5B46"/>
    <w:rsid w:val="00BF5CC8"/>
    <w:rsid w:val="00BF5FFD"/>
    <w:rsid w:val="00BF6E7F"/>
    <w:rsid w:val="00BF7370"/>
    <w:rsid w:val="00BF7829"/>
    <w:rsid w:val="00BF78D1"/>
    <w:rsid w:val="00BF7D3D"/>
    <w:rsid w:val="00C0017B"/>
    <w:rsid w:val="00C0017D"/>
    <w:rsid w:val="00C0043B"/>
    <w:rsid w:val="00C004A2"/>
    <w:rsid w:val="00C009DF"/>
    <w:rsid w:val="00C00C55"/>
    <w:rsid w:val="00C00D09"/>
    <w:rsid w:val="00C013D0"/>
    <w:rsid w:val="00C019D8"/>
    <w:rsid w:val="00C023F8"/>
    <w:rsid w:val="00C026EA"/>
    <w:rsid w:val="00C02923"/>
    <w:rsid w:val="00C02B76"/>
    <w:rsid w:val="00C02FB5"/>
    <w:rsid w:val="00C035BA"/>
    <w:rsid w:val="00C03C2C"/>
    <w:rsid w:val="00C04083"/>
    <w:rsid w:val="00C0483A"/>
    <w:rsid w:val="00C04C01"/>
    <w:rsid w:val="00C04D81"/>
    <w:rsid w:val="00C04FB8"/>
    <w:rsid w:val="00C0553E"/>
    <w:rsid w:val="00C05601"/>
    <w:rsid w:val="00C057B8"/>
    <w:rsid w:val="00C05856"/>
    <w:rsid w:val="00C061EB"/>
    <w:rsid w:val="00C063A2"/>
    <w:rsid w:val="00C06545"/>
    <w:rsid w:val="00C06627"/>
    <w:rsid w:val="00C06AB4"/>
    <w:rsid w:val="00C06B16"/>
    <w:rsid w:val="00C06B68"/>
    <w:rsid w:val="00C06B9E"/>
    <w:rsid w:val="00C07B3B"/>
    <w:rsid w:val="00C07D0E"/>
    <w:rsid w:val="00C07EE6"/>
    <w:rsid w:val="00C106A6"/>
    <w:rsid w:val="00C10817"/>
    <w:rsid w:val="00C108E5"/>
    <w:rsid w:val="00C1098E"/>
    <w:rsid w:val="00C10DC5"/>
    <w:rsid w:val="00C11009"/>
    <w:rsid w:val="00C111EF"/>
    <w:rsid w:val="00C11D8D"/>
    <w:rsid w:val="00C120A4"/>
    <w:rsid w:val="00C1244C"/>
    <w:rsid w:val="00C12852"/>
    <w:rsid w:val="00C129E8"/>
    <w:rsid w:val="00C12AF3"/>
    <w:rsid w:val="00C12ECC"/>
    <w:rsid w:val="00C132D0"/>
    <w:rsid w:val="00C13789"/>
    <w:rsid w:val="00C13CE0"/>
    <w:rsid w:val="00C14102"/>
    <w:rsid w:val="00C14E7F"/>
    <w:rsid w:val="00C152D5"/>
    <w:rsid w:val="00C1595D"/>
    <w:rsid w:val="00C15B3E"/>
    <w:rsid w:val="00C15CBB"/>
    <w:rsid w:val="00C16093"/>
    <w:rsid w:val="00C16B2B"/>
    <w:rsid w:val="00C16D70"/>
    <w:rsid w:val="00C16E56"/>
    <w:rsid w:val="00C17198"/>
    <w:rsid w:val="00C17345"/>
    <w:rsid w:val="00C1739D"/>
    <w:rsid w:val="00C174C0"/>
    <w:rsid w:val="00C178D3"/>
    <w:rsid w:val="00C200FB"/>
    <w:rsid w:val="00C20107"/>
    <w:rsid w:val="00C20128"/>
    <w:rsid w:val="00C209FB"/>
    <w:rsid w:val="00C20A7D"/>
    <w:rsid w:val="00C212EF"/>
    <w:rsid w:val="00C214BA"/>
    <w:rsid w:val="00C21643"/>
    <w:rsid w:val="00C21867"/>
    <w:rsid w:val="00C21A53"/>
    <w:rsid w:val="00C21C3A"/>
    <w:rsid w:val="00C21D4F"/>
    <w:rsid w:val="00C229CE"/>
    <w:rsid w:val="00C22C27"/>
    <w:rsid w:val="00C22C45"/>
    <w:rsid w:val="00C22D2B"/>
    <w:rsid w:val="00C23734"/>
    <w:rsid w:val="00C237C8"/>
    <w:rsid w:val="00C23963"/>
    <w:rsid w:val="00C23B6F"/>
    <w:rsid w:val="00C240A7"/>
    <w:rsid w:val="00C241E4"/>
    <w:rsid w:val="00C242BE"/>
    <w:rsid w:val="00C24572"/>
    <w:rsid w:val="00C249B6"/>
    <w:rsid w:val="00C24E4F"/>
    <w:rsid w:val="00C24F5F"/>
    <w:rsid w:val="00C24F74"/>
    <w:rsid w:val="00C24FD7"/>
    <w:rsid w:val="00C250E6"/>
    <w:rsid w:val="00C251EA"/>
    <w:rsid w:val="00C25693"/>
    <w:rsid w:val="00C256EB"/>
    <w:rsid w:val="00C25B8E"/>
    <w:rsid w:val="00C25BD3"/>
    <w:rsid w:val="00C25F2A"/>
    <w:rsid w:val="00C2681B"/>
    <w:rsid w:val="00C26876"/>
    <w:rsid w:val="00C26D22"/>
    <w:rsid w:val="00C26F61"/>
    <w:rsid w:val="00C272BD"/>
    <w:rsid w:val="00C27324"/>
    <w:rsid w:val="00C274E4"/>
    <w:rsid w:val="00C275D7"/>
    <w:rsid w:val="00C27C8B"/>
    <w:rsid w:val="00C27D8E"/>
    <w:rsid w:val="00C27E50"/>
    <w:rsid w:val="00C27FDF"/>
    <w:rsid w:val="00C30FF2"/>
    <w:rsid w:val="00C31082"/>
    <w:rsid w:val="00C3173D"/>
    <w:rsid w:val="00C31A27"/>
    <w:rsid w:val="00C31D0F"/>
    <w:rsid w:val="00C31DCC"/>
    <w:rsid w:val="00C32095"/>
    <w:rsid w:val="00C3246C"/>
    <w:rsid w:val="00C329B6"/>
    <w:rsid w:val="00C33991"/>
    <w:rsid w:val="00C34299"/>
    <w:rsid w:val="00C34B81"/>
    <w:rsid w:val="00C35052"/>
    <w:rsid w:val="00C353E4"/>
    <w:rsid w:val="00C35B2D"/>
    <w:rsid w:val="00C36028"/>
    <w:rsid w:val="00C361FE"/>
    <w:rsid w:val="00C36355"/>
    <w:rsid w:val="00C367EC"/>
    <w:rsid w:val="00C36DF8"/>
    <w:rsid w:val="00C36EFA"/>
    <w:rsid w:val="00C37037"/>
    <w:rsid w:val="00C376F8"/>
    <w:rsid w:val="00C37813"/>
    <w:rsid w:val="00C4049B"/>
    <w:rsid w:val="00C404E1"/>
    <w:rsid w:val="00C40754"/>
    <w:rsid w:val="00C40768"/>
    <w:rsid w:val="00C40788"/>
    <w:rsid w:val="00C408F3"/>
    <w:rsid w:val="00C40CE8"/>
    <w:rsid w:val="00C40EE2"/>
    <w:rsid w:val="00C41257"/>
    <w:rsid w:val="00C41295"/>
    <w:rsid w:val="00C412A8"/>
    <w:rsid w:val="00C415F4"/>
    <w:rsid w:val="00C41913"/>
    <w:rsid w:val="00C4246D"/>
    <w:rsid w:val="00C426EB"/>
    <w:rsid w:val="00C427E0"/>
    <w:rsid w:val="00C4285C"/>
    <w:rsid w:val="00C42900"/>
    <w:rsid w:val="00C42913"/>
    <w:rsid w:val="00C42C71"/>
    <w:rsid w:val="00C43852"/>
    <w:rsid w:val="00C438BD"/>
    <w:rsid w:val="00C43F10"/>
    <w:rsid w:val="00C43FD3"/>
    <w:rsid w:val="00C44149"/>
    <w:rsid w:val="00C44337"/>
    <w:rsid w:val="00C44408"/>
    <w:rsid w:val="00C44421"/>
    <w:rsid w:val="00C44446"/>
    <w:rsid w:val="00C44C64"/>
    <w:rsid w:val="00C44CE6"/>
    <w:rsid w:val="00C44D08"/>
    <w:rsid w:val="00C45802"/>
    <w:rsid w:val="00C466C8"/>
    <w:rsid w:val="00C46A38"/>
    <w:rsid w:val="00C46B39"/>
    <w:rsid w:val="00C47D8A"/>
    <w:rsid w:val="00C50239"/>
    <w:rsid w:val="00C50554"/>
    <w:rsid w:val="00C50B34"/>
    <w:rsid w:val="00C51323"/>
    <w:rsid w:val="00C5135C"/>
    <w:rsid w:val="00C51389"/>
    <w:rsid w:val="00C51AB6"/>
    <w:rsid w:val="00C5216C"/>
    <w:rsid w:val="00C525C6"/>
    <w:rsid w:val="00C5261B"/>
    <w:rsid w:val="00C5267F"/>
    <w:rsid w:val="00C528E1"/>
    <w:rsid w:val="00C529FC"/>
    <w:rsid w:val="00C52AA3"/>
    <w:rsid w:val="00C52C84"/>
    <w:rsid w:val="00C53F6C"/>
    <w:rsid w:val="00C54738"/>
    <w:rsid w:val="00C54797"/>
    <w:rsid w:val="00C549AE"/>
    <w:rsid w:val="00C54B1E"/>
    <w:rsid w:val="00C54B8B"/>
    <w:rsid w:val="00C557D3"/>
    <w:rsid w:val="00C559E1"/>
    <w:rsid w:val="00C55A88"/>
    <w:rsid w:val="00C55BF6"/>
    <w:rsid w:val="00C56055"/>
    <w:rsid w:val="00C56B24"/>
    <w:rsid w:val="00C56D0C"/>
    <w:rsid w:val="00C57107"/>
    <w:rsid w:val="00C577BB"/>
    <w:rsid w:val="00C57C70"/>
    <w:rsid w:val="00C57D0A"/>
    <w:rsid w:val="00C605FA"/>
    <w:rsid w:val="00C613CC"/>
    <w:rsid w:val="00C6207E"/>
    <w:rsid w:val="00C62308"/>
    <w:rsid w:val="00C6232F"/>
    <w:rsid w:val="00C6249A"/>
    <w:rsid w:val="00C62754"/>
    <w:rsid w:val="00C62916"/>
    <w:rsid w:val="00C62A9D"/>
    <w:rsid w:val="00C62BC4"/>
    <w:rsid w:val="00C62D91"/>
    <w:rsid w:val="00C63780"/>
    <w:rsid w:val="00C639D0"/>
    <w:rsid w:val="00C63C16"/>
    <w:rsid w:val="00C63DBE"/>
    <w:rsid w:val="00C63F06"/>
    <w:rsid w:val="00C64265"/>
    <w:rsid w:val="00C64938"/>
    <w:rsid w:val="00C64D19"/>
    <w:rsid w:val="00C64E92"/>
    <w:rsid w:val="00C65372"/>
    <w:rsid w:val="00C6537F"/>
    <w:rsid w:val="00C65E34"/>
    <w:rsid w:val="00C6607E"/>
    <w:rsid w:val="00C6611B"/>
    <w:rsid w:val="00C664AD"/>
    <w:rsid w:val="00C666F0"/>
    <w:rsid w:val="00C6694F"/>
    <w:rsid w:val="00C66978"/>
    <w:rsid w:val="00C66C0C"/>
    <w:rsid w:val="00C66CBF"/>
    <w:rsid w:val="00C670B0"/>
    <w:rsid w:val="00C67136"/>
    <w:rsid w:val="00C671ED"/>
    <w:rsid w:val="00C67294"/>
    <w:rsid w:val="00C677BE"/>
    <w:rsid w:val="00C6780D"/>
    <w:rsid w:val="00C67952"/>
    <w:rsid w:val="00C70359"/>
    <w:rsid w:val="00C70849"/>
    <w:rsid w:val="00C71059"/>
    <w:rsid w:val="00C711BB"/>
    <w:rsid w:val="00C71624"/>
    <w:rsid w:val="00C718D9"/>
    <w:rsid w:val="00C72260"/>
    <w:rsid w:val="00C72329"/>
    <w:rsid w:val="00C723A9"/>
    <w:rsid w:val="00C7291D"/>
    <w:rsid w:val="00C72D58"/>
    <w:rsid w:val="00C732FA"/>
    <w:rsid w:val="00C7333F"/>
    <w:rsid w:val="00C73525"/>
    <w:rsid w:val="00C73709"/>
    <w:rsid w:val="00C73F87"/>
    <w:rsid w:val="00C740EC"/>
    <w:rsid w:val="00C74616"/>
    <w:rsid w:val="00C74D0E"/>
    <w:rsid w:val="00C74F8E"/>
    <w:rsid w:val="00C75274"/>
    <w:rsid w:val="00C75410"/>
    <w:rsid w:val="00C756B7"/>
    <w:rsid w:val="00C75CA8"/>
    <w:rsid w:val="00C75EBD"/>
    <w:rsid w:val="00C76515"/>
    <w:rsid w:val="00C7666B"/>
    <w:rsid w:val="00C766BE"/>
    <w:rsid w:val="00C76CD5"/>
    <w:rsid w:val="00C777A1"/>
    <w:rsid w:val="00C77DBC"/>
    <w:rsid w:val="00C801CB"/>
    <w:rsid w:val="00C804B9"/>
    <w:rsid w:val="00C807ED"/>
    <w:rsid w:val="00C80BF1"/>
    <w:rsid w:val="00C80BFE"/>
    <w:rsid w:val="00C80FA0"/>
    <w:rsid w:val="00C80FB5"/>
    <w:rsid w:val="00C815FD"/>
    <w:rsid w:val="00C81BC4"/>
    <w:rsid w:val="00C8209F"/>
    <w:rsid w:val="00C821D0"/>
    <w:rsid w:val="00C821E7"/>
    <w:rsid w:val="00C821EE"/>
    <w:rsid w:val="00C82C47"/>
    <w:rsid w:val="00C82D9C"/>
    <w:rsid w:val="00C83491"/>
    <w:rsid w:val="00C837A5"/>
    <w:rsid w:val="00C83C45"/>
    <w:rsid w:val="00C83F59"/>
    <w:rsid w:val="00C83F6A"/>
    <w:rsid w:val="00C843A4"/>
    <w:rsid w:val="00C84DC8"/>
    <w:rsid w:val="00C84DCD"/>
    <w:rsid w:val="00C8536A"/>
    <w:rsid w:val="00C85423"/>
    <w:rsid w:val="00C85809"/>
    <w:rsid w:val="00C85938"/>
    <w:rsid w:val="00C85D5A"/>
    <w:rsid w:val="00C86342"/>
    <w:rsid w:val="00C86CBA"/>
    <w:rsid w:val="00C873E7"/>
    <w:rsid w:val="00C873FD"/>
    <w:rsid w:val="00C87692"/>
    <w:rsid w:val="00C87906"/>
    <w:rsid w:val="00C87C4C"/>
    <w:rsid w:val="00C87E5D"/>
    <w:rsid w:val="00C87FEB"/>
    <w:rsid w:val="00C900BE"/>
    <w:rsid w:val="00C9075B"/>
    <w:rsid w:val="00C9083B"/>
    <w:rsid w:val="00C90E13"/>
    <w:rsid w:val="00C90ED3"/>
    <w:rsid w:val="00C91B86"/>
    <w:rsid w:val="00C92199"/>
    <w:rsid w:val="00C92281"/>
    <w:rsid w:val="00C925F1"/>
    <w:rsid w:val="00C927AC"/>
    <w:rsid w:val="00C92945"/>
    <w:rsid w:val="00C92B3D"/>
    <w:rsid w:val="00C93213"/>
    <w:rsid w:val="00C9347E"/>
    <w:rsid w:val="00C934E4"/>
    <w:rsid w:val="00C936B4"/>
    <w:rsid w:val="00C93773"/>
    <w:rsid w:val="00C9396A"/>
    <w:rsid w:val="00C93A15"/>
    <w:rsid w:val="00C93C30"/>
    <w:rsid w:val="00C93E34"/>
    <w:rsid w:val="00C941C0"/>
    <w:rsid w:val="00C94458"/>
    <w:rsid w:val="00C947C3"/>
    <w:rsid w:val="00C94FEE"/>
    <w:rsid w:val="00C950FB"/>
    <w:rsid w:val="00C95653"/>
    <w:rsid w:val="00C9586B"/>
    <w:rsid w:val="00C95B47"/>
    <w:rsid w:val="00C95BF1"/>
    <w:rsid w:val="00C9618B"/>
    <w:rsid w:val="00C96431"/>
    <w:rsid w:val="00C9644A"/>
    <w:rsid w:val="00C96DAC"/>
    <w:rsid w:val="00C97072"/>
    <w:rsid w:val="00C973F9"/>
    <w:rsid w:val="00CA00CB"/>
    <w:rsid w:val="00CA03EE"/>
    <w:rsid w:val="00CA0793"/>
    <w:rsid w:val="00CA09AE"/>
    <w:rsid w:val="00CA0A1D"/>
    <w:rsid w:val="00CA0C06"/>
    <w:rsid w:val="00CA0C1F"/>
    <w:rsid w:val="00CA0FB4"/>
    <w:rsid w:val="00CA12A5"/>
    <w:rsid w:val="00CA1590"/>
    <w:rsid w:val="00CA17CF"/>
    <w:rsid w:val="00CA1CD0"/>
    <w:rsid w:val="00CA1ED5"/>
    <w:rsid w:val="00CA1F09"/>
    <w:rsid w:val="00CA20C2"/>
    <w:rsid w:val="00CA280A"/>
    <w:rsid w:val="00CA2845"/>
    <w:rsid w:val="00CA2EB3"/>
    <w:rsid w:val="00CA3673"/>
    <w:rsid w:val="00CA3CF7"/>
    <w:rsid w:val="00CA4174"/>
    <w:rsid w:val="00CA4514"/>
    <w:rsid w:val="00CA459D"/>
    <w:rsid w:val="00CA4998"/>
    <w:rsid w:val="00CA4B07"/>
    <w:rsid w:val="00CA4BB1"/>
    <w:rsid w:val="00CA4DB8"/>
    <w:rsid w:val="00CA4F74"/>
    <w:rsid w:val="00CA5430"/>
    <w:rsid w:val="00CA5439"/>
    <w:rsid w:val="00CA5789"/>
    <w:rsid w:val="00CA5F5A"/>
    <w:rsid w:val="00CA660C"/>
    <w:rsid w:val="00CA6A5A"/>
    <w:rsid w:val="00CA746C"/>
    <w:rsid w:val="00CA75AE"/>
    <w:rsid w:val="00CA7653"/>
    <w:rsid w:val="00CA76BD"/>
    <w:rsid w:val="00CA7AAF"/>
    <w:rsid w:val="00CA7CB0"/>
    <w:rsid w:val="00CB039D"/>
    <w:rsid w:val="00CB0464"/>
    <w:rsid w:val="00CB092F"/>
    <w:rsid w:val="00CB0D46"/>
    <w:rsid w:val="00CB0E5E"/>
    <w:rsid w:val="00CB0EB7"/>
    <w:rsid w:val="00CB0F6F"/>
    <w:rsid w:val="00CB1179"/>
    <w:rsid w:val="00CB1731"/>
    <w:rsid w:val="00CB1774"/>
    <w:rsid w:val="00CB1946"/>
    <w:rsid w:val="00CB1A64"/>
    <w:rsid w:val="00CB1C9E"/>
    <w:rsid w:val="00CB2136"/>
    <w:rsid w:val="00CB27DC"/>
    <w:rsid w:val="00CB27FD"/>
    <w:rsid w:val="00CB2B22"/>
    <w:rsid w:val="00CB2D30"/>
    <w:rsid w:val="00CB304E"/>
    <w:rsid w:val="00CB36EE"/>
    <w:rsid w:val="00CB3D65"/>
    <w:rsid w:val="00CB49EA"/>
    <w:rsid w:val="00CB6326"/>
    <w:rsid w:val="00CB64BA"/>
    <w:rsid w:val="00CB6A9D"/>
    <w:rsid w:val="00CB7236"/>
    <w:rsid w:val="00CB742A"/>
    <w:rsid w:val="00CB74C0"/>
    <w:rsid w:val="00CB7851"/>
    <w:rsid w:val="00CB7F13"/>
    <w:rsid w:val="00CB7F70"/>
    <w:rsid w:val="00CC0065"/>
    <w:rsid w:val="00CC0092"/>
    <w:rsid w:val="00CC0432"/>
    <w:rsid w:val="00CC0590"/>
    <w:rsid w:val="00CC09E9"/>
    <w:rsid w:val="00CC0D4A"/>
    <w:rsid w:val="00CC0E0B"/>
    <w:rsid w:val="00CC0F12"/>
    <w:rsid w:val="00CC2232"/>
    <w:rsid w:val="00CC23FF"/>
    <w:rsid w:val="00CC2427"/>
    <w:rsid w:val="00CC267A"/>
    <w:rsid w:val="00CC2C3C"/>
    <w:rsid w:val="00CC2DE8"/>
    <w:rsid w:val="00CC2F06"/>
    <w:rsid w:val="00CC3571"/>
    <w:rsid w:val="00CC3BA8"/>
    <w:rsid w:val="00CC4139"/>
    <w:rsid w:val="00CC41D5"/>
    <w:rsid w:val="00CC4435"/>
    <w:rsid w:val="00CC4F60"/>
    <w:rsid w:val="00CC56D6"/>
    <w:rsid w:val="00CC5BC1"/>
    <w:rsid w:val="00CC6691"/>
    <w:rsid w:val="00CC6AA9"/>
    <w:rsid w:val="00CC7124"/>
    <w:rsid w:val="00CC7215"/>
    <w:rsid w:val="00CC7B81"/>
    <w:rsid w:val="00CD0142"/>
    <w:rsid w:val="00CD0157"/>
    <w:rsid w:val="00CD091D"/>
    <w:rsid w:val="00CD0B9A"/>
    <w:rsid w:val="00CD0F32"/>
    <w:rsid w:val="00CD136B"/>
    <w:rsid w:val="00CD1631"/>
    <w:rsid w:val="00CD19C2"/>
    <w:rsid w:val="00CD1CC0"/>
    <w:rsid w:val="00CD1D91"/>
    <w:rsid w:val="00CD1FC2"/>
    <w:rsid w:val="00CD1FCA"/>
    <w:rsid w:val="00CD22D4"/>
    <w:rsid w:val="00CD2391"/>
    <w:rsid w:val="00CD23F2"/>
    <w:rsid w:val="00CD29FC"/>
    <w:rsid w:val="00CD2AC0"/>
    <w:rsid w:val="00CD2B9D"/>
    <w:rsid w:val="00CD3328"/>
    <w:rsid w:val="00CD347B"/>
    <w:rsid w:val="00CD34CB"/>
    <w:rsid w:val="00CD398B"/>
    <w:rsid w:val="00CD3BF3"/>
    <w:rsid w:val="00CD3C04"/>
    <w:rsid w:val="00CD3D68"/>
    <w:rsid w:val="00CD4040"/>
    <w:rsid w:val="00CD4515"/>
    <w:rsid w:val="00CD4937"/>
    <w:rsid w:val="00CD4B11"/>
    <w:rsid w:val="00CD4EEF"/>
    <w:rsid w:val="00CD50EE"/>
    <w:rsid w:val="00CD51F0"/>
    <w:rsid w:val="00CD60E5"/>
    <w:rsid w:val="00CD6468"/>
    <w:rsid w:val="00CD6608"/>
    <w:rsid w:val="00CD6628"/>
    <w:rsid w:val="00CD67A7"/>
    <w:rsid w:val="00CD68F4"/>
    <w:rsid w:val="00CD6CE1"/>
    <w:rsid w:val="00CD6E32"/>
    <w:rsid w:val="00CD6FC4"/>
    <w:rsid w:val="00CD76F2"/>
    <w:rsid w:val="00CD77DC"/>
    <w:rsid w:val="00CD7922"/>
    <w:rsid w:val="00CD7B3F"/>
    <w:rsid w:val="00CD7C7D"/>
    <w:rsid w:val="00CD7EF4"/>
    <w:rsid w:val="00CE017C"/>
    <w:rsid w:val="00CE07F6"/>
    <w:rsid w:val="00CE0D01"/>
    <w:rsid w:val="00CE16DB"/>
    <w:rsid w:val="00CE19E6"/>
    <w:rsid w:val="00CE1B80"/>
    <w:rsid w:val="00CE2552"/>
    <w:rsid w:val="00CE2897"/>
    <w:rsid w:val="00CE2A21"/>
    <w:rsid w:val="00CE2BF3"/>
    <w:rsid w:val="00CE315D"/>
    <w:rsid w:val="00CE3325"/>
    <w:rsid w:val="00CE33CC"/>
    <w:rsid w:val="00CE41BB"/>
    <w:rsid w:val="00CE41D0"/>
    <w:rsid w:val="00CE4E69"/>
    <w:rsid w:val="00CE4FF7"/>
    <w:rsid w:val="00CE5282"/>
    <w:rsid w:val="00CE625C"/>
    <w:rsid w:val="00CE67C1"/>
    <w:rsid w:val="00CE6B91"/>
    <w:rsid w:val="00CE6BE0"/>
    <w:rsid w:val="00CE6C1C"/>
    <w:rsid w:val="00CE7549"/>
    <w:rsid w:val="00CE785D"/>
    <w:rsid w:val="00CE7E58"/>
    <w:rsid w:val="00CF0B77"/>
    <w:rsid w:val="00CF0DA8"/>
    <w:rsid w:val="00CF107E"/>
    <w:rsid w:val="00CF11F8"/>
    <w:rsid w:val="00CF157B"/>
    <w:rsid w:val="00CF1A5F"/>
    <w:rsid w:val="00CF1A81"/>
    <w:rsid w:val="00CF1F16"/>
    <w:rsid w:val="00CF2CC5"/>
    <w:rsid w:val="00CF351B"/>
    <w:rsid w:val="00CF35E9"/>
    <w:rsid w:val="00CF385F"/>
    <w:rsid w:val="00CF3957"/>
    <w:rsid w:val="00CF399B"/>
    <w:rsid w:val="00CF3BF8"/>
    <w:rsid w:val="00CF54AE"/>
    <w:rsid w:val="00CF5E0C"/>
    <w:rsid w:val="00CF60D4"/>
    <w:rsid w:val="00CF622E"/>
    <w:rsid w:val="00CF66B1"/>
    <w:rsid w:val="00CF67CD"/>
    <w:rsid w:val="00CF697E"/>
    <w:rsid w:val="00CF6B13"/>
    <w:rsid w:val="00CF6B5D"/>
    <w:rsid w:val="00CF700E"/>
    <w:rsid w:val="00CF7150"/>
    <w:rsid w:val="00CF784B"/>
    <w:rsid w:val="00CF7E9A"/>
    <w:rsid w:val="00D002AF"/>
    <w:rsid w:val="00D01273"/>
    <w:rsid w:val="00D012A5"/>
    <w:rsid w:val="00D028F3"/>
    <w:rsid w:val="00D029E4"/>
    <w:rsid w:val="00D02A8B"/>
    <w:rsid w:val="00D02F00"/>
    <w:rsid w:val="00D03205"/>
    <w:rsid w:val="00D034B1"/>
    <w:rsid w:val="00D03636"/>
    <w:rsid w:val="00D036B7"/>
    <w:rsid w:val="00D037F0"/>
    <w:rsid w:val="00D03CB2"/>
    <w:rsid w:val="00D044BD"/>
    <w:rsid w:val="00D04AE8"/>
    <w:rsid w:val="00D04C1F"/>
    <w:rsid w:val="00D055DB"/>
    <w:rsid w:val="00D0591A"/>
    <w:rsid w:val="00D06043"/>
    <w:rsid w:val="00D068A0"/>
    <w:rsid w:val="00D06941"/>
    <w:rsid w:val="00D06AE2"/>
    <w:rsid w:val="00D06B34"/>
    <w:rsid w:val="00D0763A"/>
    <w:rsid w:val="00D07BAD"/>
    <w:rsid w:val="00D07C64"/>
    <w:rsid w:val="00D07E6B"/>
    <w:rsid w:val="00D10ADA"/>
    <w:rsid w:val="00D10FFE"/>
    <w:rsid w:val="00D11128"/>
    <w:rsid w:val="00D1123B"/>
    <w:rsid w:val="00D115FC"/>
    <w:rsid w:val="00D1165A"/>
    <w:rsid w:val="00D11724"/>
    <w:rsid w:val="00D11D34"/>
    <w:rsid w:val="00D12005"/>
    <w:rsid w:val="00D124DD"/>
    <w:rsid w:val="00D12937"/>
    <w:rsid w:val="00D12B99"/>
    <w:rsid w:val="00D12FB9"/>
    <w:rsid w:val="00D13094"/>
    <w:rsid w:val="00D13A7C"/>
    <w:rsid w:val="00D13B40"/>
    <w:rsid w:val="00D14039"/>
    <w:rsid w:val="00D1409C"/>
    <w:rsid w:val="00D142D3"/>
    <w:rsid w:val="00D1468F"/>
    <w:rsid w:val="00D146D6"/>
    <w:rsid w:val="00D14CA4"/>
    <w:rsid w:val="00D14CFB"/>
    <w:rsid w:val="00D14F87"/>
    <w:rsid w:val="00D150CF"/>
    <w:rsid w:val="00D15282"/>
    <w:rsid w:val="00D15355"/>
    <w:rsid w:val="00D15785"/>
    <w:rsid w:val="00D15B51"/>
    <w:rsid w:val="00D15BE9"/>
    <w:rsid w:val="00D15E46"/>
    <w:rsid w:val="00D15FBE"/>
    <w:rsid w:val="00D1691D"/>
    <w:rsid w:val="00D16A30"/>
    <w:rsid w:val="00D17A5D"/>
    <w:rsid w:val="00D17ABB"/>
    <w:rsid w:val="00D17F05"/>
    <w:rsid w:val="00D20268"/>
    <w:rsid w:val="00D20951"/>
    <w:rsid w:val="00D20B12"/>
    <w:rsid w:val="00D20BD8"/>
    <w:rsid w:val="00D21000"/>
    <w:rsid w:val="00D21316"/>
    <w:rsid w:val="00D21806"/>
    <w:rsid w:val="00D21A3D"/>
    <w:rsid w:val="00D21B52"/>
    <w:rsid w:val="00D21EEC"/>
    <w:rsid w:val="00D22AD6"/>
    <w:rsid w:val="00D22E77"/>
    <w:rsid w:val="00D22FA4"/>
    <w:rsid w:val="00D23097"/>
    <w:rsid w:val="00D236BF"/>
    <w:rsid w:val="00D23A4F"/>
    <w:rsid w:val="00D23CAF"/>
    <w:rsid w:val="00D24769"/>
    <w:rsid w:val="00D2494F"/>
    <w:rsid w:val="00D24B48"/>
    <w:rsid w:val="00D24E9D"/>
    <w:rsid w:val="00D257A4"/>
    <w:rsid w:val="00D25C7C"/>
    <w:rsid w:val="00D25E8F"/>
    <w:rsid w:val="00D25EB2"/>
    <w:rsid w:val="00D2607D"/>
    <w:rsid w:val="00D261F1"/>
    <w:rsid w:val="00D262E7"/>
    <w:rsid w:val="00D2683B"/>
    <w:rsid w:val="00D27035"/>
    <w:rsid w:val="00D272CD"/>
    <w:rsid w:val="00D2754D"/>
    <w:rsid w:val="00D27C3B"/>
    <w:rsid w:val="00D27CBE"/>
    <w:rsid w:val="00D3000A"/>
    <w:rsid w:val="00D30740"/>
    <w:rsid w:val="00D30D01"/>
    <w:rsid w:val="00D30F4D"/>
    <w:rsid w:val="00D311A3"/>
    <w:rsid w:val="00D3122E"/>
    <w:rsid w:val="00D312FC"/>
    <w:rsid w:val="00D315C1"/>
    <w:rsid w:val="00D31706"/>
    <w:rsid w:val="00D3170E"/>
    <w:rsid w:val="00D31773"/>
    <w:rsid w:val="00D318A9"/>
    <w:rsid w:val="00D3210B"/>
    <w:rsid w:val="00D32548"/>
    <w:rsid w:val="00D3278F"/>
    <w:rsid w:val="00D327D0"/>
    <w:rsid w:val="00D32A6C"/>
    <w:rsid w:val="00D32B39"/>
    <w:rsid w:val="00D330AB"/>
    <w:rsid w:val="00D330B0"/>
    <w:rsid w:val="00D33323"/>
    <w:rsid w:val="00D335BF"/>
    <w:rsid w:val="00D3391E"/>
    <w:rsid w:val="00D33EBD"/>
    <w:rsid w:val="00D34569"/>
    <w:rsid w:val="00D34621"/>
    <w:rsid w:val="00D34F69"/>
    <w:rsid w:val="00D35297"/>
    <w:rsid w:val="00D35353"/>
    <w:rsid w:val="00D35F74"/>
    <w:rsid w:val="00D361A5"/>
    <w:rsid w:val="00D363CA"/>
    <w:rsid w:val="00D371DD"/>
    <w:rsid w:val="00D378D4"/>
    <w:rsid w:val="00D37D07"/>
    <w:rsid w:val="00D4070E"/>
    <w:rsid w:val="00D4076A"/>
    <w:rsid w:val="00D4082D"/>
    <w:rsid w:val="00D40B24"/>
    <w:rsid w:val="00D40C8D"/>
    <w:rsid w:val="00D41763"/>
    <w:rsid w:val="00D42362"/>
    <w:rsid w:val="00D423BF"/>
    <w:rsid w:val="00D4246D"/>
    <w:rsid w:val="00D42492"/>
    <w:rsid w:val="00D42779"/>
    <w:rsid w:val="00D4335A"/>
    <w:rsid w:val="00D439C4"/>
    <w:rsid w:val="00D43B93"/>
    <w:rsid w:val="00D43CAB"/>
    <w:rsid w:val="00D43E78"/>
    <w:rsid w:val="00D44A75"/>
    <w:rsid w:val="00D451FF"/>
    <w:rsid w:val="00D4522C"/>
    <w:rsid w:val="00D453D7"/>
    <w:rsid w:val="00D453ED"/>
    <w:rsid w:val="00D4568B"/>
    <w:rsid w:val="00D457D3"/>
    <w:rsid w:val="00D45B55"/>
    <w:rsid w:val="00D45D05"/>
    <w:rsid w:val="00D45E64"/>
    <w:rsid w:val="00D45E8D"/>
    <w:rsid w:val="00D463BC"/>
    <w:rsid w:val="00D46647"/>
    <w:rsid w:val="00D46BFB"/>
    <w:rsid w:val="00D46E1D"/>
    <w:rsid w:val="00D4738E"/>
    <w:rsid w:val="00D502FD"/>
    <w:rsid w:val="00D503C5"/>
    <w:rsid w:val="00D505F6"/>
    <w:rsid w:val="00D505FB"/>
    <w:rsid w:val="00D508A6"/>
    <w:rsid w:val="00D508FE"/>
    <w:rsid w:val="00D50B17"/>
    <w:rsid w:val="00D50BAE"/>
    <w:rsid w:val="00D50E03"/>
    <w:rsid w:val="00D51563"/>
    <w:rsid w:val="00D51EDD"/>
    <w:rsid w:val="00D5252D"/>
    <w:rsid w:val="00D52F91"/>
    <w:rsid w:val="00D5317D"/>
    <w:rsid w:val="00D5342B"/>
    <w:rsid w:val="00D53656"/>
    <w:rsid w:val="00D53A47"/>
    <w:rsid w:val="00D53B80"/>
    <w:rsid w:val="00D54929"/>
    <w:rsid w:val="00D54D46"/>
    <w:rsid w:val="00D550C9"/>
    <w:rsid w:val="00D55266"/>
    <w:rsid w:val="00D55375"/>
    <w:rsid w:val="00D55710"/>
    <w:rsid w:val="00D558BA"/>
    <w:rsid w:val="00D55907"/>
    <w:rsid w:val="00D559DE"/>
    <w:rsid w:val="00D55B4A"/>
    <w:rsid w:val="00D562F4"/>
    <w:rsid w:val="00D5634B"/>
    <w:rsid w:val="00D563B6"/>
    <w:rsid w:val="00D5677C"/>
    <w:rsid w:val="00D5696F"/>
    <w:rsid w:val="00D57330"/>
    <w:rsid w:val="00D57A74"/>
    <w:rsid w:val="00D57DED"/>
    <w:rsid w:val="00D607DB"/>
    <w:rsid w:val="00D60852"/>
    <w:rsid w:val="00D60A59"/>
    <w:rsid w:val="00D60C00"/>
    <w:rsid w:val="00D60F42"/>
    <w:rsid w:val="00D610E7"/>
    <w:rsid w:val="00D61336"/>
    <w:rsid w:val="00D61B23"/>
    <w:rsid w:val="00D626C6"/>
    <w:rsid w:val="00D62BCD"/>
    <w:rsid w:val="00D63113"/>
    <w:rsid w:val="00D633B8"/>
    <w:rsid w:val="00D6359B"/>
    <w:rsid w:val="00D63937"/>
    <w:rsid w:val="00D63BEF"/>
    <w:rsid w:val="00D63E6A"/>
    <w:rsid w:val="00D63EBE"/>
    <w:rsid w:val="00D63EEE"/>
    <w:rsid w:val="00D641DA"/>
    <w:rsid w:val="00D6438D"/>
    <w:rsid w:val="00D643F4"/>
    <w:rsid w:val="00D646D3"/>
    <w:rsid w:val="00D64756"/>
    <w:rsid w:val="00D649AC"/>
    <w:rsid w:val="00D65386"/>
    <w:rsid w:val="00D65AF2"/>
    <w:rsid w:val="00D6615A"/>
    <w:rsid w:val="00D66845"/>
    <w:rsid w:val="00D66A5F"/>
    <w:rsid w:val="00D66CA0"/>
    <w:rsid w:val="00D66CFE"/>
    <w:rsid w:val="00D67112"/>
    <w:rsid w:val="00D67151"/>
    <w:rsid w:val="00D6717A"/>
    <w:rsid w:val="00D67406"/>
    <w:rsid w:val="00D67AE1"/>
    <w:rsid w:val="00D705DE"/>
    <w:rsid w:val="00D705F6"/>
    <w:rsid w:val="00D70863"/>
    <w:rsid w:val="00D70F9D"/>
    <w:rsid w:val="00D71088"/>
    <w:rsid w:val="00D71156"/>
    <w:rsid w:val="00D715BD"/>
    <w:rsid w:val="00D71779"/>
    <w:rsid w:val="00D720EF"/>
    <w:rsid w:val="00D7214D"/>
    <w:rsid w:val="00D72314"/>
    <w:rsid w:val="00D728DD"/>
    <w:rsid w:val="00D729D7"/>
    <w:rsid w:val="00D72CB6"/>
    <w:rsid w:val="00D72CED"/>
    <w:rsid w:val="00D72EB7"/>
    <w:rsid w:val="00D72EEB"/>
    <w:rsid w:val="00D72F7F"/>
    <w:rsid w:val="00D731AC"/>
    <w:rsid w:val="00D73470"/>
    <w:rsid w:val="00D73907"/>
    <w:rsid w:val="00D739B9"/>
    <w:rsid w:val="00D73C2A"/>
    <w:rsid w:val="00D73E0F"/>
    <w:rsid w:val="00D74099"/>
    <w:rsid w:val="00D740E3"/>
    <w:rsid w:val="00D743FA"/>
    <w:rsid w:val="00D744AE"/>
    <w:rsid w:val="00D74C68"/>
    <w:rsid w:val="00D74CD3"/>
    <w:rsid w:val="00D74EF7"/>
    <w:rsid w:val="00D75028"/>
    <w:rsid w:val="00D75112"/>
    <w:rsid w:val="00D75129"/>
    <w:rsid w:val="00D755E7"/>
    <w:rsid w:val="00D75C98"/>
    <w:rsid w:val="00D75F70"/>
    <w:rsid w:val="00D768A3"/>
    <w:rsid w:val="00D768AA"/>
    <w:rsid w:val="00D76C08"/>
    <w:rsid w:val="00D76CA7"/>
    <w:rsid w:val="00D76D03"/>
    <w:rsid w:val="00D76D26"/>
    <w:rsid w:val="00D76D59"/>
    <w:rsid w:val="00D76E77"/>
    <w:rsid w:val="00D7708F"/>
    <w:rsid w:val="00D770D2"/>
    <w:rsid w:val="00D774C1"/>
    <w:rsid w:val="00D77A75"/>
    <w:rsid w:val="00D77E25"/>
    <w:rsid w:val="00D77E98"/>
    <w:rsid w:val="00D80576"/>
    <w:rsid w:val="00D80A68"/>
    <w:rsid w:val="00D80B73"/>
    <w:rsid w:val="00D80BE8"/>
    <w:rsid w:val="00D80C13"/>
    <w:rsid w:val="00D80E4D"/>
    <w:rsid w:val="00D81343"/>
    <w:rsid w:val="00D8143E"/>
    <w:rsid w:val="00D8168D"/>
    <w:rsid w:val="00D81772"/>
    <w:rsid w:val="00D81E18"/>
    <w:rsid w:val="00D81E3B"/>
    <w:rsid w:val="00D8263E"/>
    <w:rsid w:val="00D829E6"/>
    <w:rsid w:val="00D82AC7"/>
    <w:rsid w:val="00D82D1D"/>
    <w:rsid w:val="00D82D40"/>
    <w:rsid w:val="00D83151"/>
    <w:rsid w:val="00D839EB"/>
    <w:rsid w:val="00D83A1F"/>
    <w:rsid w:val="00D83BC4"/>
    <w:rsid w:val="00D83D50"/>
    <w:rsid w:val="00D83E44"/>
    <w:rsid w:val="00D83FE9"/>
    <w:rsid w:val="00D84005"/>
    <w:rsid w:val="00D843A1"/>
    <w:rsid w:val="00D85365"/>
    <w:rsid w:val="00D853A9"/>
    <w:rsid w:val="00D85CDF"/>
    <w:rsid w:val="00D85D0E"/>
    <w:rsid w:val="00D86096"/>
    <w:rsid w:val="00D8631B"/>
    <w:rsid w:val="00D86476"/>
    <w:rsid w:val="00D8689B"/>
    <w:rsid w:val="00D869E5"/>
    <w:rsid w:val="00D86B56"/>
    <w:rsid w:val="00D86D7D"/>
    <w:rsid w:val="00D87467"/>
    <w:rsid w:val="00D87613"/>
    <w:rsid w:val="00D8776C"/>
    <w:rsid w:val="00D878AD"/>
    <w:rsid w:val="00D87C2E"/>
    <w:rsid w:val="00D904B0"/>
    <w:rsid w:val="00D909F1"/>
    <w:rsid w:val="00D911F8"/>
    <w:rsid w:val="00D9130B"/>
    <w:rsid w:val="00D91B9A"/>
    <w:rsid w:val="00D91DEC"/>
    <w:rsid w:val="00D91ECA"/>
    <w:rsid w:val="00D9211C"/>
    <w:rsid w:val="00D922E2"/>
    <w:rsid w:val="00D922FF"/>
    <w:rsid w:val="00D92A3F"/>
    <w:rsid w:val="00D93142"/>
    <w:rsid w:val="00D9361E"/>
    <w:rsid w:val="00D93731"/>
    <w:rsid w:val="00D939A5"/>
    <w:rsid w:val="00D93BF8"/>
    <w:rsid w:val="00D94B46"/>
    <w:rsid w:val="00D94F7E"/>
    <w:rsid w:val="00D950C0"/>
    <w:rsid w:val="00D95197"/>
    <w:rsid w:val="00D956C4"/>
    <w:rsid w:val="00D9583C"/>
    <w:rsid w:val="00D95944"/>
    <w:rsid w:val="00D95A1C"/>
    <w:rsid w:val="00D95F70"/>
    <w:rsid w:val="00D9628E"/>
    <w:rsid w:val="00D96BDA"/>
    <w:rsid w:val="00D96FB5"/>
    <w:rsid w:val="00D9712E"/>
    <w:rsid w:val="00D9764E"/>
    <w:rsid w:val="00D9772D"/>
    <w:rsid w:val="00D9789A"/>
    <w:rsid w:val="00D97E85"/>
    <w:rsid w:val="00DA0936"/>
    <w:rsid w:val="00DA095C"/>
    <w:rsid w:val="00DA0A57"/>
    <w:rsid w:val="00DA0B2B"/>
    <w:rsid w:val="00DA0C27"/>
    <w:rsid w:val="00DA0D0B"/>
    <w:rsid w:val="00DA12F8"/>
    <w:rsid w:val="00DA1456"/>
    <w:rsid w:val="00DA165B"/>
    <w:rsid w:val="00DA1877"/>
    <w:rsid w:val="00DA1939"/>
    <w:rsid w:val="00DA20F8"/>
    <w:rsid w:val="00DA23EB"/>
    <w:rsid w:val="00DA26F0"/>
    <w:rsid w:val="00DA288D"/>
    <w:rsid w:val="00DA2A21"/>
    <w:rsid w:val="00DA2C66"/>
    <w:rsid w:val="00DA2E43"/>
    <w:rsid w:val="00DA2F10"/>
    <w:rsid w:val="00DA326C"/>
    <w:rsid w:val="00DA34AF"/>
    <w:rsid w:val="00DA3966"/>
    <w:rsid w:val="00DA3CAB"/>
    <w:rsid w:val="00DA4571"/>
    <w:rsid w:val="00DA4DA3"/>
    <w:rsid w:val="00DA4F41"/>
    <w:rsid w:val="00DA51D7"/>
    <w:rsid w:val="00DA547B"/>
    <w:rsid w:val="00DA5889"/>
    <w:rsid w:val="00DA5992"/>
    <w:rsid w:val="00DA67AB"/>
    <w:rsid w:val="00DA6BFA"/>
    <w:rsid w:val="00DA6D32"/>
    <w:rsid w:val="00DA6ECB"/>
    <w:rsid w:val="00DA7396"/>
    <w:rsid w:val="00DA7484"/>
    <w:rsid w:val="00DA75B8"/>
    <w:rsid w:val="00DB0020"/>
    <w:rsid w:val="00DB0273"/>
    <w:rsid w:val="00DB047A"/>
    <w:rsid w:val="00DB0BC4"/>
    <w:rsid w:val="00DB0CB8"/>
    <w:rsid w:val="00DB0D15"/>
    <w:rsid w:val="00DB0DF2"/>
    <w:rsid w:val="00DB105F"/>
    <w:rsid w:val="00DB1195"/>
    <w:rsid w:val="00DB1211"/>
    <w:rsid w:val="00DB126F"/>
    <w:rsid w:val="00DB15A0"/>
    <w:rsid w:val="00DB2884"/>
    <w:rsid w:val="00DB28D8"/>
    <w:rsid w:val="00DB2A5D"/>
    <w:rsid w:val="00DB2D4B"/>
    <w:rsid w:val="00DB2DFD"/>
    <w:rsid w:val="00DB3B28"/>
    <w:rsid w:val="00DB3EA9"/>
    <w:rsid w:val="00DB401E"/>
    <w:rsid w:val="00DB42DE"/>
    <w:rsid w:val="00DB49E0"/>
    <w:rsid w:val="00DB4CE4"/>
    <w:rsid w:val="00DB4E0E"/>
    <w:rsid w:val="00DB51BB"/>
    <w:rsid w:val="00DB55E0"/>
    <w:rsid w:val="00DB5A97"/>
    <w:rsid w:val="00DB648E"/>
    <w:rsid w:val="00DB6C29"/>
    <w:rsid w:val="00DB6F0E"/>
    <w:rsid w:val="00DB709B"/>
    <w:rsid w:val="00DB7334"/>
    <w:rsid w:val="00DB74F8"/>
    <w:rsid w:val="00DB7650"/>
    <w:rsid w:val="00DB7A81"/>
    <w:rsid w:val="00DB7C08"/>
    <w:rsid w:val="00DB7D9F"/>
    <w:rsid w:val="00DC0568"/>
    <w:rsid w:val="00DC07C5"/>
    <w:rsid w:val="00DC07CE"/>
    <w:rsid w:val="00DC087B"/>
    <w:rsid w:val="00DC0AF4"/>
    <w:rsid w:val="00DC0B33"/>
    <w:rsid w:val="00DC1031"/>
    <w:rsid w:val="00DC14AE"/>
    <w:rsid w:val="00DC170B"/>
    <w:rsid w:val="00DC1A2D"/>
    <w:rsid w:val="00DC2287"/>
    <w:rsid w:val="00DC262F"/>
    <w:rsid w:val="00DC30E4"/>
    <w:rsid w:val="00DC314E"/>
    <w:rsid w:val="00DC3486"/>
    <w:rsid w:val="00DC37BE"/>
    <w:rsid w:val="00DC39B0"/>
    <w:rsid w:val="00DC3D3F"/>
    <w:rsid w:val="00DC42C3"/>
    <w:rsid w:val="00DC482F"/>
    <w:rsid w:val="00DC4953"/>
    <w:rsid w:val="00DC4AB7"/>
    <w:rsid w:val="00DC55D1"/>
    <w:rsid w:val="00DC5DF3"/>
    <w:rsid w:val="00DC631B"/>
    <w:rsid w:val="00DC677C"/>
    <w:rsid w:val="00DC6FFF"/>
    <w:rsid w:val="00DC72F7"/>
    <w:rsid w:val="00DC7915"/>
    <w:rsid w:val="00DC7A87"/>
    <w:rsid w:val="00DD0288"/>
    <w:rsid w:val="00DD0893"/>
    <w:rsid w:val="00DD0900"/>
    <w:rsid w:val="00DD0A34"/>
    <w:rsid w:val="00DD0B8D"/>
    <w:rsid w:val="00DD0E87"/>
    <w:rsid w:val="00DD115C"/>
    <w:rsid w:val="00DD1251"/>
    <w:rsid w:val="00DD18DC"/>
    <w:rsid w:val="00DD1CB3"/>
    <w:rsid w:val="00DD251C"/>
    <w:rsid w:val="00DD3315"/>
    <w:rsid w:val="00DD35C4"/>
    <w:rsid w:val="00DD36D2"/>
    <w:rsid w:val="00DD37DB"/>
    <w:rsid w:val="00DD3923"/>
    <w:rsid w:val="00DD3EBC"/>
    <w:rsid w:val="00DD48AF"/>
    <w:rsid w:val="00DD58A3"/>
    <w:rsid w:val="00DD5B7C"/>
    <w:rsid w:val="00DD6089"/>
    <w:rsid w:val="00DD622A"/>
    <w:rsid w:val="00DD6420"/>
    <w:rsid w:val="00DD6718"/>
    <w:rsid w:val="00DD698F"/>
    <w:rsid w:val="00DD6AB1"/>
    <w:rsid w:val="00DD6BF2"/>
    <w:rsid w:val="00DD6FA6"/>
    <w:rsid w:val="00DD7078"/>
    <w:rsid w:val="00DD7551"/>
    <w:rsid w:val="00DD7A46"/>
    <w:rsid w:val="00DD7E97"/>
    <w:rsid w:val="00DD7F37"/>
    <w:rsid w:val="00DE038E"/>
    <w:rsid w:val="00DE0425"/>
    <w:rsid w:val="00DE087E"/>
    <w:rsid w:val="00DE1269"/>
    <w:rsid w:val="00DE14C4"/>
    <w:rsid w:val="00DE1584"/>
    <w:rsid w:val="00DE1A0E"/>
    <w:rsid w:val="00DE1A29"/>
    <w:rsid w:val="00DE225C"/>
    <w:rsid w:val="00DE2620"/>
    <w:rsid w:val="00DE2950"/>
    <w:rsid w:val="00DE32A8"/>
    <w:rsid w:val="00DE359C"/>
    <w:rsid w:val="00DE3B04"/>
    <w:rsid w:val="00DE3CB1"/>
    <w:rsid w:val="00DE445F"/>
    <w:rsid w:val="00DE4750"/>
    <w:rsid w:val="00DE47BE"/>
    <w:rsid w:val="00DE48CF"/>
    <w:rsid w:val="00DE4A55"/>
    <w:rsid w:val="00DE4F07"/>
    <w:rsid w:val="00DE5063"/>
    <w:rsid w:val="00DE512A"/>
    <w:rsid w:val="00DE51CA"/>
    <w:rsid w:val="00DE5585"/>
    <w:rsid w:val="00DE6D6F"/>
    <w:rsid w:val="00DE7D8C"/>
    <w:rsid w:val="00DE7E78"/>
    <w:rsid w:val="00DF0280"/>
    <w:rsid w:val="00DF0820"/>
    <w:rsid w:val="00DF1003"/>
    <w:rsid w:val="00DF11D2"/>
    <w:rsid w:val="00DF1754"/>
    <w:rsid w:val="00DF1A06"/>
    <w:rsid w:val="00DF1DDF"/>
    <w:rsid w:val="00DF1E95"/>
    <w:rsid w:val="00DF1FE4"/>
    <w:rsid w:val="00DF2050"/>
    <w:rsid w:val="00DF214D"/>
    <w:rsid w:val="00DF24A9"/>
    <w:rsid w:val="00DF2EF7"/>
    <w:rsid w:val="00DF2F94"/>
    <w:rsid w:val="00DF3B18"/>
    <w:rsid w:val="00DF3D3B"/>
    <w:rsid w:val="00DF3E0E"/>
    <w:rsid w:val="00DF3E43"/>
    <w:rsid w:val="00DF496D"/>
    <w:rsid w:val="00DF4D3D"/>
    <w:rsid w:val="00DF4E01"/>
    <w:rsid w:val="00DF4E59"/>
    <w:rsid w:val="00DF5446"/>
    <w:rsid w:val="00DF5C03"/>
    <w:rsid w:val="00DF5DDE"/>
    <w:rsid w:val="00DF6333"/>
    <w:rsid w:val="00DF676A"/>
    <w:rsid w:val="00DF6F91"/>
    <w:rsid w:val="00DF787F"/>
    <w:rsid w:val="00E00678"/>
    <w:rsid w:val="00E012E2"/>
    <w:rsid w:val="00E016E9"/>
    <w:rsid w:val="00E018A8"/>
    <w:rsid w:val="00E019D6"/>
    <w:rsid w:val="00E01A1B"/>
    <w:rsid w:val="00E01AF2"/>
    <w:rsid w:val="00E01B49"/>
    <w:rsid w:val="00E01B54"/>
    <w:rsid w:val="00E01DCD"/>
    <w:rsid w:val="00E0201B"/>
    <w:rsid w:val="00E0225D"/>
    <w:rsid w:val="00E02A18"/>
    <w:rsid w:val="00E02C2B"/>
    <w:rsid w:val="00E02E3F"/>
    <w:rsid w:val="00E02E8B"/>
    <w:rsid w:val="00E04138"/>
    <w:rsid w:val="00E04325"/>
    <w:rsid w:val="00E04368"/>
    <w:rsid w:val="00E04451"/>
    <w:rsid w:val="00E04BD4"/>
    <w:rsid w:val="00E05005"/>
    <w:rsid w:val="00E05967"/>
    <w:rsid w:val="00E061D1"/>
    <w:rsid w:val="00E06297"/>
    <w:rsid w:val="00E06357"/>
    <w:rsid w:val="00E063C0"/>
    <w:rsid w:val="00E06E08"/>
    <w:rsid w:val="00E0750C"/>
    <w:rsid w:val="00E07540"/>
    <w:rsid w:val="00E1083F"/>
    <w:rsid w:val="00E10873"/>
    <w:rsid w:val="00E109FF"/>
    <w:rsid w:val="00E1103F"/>
    <w:rsid w:val="00E11533"/>
    <w:rsid w:val="00E11A82"/>
    <w:rsid w:val="00E11C86"/>
    <w:rsid w:val="00E121E2"/>
    <w:rsid w:val="00E12428"/>
    <w:rsid w:val="00E125CA"/>
    <w:rsid w:val="00E125F1"/>
    <w:rsid w:val="00E12991"/>
    <w:rsid w:val="00E12E9D"/>
    <w:rsid w:val="00E13004"/>
    <w:rsid w:val="00E132B7"/>
    <w:rsid w:val="00E13907"/>
    <w:rsid w:val="00E14415"/>
    <w:rsid w:val="00E14D67"/>
    <w:rsid w:val="00E15242"/>
    <w:rsid w:val="00E1541E"/>
    <w:rsid w:val="00E158C6"/>
    <w:rsid w:val="00E1597D"/>
    <w:rsid w:val="00E159C8"/>
    <w:rsid w:val="00E15A21"/>
    <w:rsid w:val="00E1604F"/>
    <w:rsid w:val="00E16235"/>
    <w:rsid w:val="00E167AA"/>
    <w:rsid w:val="00E169CF"/>
    <w:rsid w:val="00E16F4C"/>
    <w:rsid w:val="00E173B3"/>
    <w:rsid w:val="00E174AD"/>
    <w:rsid w:val="00E17553"/>
    <w:rsid w:val="00E177A2"/>
    <w:rsid w:val="00E1784B"/>
    <w:rsid w:val="00E17A88"/>
    <w:rsid w:val="00E17DD0"/>
    <w:rsid w:val="00E17E67"/>
    <w:rsid w:val="00E2011A"/>
    <w:rsid w:val="00E20694"/>
    <w:rsid w:val="00E20F04"/>
    <w:rsid w:val="00E2121A"/>
    <w:rsid w:val="00E212CE"/>
    <w:rsid w:val="00E214A6"/>
    <w:rsid w:val="00E21742"/>
    <w:rsid w:val="00E218F4"/>
    <w:rsid w:val="00E21EFB"/>
    <w:rsid w:val="00E220DC"/>
    <w:rsid w:val="00E221C4"/>
    <w:rsid w:val="00E225B4"/>
    <w:rsid w:val="00E22642"/>
    <w:rsid w:val="00E229FC"/>
    <w:rsid w:val="00E22A33"/>
    <w:rsid w:val="00E22BC7"/>
    <w:rsid w:val="00E2329F"/>
    <w:rsid w:val="00E23A1A"/>
    <w:rsid w:val="00E23A90"/>
    <w:rsid w:val="00E23B6F"/>
    <w:rsid w:val="00E23B7F"/>
    <w:rsid w:val="00E23D81"/>
    <w:rsid w:val="00E23E63"/>
    <w:rsid w:val="00E2452D"/>
    <w:rsid w:val="00E24B9C"/>
    <w:rsid w:val="00E24CF6"/>
    <w:rsid w:val="00E24ED0"/>
    <w:rsid w:val="00E253A1"/>
    <w:rsid w:val="00E2543F"/>
    <w:rsid w:val="00E25553"/>
    <w:rsid w:val="00E256B1"/>
    <w:rsid w:val="00E25855"/>
    <w:rsid w:val="00E25B4B"/>
    <w:rsid w:val="00E2610E"/>
    <w:rsid w:val="00E26476"/>
    <w:rsid w:val="00E266FB"/>
    <w:rsid w:val="00E26876"/>
    <w:rsid w:val="00E2687C"/>
    <w:rsid w:val="00E268F0"/>
    <w:rsid w:val="00E26903"/>
    <w:rsid w:val="00E26B45"/>
    <w:rsid w:val="00E26F04"/>
    <w:rsid w:val="00E2747E"/>
    <w:rsid w:val="00E275A3"/>
    <w:rsid w:val="00E276CF"/>
    <w:rsid w:val="00E27FD8"/>
    <w:rsid w:val="00E301AC"/>
    <w:rsid w:val="00E3079C"/>
    <w:rsid w:val="00E30876"/>
    <w:rsid w:val="00E31054"/>
    <w:rsid w:val="00E3200A"/>
    <w:rsid w:val="00E3250F"/>
    <w:rsid w:val="00E328B2"/>
    <w:rsid w:val="00E328F4"/>
    <w:rsid w:val="00E32B08"/>
    <w:rsid w:val="00E32BF8"/>
    <w:rsid w:val="00E32F4E"/>
    <w:rsid w:val="00E333BB"/>
    <w:rsid w:val="00E33EA0"/>
    <w:rsid w:val="00E33FBF"/>
    <w:rsid w:val="00E343C8"/>
    <w:rsid w:val="00E3466A"/>
    <w:rsid w:val="00E34AA8"/>
    <w:rsid w:val="00E353ED"/>
    <w:rsid w:val="00E35548"/>
    <w:rsid w:val="00E3558A"/>
    <w:rsid w:val="00E356BD"/>
    <w:rsid w:val="00E357DF"/>
    <w:rsid w:val="00E365CE"/>
    <w:rsid w:val="00E368A4"/>
    <w:rsid w:val="00E36A72"/>
    <w:rsid w:val="00E36C5D"/>
    <w:rsid w:val="00E36ECF"/>
    <w:rsid w:val="00E36F48"/>
    <w:rsid w:val="00E37349"/>
    <w:rsid w:val="00E373ED"/>
    <w:rsid w:val="00E37461"/>
    <w:rsid w:val="00E3753F"/>
    <w:rsid w:val="00E378E6"/>
    <w:rsid w:val="00E401D7"/>
    <w:rsid w:val="00E40BA9"/>
    <w:rsid w:val="00E40FF8"/>
    <w:rsid w:val="00E41197"/>
    <w:rsid w:val="00E412D1"/>
    <w:rsid w:val="00E417E2"/>
    <w:rsid w:val="00E419B1"/>
    <w:rsid w:val="00E41C1E"/>
    <w:rsid w:val="00E41DBC"/>
    <w:rsid w:val="00E423F0"/>
    <w:rsid w:val="00E424D7"/>
    <w:rsid w:val="00E426ED"/>
    <w:rsid w:val="00E42C70"/>
    <w:rsid w:val="00E433A7"/>
    <w:rsid w:val="00E4382E"/>
    <w:rsid w:val="00E4390C"/>
    <w:rsid w:val="00E43A89"/>
    <w:rsid w:val="00E44369"/>
    <w:rsid w:val="00E44448"/>
    <w:rsid w:val="00E446E3"/>
    <w:rsid w:val="00E44A47"/>
    <w:rsid w:val="00E44C32"/>
    <w:rsid w:val="00E45149"/>
    <w:rsid w:val="00E451E2"/>
    <w:rsid w:val="00E452AB"/>
    <w:rsid w:val="00E453BD"/>
    <w:rsid w:val="00E457B1"/>
    <w:rsid w:val="00E45EA1"/>
    <w:rsid w:val="00E46556"/>
    <w:rsid w:val="00E46584"/>
    <w:rsid w:val="00E4658A"/>
    <w:rsid w:val="00E46854"/>
    <w:rsid w:val="00E468FD"/>
    <w:rsid w:val="00E46D93"/>
    <w:rsid w:val="00E472B6"/>
    <w:rsid w:val="00E474F1"/>
    <w:rsid w:val="00E47B8B"/>
    <w:rsid w:val="00E47D59"/>
    <w:rsid w:val="00E508C1"/>
    <w:rsid w:val="00E50917"/>
    <w:rsid w:val="00E50955"/>
    <w:rsid w:val="00E50B49"/>
    <w:rsid w:val="00E50EBF"/>
    <w:rsid w:val="00E50FC0"/>
    <w:rsid w:val="00E50FFB"/>
    <w:rsid w:val="00E510D1"/>
    <w:rsid w:val="00E5148F"/>
    <w:rsid w:val="00E51962"/>
    <w:rsid w:val="00E51B6D"/>
    <w:rsid w:val="00E51D9A"/>
    <w:rsid w:val="00E524F2"/>
    <w:rsid w:val="00E52A7D"/>
    <w:rsid w:val="00E52AF5"/>
    <w:rsid w:val="00E52B72"/>
    <w:rsid w:val="00E52BAB"/>
    <w:rsid w:val="00E52E8F"/>
    <w:rsid w:val="00E5305C"/>
    <w:rsid w:val="00E531E3"/>
    <w:rsid w:val="00E54066"/>
    <w:rsid w:val="00E544C4"/>
    <w:rsid w:val="00E545E3"/>
    <w:rsid w:val="00E546E5"/>
    <w:rsid w:val="00E5485E"/>
    <w:rsid w:val="00E548BB"/>
    <w:rsid w:val="00E54E8D"/>
    <w:rsid w:val="00E55AA8"/>
    <w:rsid w:val="00E55AB4"/>
    <w:rsid w:val="00E55C2C"/>
    <w:rsid w:val="00E56077"/>
    <w:rsid w:val="00E56377"/>
    <w:rsid w:val="00E568D0"/>
    <w:rsid w:val="00E56AEB"/>
    <w:rsid w:val="00E5714B"/>
    <w:rsid w:val="00E57A52"/>
    <w:rsid w:val="00E57DD9"/>
    <w:rsid w:val="00E600BB"/>
    <w:rsid w:val="00E6012D"/>
    <w:rsid w:val="00E601A1"/>
    <w:rsid w:val="00E60FEC"/>
    <w:rsid w:val="00E6100A"/>
    <w:rsid w:val="00E61323"/>
    <w:rsid w:val="00E614DA"/>
    <w:rsid w:val="00E616F8"/>
    <w:rsid w:val="00E61AA3"/>
    <w:rsid w:val="00E6233A"/>
    <w:rsid w:val="00E62AB8"/>
    <w:rsid w:val="00E63692"/>
    <w:rsid w:val="00E6374C"/>
    <w:rsid w:val="00E6378E"/>
    <w:rsid w:val="00E63D46"/>
    <w:rsid w:val="00E63E25"/>
    <w:rsid w:val="00E64A1A"/>
    <w:rsid w:val="00E64AA6"/>
    <w:rsid w:val="00E64D56"/>
    <w:rsid w:val="00E64F26"/>
    <w:rsid w:val="00E6511B"/>
    <w:rsid w:val="00E6673D"/>
    <w:rsid w:val="00E66796"/>
    <w:rsid w:val="00E66BEA"/>
    <w:rsid w:val="00E6727D"/>
    <w:rsid w:val="00E67299"/>
    <w:rsid w:val="00E67721"/>
    <w:rsid w:val="00E70F98"/>
    <w:rsid w:val="00E71326"/>
    <w:rsid w:val="00E71730"/>
    <w:rsid w:val="00E719D1"/>
    <w:rsid w:val="00E71D51"/>
    <w:rsid w:val="00E71FAF"/>
    <w:rsid w:val="00E7216A"/>
    <w:rsid w:val="00E72223"/>
    <w:rsid w:val="00E724B0"/>
    <w:rsid w:val="00E726E9"/>
    <w:rsid w:val="00E7274E"/>
    <w:rsid w:val="00E72C43"/>
    <w:rsid w:val="00E72CC9"/>
    <w:rsid w:val="00E7310A"/>
    <w:rsid w:val="00E73416"/>
    <w:rsid w:val="00E73894"/>
    <w:rsid w:val="00E73972"/>
    <w:rsid w:val="00E73EFA"/>
    <w:rsid w:val="00E742CB"/>
    <w:rsid w:val="00E744FD"/>
    <w:rsid w:val="00E7465C"/>
    <w:rsid w:val="00E74664"/>
    <w:rsid w:val="00E74A28"/>
    <w:rsid w:val="00E74A6B"/>
    <w:rsid w:val="00E74B4C"/>
    <w:rsid w:val="00E74C25"/>
    <w:rsid w:val="00E74D4A"/>
    <w:rsid w:val="00E750AC"/>
    <w:rsid w:val="00E75164"/>
    <w:rsid w:val="00E75A65"/>
    <w:rsid w:val="00E75D1A"/>
    <w:rsid w:val="00E75EF6"/>
    <w:rsid w:val="00E7608A"/>
    <w:rsid w:val="00E7669E"/>
    <w:rsid w:val="00E767FE"/>
    <w:rsid w:val="00E76C61"/>
    <w:rsid w:val="00E76CDD"/>
    <w:rsid w:val="00E76E3A"/>
    <w:rsid w:val="00E7720E"/>
    <w:rsid w:val="00E77319"/>
    <w:rsid w:val="00E7791B"/>
    <w:rsid w:val="00E77945"/>
    <w:rsid w:val="00E801DA"/>
    <w:rsid w:val="00E80F0E"/>
    <w:rsid w:val="00E81BDE"/>
    <w:rsid w:val="00E81E90"/>
    <w:rsid w:val="00E81ECB"/>
    <w:rsid w:val="00E820A8"/>
    <w:rsid w:val="00E82125"/>
    <w:rsid w:val="00E82139"/>
    <w:rsid w:val="00E82145"/>
    <w:rsid w:val="00E82A75"/>
    <w:rsid w:val="00E838FC"/>
    <w:rsid w:val="00E839E2"/>
    <w:rsid w:val="00E83F03"/>
    <w:rsid w:val="00E84055"/>
    <w:rsid w:val="00E84CAD"/>
    <w:rsid w:val="00E84E61"/>
    <w:rsid w:val="00E8519E"/>
    <w:rsid w:val="00E852E0"/>
    <w:rsid w:val="00E8562E"/>
    <w:rsid w:val="00E857DB"/>
    <w:rsid w:val="00E8595F"/>
    <w:rsid w:val="00E85963"/>
    <w:rsid w:val="00E85B2A"/>
    <w:rsid w:val="00E8615B"/>
    <w:rsid w:val="00E861A2"/>
    <w:rsid w:val="00E861AF"/>
    <w:rsid w:val="00E861F0"/>
    <w:rsid w:val="00E86844"/>
    <w:rsid w:val="00E86A0E"/>
    <w:rsid w:val="00E86D4F"/>
    <w:rsid w:val="00E873B3"/>
    <w:rsid w:val="00E87661"/>
    <w:rsid w:val="00E876D3"/>
    <w:rsid w:val="00E87974"/>
    <w:rsid w:val="00E87C10"/>
    <w:rsid w:val="00E87EAA"/>
    <w:rsid w:val="00E900A5"/>
    <w:rsid w:val="00E90605"/>
    <w:rsid w:val="00E90AD3"/>
    <w:rsid w:val="00E90C39"/>
    <w:rsid w:val="00E914E6"/>
    <w:rsid w:val="00E91524"/>
    <w:rsid w:val="00E916DE"/>
    <w:rsid w:val="00E91713"/>
    <w:rsid w:val="00E91E1F"/>
    <w:rsid w:val="00E91F08"/>
    <w:rsid w:val="00E92285"/>
    <w:rsid w:val="00E9245C"/>
    <w:rsid w:val="00E9249A"/>
    <w:rsid w:val="00E928A4"/>
    <w:rsid w:val="00E92999"/>
    <w:rsid w:val="00E929F9"/>
    <w:rsid w:val="00E92A6F"/>
    <w:rsid w:val="00E92ED3"/>
    <w:rsid w:val="00E93067"/>
    <w:rsid w:val="00E9306F"/>
    <w:rsid w:val="00E93288"/>
    <w:rsid w:val="00E9337E"/>
    <w:rsid w:val="00E9352F"/>
    <w:rsid w:val="00E93865"/>
    <w:rsid w:val="00E93D4A"/>
    <w:rsid w:val="00E94BF0"/>
    <w:rsid w:val="00E94F57"/>
    <w:rsid w:val="00E95268"/>
    <w:rsid w:val="00E952D9"/>
    <w:rsid w:val="00E95448"/>
    <w:rsid w:val="00E95D40"/>
    <w:rsid w:val="00E95D9A"/>
    <w:rsid w:val="00E96668"/>
    <w:rsid w:val="00E96B5D"/>
    <w:rsid w:val="00E9752E"/>
    <w:rsid w:val="00E97DE8"/>
    <w:rsid w:val="00E97DED"/>
    <w:rsid w:val="00EA07D3"/>
    <w:rsid w:val="00EA0D7D"/>
    <w:rsid w:val="00EA10FD"/>
    <w:rsid w:val="00EA157A"/>
    <w:rsid w:val="00EA1670"/>
    <w:rsid w:val="00EA17E6"/>
    <w:rsid w:val="00EA1944"/>
    <w:rsid w:val="00EA1A67"/>
    <w:rsid w:val="00EA1D5E"/>
    <w:rsid w:val="00EA1E96"/>
    <w:rsid w:val="00EA2509"/>
    <w:rsid w:val="00EA25E5"/>
    <w:rsid w:val="00EA2963"/>
    <w:rsid w:val="00EA315F"/>
    <w:rsid w:val="00EA31BE"/>
    <w:rsid w:val="00EA3302"/>
    <w:rsid w:val="00EA344B"/>
    <w:rsid w:val="00EA386E"/>
    <w:rsid w:val="00EA3AC0"/>
    <w:rsid w:val="00EA4240"/>
    <w:rsid w:val="00EA4457"/>
    <w:rsid w:val="00EA4926"/>
    <w:rsid w:val="00EA51A8"/>
    <w:rsid w:val="00EA574A"/>
    <w:rsid w:val="00EA5AB6"/>
    <w:rsid w:val="00EA693E"/>
    <w:rsid w:val="00EA6FEF"/>
    <w:rsid w:val="00EA7440"/>
    <w:rsid w:val="00EA748A"/>
    <w:rsid w:val="00EA75DF"/>
    <w:rsid w:val="00EA763E"/>
    <w:rsid w:val="00EA794D"/>
    <w:rsid w:val="00EA797C"/>
    <w:rsid w:val="00EA7C99"/>
    <w:rsid w:val="00EA7CA3"/>
    <w:rsid w:val="00EB0194"/>
    <w:rsid w:val="00EB04D2"/>
    <w:rsid w:val="00EB0E3C"/>
    <w:rsid w:val="00EB120C"/>
    <w:rsid w:val="00EB1255"/>
    <w:rsid w:val="00EB12D9"/>
    <w:rsid w:val="00EB2348"/>
    <w:rsid w:val="00EB242C"/>
    <w:rsid w:val="00EB2914"/>
    <w:rsid w:val="00EB34BD"/>
    <w:rsid w:val="00EB37BB"/>
    <w:rsid w:val="00EB3992"/>
    <w:rsid w:val="00EB3A65"/>
    <w:rsid w:val="00EB3AD6"/>
    <w:rsid w:val="00EB45F1"/>
    <w:rsid w:val="00EB48FC"/>
    <w:rsid w:val="00EB4918"/>
    <w:rsid w:val="00EB4BC0"/>
    <w:rsid w:val="00EB4D63"/>
    <w:rsid w:val="00EB4F17"/>
    <w:rsid w:val="00EB5D6E"/>
    <w:rsid w:val="00EB6B90"/>
    <w:rsid w:val="00EB6CE3"/>
    <w:rsid w:val="00EB7AE7"/>
    <w:rsid w:val="00EC0115"/>
    <w:rsid w:val="00EC0313"/>
    <w:rsid w:val="00EC03F7"/>
    <w:rsid w:val="00EC04D7"/>
    <w:rsid w:val="00EC0542"/>
    <w:rsid w:val="00EC0678"/>
    <w:rsid w:val="00EC0957"/>
    <w:rsid w:val="00EC09AB"/>
    <w:rsid w:val="00EC0C13"/>
    <w:rsid w:val="00EC0C69"/>
    <w:rsid w:val="00EC12B9"/>
    <w:rsid w:val="00EC1BD2"/>
    <w:rsid w:val="00EC1F34"/>
    <w:rsid w:val="00EC203D"/>
    <w:rsid w:val="00EC22AF"/>
    <w:rsid w:val="00EC2493"/>
    <w:rsid w:val="00EC286C"/>
    <w:rsid w:val="00EC2942"/>
    <w:rsid w:val="00EC29AD"/>
    <w:rsid w:val="00EC2ACC"/>
    <w:rsid w:val="00EC2F1F"/>
    <w:rsid w:val="00EC2FFF"/>
    <w:rsid w:val="00EC32FC"/>
    <w:rsid w:val="00EC33A3"/>
    <w:rsid w:val="00EC3593"/>
    <w:rsid w:val="00EC35BB"/>
    <w:rsid w:val="00EC3B43"/>
    <w:rsid w:val="00EC3BA6"/>
    <w:rsid w:val="00EC433A"/>
    <w:rsid w:val="00EC44D1"/>
    <w:rsid w:val="00EC462C"/>
    <w:rsid w:val="00EC4BC3"/>
    <w:rsid w:val="00EC53B3"/>
    <w:rsid w:val="00EC53F1"/>
    <w:rsid w:val="00EC5BE2"/>
    <w:rsid w:val="00EC5ED0"/>
    <w:rsid w:val="00EC5EF7"/>
    <w:rsid w:val="00EC652F"/>
    <w:rsid w:val="00EC6695"/>
    <w:rsid w:val="00EC6A8D"/>
    <w:rsid w:val="00EC6C25"/>
    <w:rsid w:val="00EC71AD"/>
    <w:rsid w:val="00EC7251"/>
    <w:rsid w:val="00EC7297"/>
    <w:rsid w:val="00EC737F"/>
    <w:rsid w:val="00EC7470"/>
    <w:rsid w:val="00ED02FA"/>
    <w:rsid w:val="00ED0534"/>
    <w:rsid w:val="00ED0DA7"/>
    <w:rsid w:val="00ED0DFF"/>
    <w:rsid w:val="00ED0EFB"/>
    <w:rsid w:val="00ED1685"/>
    <w:rsid w:val="00ED20A5"/>
    <w:rsid w:val="00ED25DA"/>
    <w:rsid w:val="00ED2C29"/>
    <w:rsid w:val="00ED2FD6"/>
    <w:rsid w:val="00ED3467"/>
    <w:rsid w:val="00ED365C"/>
    <w:rsid w:val="00ED3F37"/>
    <w:rsid w:val="00ED449E"/>
    <w:rsid w:val="00ED4690"/>
    <w:rsid w:val="00ED485B"/>
    <w:rsid w:val="00ED4B33"/>
    <w:rsid w:val="00ED4DCA"/>
    <w:rsid w:val="00ED4F41"/>
    <w:rsid w:val="00ED53E8"/>
    <w:rsid w:val="00ED583F"/>
    <w:rsid w:val="00ED59E6"/>
    <w:rsid w:val="00ED5D6F"/>
    <w:rsid w:val="00ED6555"/>
    <w:rsid w:val="00ED6B3E"/>
    <w:rsid w:val="00ED6FD9"/>
    <w:rsid w:val="00ED7527"/>
    <w:rsid w:val="00ED756D"/>
    <w:rsid w:val="00ED7B22"/>
    <w:rsid w:val="00EE0120"/>
    <w:rsid w:val="00EE025B"/>
    <w:rsid w:val="00EE08E9"/>
    <w:rsid w:val="00EE0DAB"/>
    <w:rsid w:val="00EE0FA7"/>
    <w:rsid w:val="00EE17DA"/>
    <w:rsid w:val="00EE19EA"/>
    <w:rsid w:val="00EE1C15"/>
    <w:rsid w:val="00EE1F92"/>
    <w:rsid w:val="00EE2212"/>
    <w:rsid w:val="00EE2306"/>
    <w:rsid w:val="00EE274D"/>
    <w:rsid w:val="00EE2828"/>
    <w:rsid w:val="00EE2E37"/>
    <w:rsid w:val="00EE2F5D"/>
    <w:rsid w:val="00EE3140"/>
    <w:rsid w:val="00EE3DFF"/>
    <w:rsid w:val="00EE40FD"/>
    <w:rsid w:val="00EE41E9"/>
    <w:rsid w:val="00EE4F9E"/>
    <w:rsid w:val="00EE5486"/>
    <w:rsid w:val="00EE566F"/>
    <w:rsid w:val="00EE56C2"/>
    <w:rsid w:val="00EE580F"/>
    <w:rsid w:val="00EE5CC8"/>
    <w:rsid w:val="00EE60CC"/>
    <w:rsid w:val="00EE62EE"/>
    <w:rsid w:val="00EE6550"/>
    <w:rsid w:val="00EE664B"/>
    <w:rsid w:val="00EE6836"/>
    <w:rsid w:val="00EE6847"/>
    <w:rsid w:val="00EE6A14"/>
    <w:rsid w:val="00EE6C17"/>
    <w:rsid w:val="00EE7096"/>
    <w:rsid w:val="00EE739D"/>
    <w:rsid w:val="00EE73D2"/>
    <w:rsid w:val="00EE740E"/>
    <w:rsid w:val="00EE7696"/>
    <w:rsid w:val="00EE7B0A"/>
    <w:rsid w:val="00EF0362"/>
    <w:rsid w:val="00EF04BE"/>
    <w:rsid w:val="00EF0642"/>
    <w:rsid w:val="00EF06D0"/>
    <w:rsid w:val="00EF08C8"/>
    <w:rsid w:val="00EF0A37"/>
    <w:rsid w:val="00EF0D55"/>
    <w:rsid w:val="00EF0F1A"/>
    <w:rsid w:val="00EF0FB8"/>
    <w:rsid w:val="00EF1324"/>
    <w:rsid w:val="00EF159D"/>
    <w:rsid w:val="00EF1938"/>
    <w:rsid w:val="00EF1AA1"/>
    <w:rsid w:val="00EF1B83"/>
    <w:rsid w:val="00EF257C"/>
    <w:rsid w:val="00EF25C2"/>
    <w:rsid w:val="00EF2C4F"/>
    <w:rsid w:val="00EF2F77"/>
    <w:rsid w:val="00EF3302"/>
    <w:rsid w:val="00EF3476"/>
    <w:rsid w:val="00EF3E60"/>
    <w:rsid w:val="00EF4050"/>
    <w:rsid w:val="00EF4274"/>
    <w:rsid w:val="00EF4BB2"/>
    <w:rsid w:val="00EF504C"/>
    <w:rsid w:val="00EF56FA"/>
    <w:rsid w:val="00EF639B"/>
    <w:rsid w:val="00EF63A7"/>
    <w:rsid w:val="00EF671C"/>
    <w:rsid w:val="00EF68EA"/>
    <w:rsid w:val="00EF6FA2"/>
    <w:rsid w:val="00EF7201"/>
    <w:rsid w:val="00EF75BA"/>
    <w:rsid w:val="00EF79D9"/>
    <w:rsid w:val="00F0018B"/>
    <w:rsid w:val="00F00534"/>
    <w:rsid w:val="00F007CA"/>
    <w:rsid w:val="00F0086B"/>
    <w:rsid w:val="00F00889"/>
    <w:rsid w:val="00F00946"/>
    <w:rsid w:val="00F00C1B"/>
    <w:rsid w:val="00F00F98"/>
    <w:rsid w:val="00F0105D"/>
    <w:rsid w:val="00F01B1D"/>
    <w:rsid w:val="00F01F26"/>
    <w:rsid w:val="00F0208B"/>
    <w:rsid w:val="00F0211B"/>
    <w:rsid w:val="00F024F3"/>
    <w:rsid w:val="00F02D91"/>
    <w:rsid w:val="00F02E84"/>
    <w:rsid w:val="00F02EBE"/>
    <w:rsid w:val="00F0319C"/>
    <w:rsid w:val="00F0326E"/>
    <w:rsid w:val="00F03379"/>
    <w:rsid w:val="00F033A6"/>
    <w:rsid w:val="00F03820"/>
    <w:rsid w:val="00F03A51"/>
    <w:rsid w:val="00F043DA"/>
    <w:rsid w:val="00F046EC"/>
    <w:rsid w:val="00F0481E"/>
    <w:rsid w:val="00F04A7C"/>
    <w:rsid w:val="00F05481"/>
    <w:rsid w:val="00F05640"/>
    <w:rsid w:val="00F05B6B"/>
    <w:rsid w:val="00F05FE4"/>
    <w:rsid w:val="00F0640B"/>
    <w:rsid w:val="00F0648C"/>
    <w:rsid w:val="00F064C9"/>
    <w:rsid w:val="00F06D7A"/>
    <w:rsid w:val="00F06FAB"/>
    <w:rsid w:val="00F06FEF"/>
    <w:rsid w:val="00F0701A"/>
    <w:rsid w:val="00F07321"/>
    <w:rsid w:val="00F075E9"/>
    <w:rsid w:val="00F100A2"/>
    <w:rsid w:val="00F1012D"/>
    <w:rsid w:val="00F103D6"/>
    <w:rsid w:val="00F1066D"/>
    <w:rsid w:val="00F10E8E"/>
    <w:rsid w:val="00F10E90"/>
    <w:rsid w:val="00F113A9"/>
    <w:rsid w:val="00F11C39"/>
    <w:rsid w:val="00F11CD6"/>
    <w:rsid w:val="00F12071"/>
    <w:rsid w:val="00F121B9"/>
    <w:rsid w:val="00F125C2"/>
    <w:rsid w:val="00F12AD5"/>
    <w:rsid w:val="00F130E3"/>
    <w:rsid w:val="00F1375F"/>
    <w:rsid w:val="00F137D4"/>
    <w:rsid w:val="00F13CB2"/>
    <w:rsid w:val="00F14259"/>
    <w:rsid w:val="00F145C2"/>
    <w:rsid w:val="00F1461B"/>
    <w:rsid w:val="00F14763"/>
    <w:rsid w:val="00F147E6"/>
    <w:rsid w:val="00F14846"/>
    <w:rsid w:val="00F1561D"/>
    <w:rsid w:val="00F156CD"/>
    <w:rsid w:val="00F15BCE"/>
    <w:rsid w:val="00F168CB"/>
    <w:rsid w:val="00F16A00"/>
    <w:rsid w:val="00F16A3B"/>
    <w:rsid w:val="00F16B46"/>
    <w:rsid w:val="00F1708D"/>
    <w:rsid w:val="00F170B5"/>
    <w:rsid w:val="00F17380"/>
    <w:rsid w:val="00F175AC"/>
    <w:rsid w:val="00F17655"/>
    <w:rsid w:val="00F177DD"/>
    <w:rsid w:val="00F17C18"/>
    <w:rsid w:val="00F17E51"/>
    <w:rsid w:val="00F17E8D"/>
    <w:rsid w:val="00F17F69"/>
    <w:rsid w:val="00F205C2"/>
    <w:rsid w:val="00F206FA"/>
    <w:rsid w:val="00F207D1"/>
    <w:rsid w:val="00F208A7"/>
    <w:rsid w:val="00F21615"/>
    <w:rsid w:val="00F21808"/>
    <w:rsid w:val="00F21923"/>
    <w:rsid w:val="00F219D0"/>
    <w:rsid w:val="00F21AF1"/>
    <w:rsid w:val="00F21B51"/>
    <w:rsid w:val="00F21EB1"/>
    <w:rsid w:val="00F21F92"/>
    <w:rsid w:val="00F2237E"/>
    <w:rsid w:val="00F22AA3"/>
    <w:rsid w:val="00F22E16"/>
    <w:rsid w:val="00F22E56"/>
    <w:rsid w:val="00F22FA3"/>
    <w:rsid w:val="00F230EA"/>
    <w:rsid w:val="00F2310E"/>
    <w:rsid w:val="00F239DF"/>
    <w:rsid w:val="00F23E80"/>
    <w:rsid w:val="00F24339"/>
    <w:rsid w:val="00F248B1"/>
    <w:rsid w:val="00F249A4"/>
    <w:rsid w:val="00F25076"/>
    <w:rsid w:val="00F251DD"/>
    <w:rsid w:val="00F25276"/>
    <w:rsid w:val="00F25DC5"/>
    <w:rsid w:val="00F25F1F"/>
    <w:rsid w:val="00F26034"/>
    <w:rsid w:val="00F26142"/>
    <w:rsid w:val="00F2622B"/>
    <w:rsid w:val="00F26263"/>
    <w:rsid w:val="00F262BE"/>
    <w:rsid w:val="00F266EE"/>
    <w:rsid w:val="00F26D8D"/>
    <w:rsid w:val="00F2719E"/>
    <w:rsid w:val="00F2749F"/>
    <w:rsid w:val="00F27E08"/>
    <w:rsid w:val="00F303AC"/>
    <w:rsid w:val="00F30988"/>
    <w:rsid w:val="00F30B29"/>
    <w:rsid w:val="00F3117F"/>
    <w:rsid w:val="00F31858"/>
    <w:rsid w:val="00F319E9"/>
    <w:rsid w:val="00F320B4"/>
    <w:rsid w:val="00F320FC"/>
    <w:rsid w:val="00F32178"/>
    <w:rsid w:val="00F32AE4"/>
    <w:rsid w:val="00F32E84"/>
    <w:rsid w:val="00F3330F"/>
    <w:rsid w:val="00F334F7"/>
    <w:rsid w:val="00F33781"/>
    <w:rsid w:val="00F339E6"/>
    <w:rsid w:val="00F3437A"/>
    <w:rsid w:val="00F34531"/>
    <w:rsid w:val="00F34A65"/>
    <w:rsid w:val="00F34B4B"/>
    <w:rsid w:val="00F34CC3"/>
    <w:rsid w:val="00F34CCD"/>
    <w:rsid w:val="00F34DE0"/>
    <w:rsid w:val="00F3514E"/>
    <w:rsid w:val="00F358A6"/>
    <w:rsid w:val="00F35F75"/>
    <w:rsid w:val="00F35FBF"/>
    <w:rsid w:val="00F3606B"/>
    <w:rsid w:val="00F368CE"/>
    <w:rsid w:val="00F36A54"/>
    <w:rsid w:val="00F36AD8"/>
    <w:rsid w:val="00F36B88"/>
    <w:rsid w:val="00F36D63"/>
    <w:rsid w:val="00F37283"/>
    <w:rsid w:val="00F37725"/>
    <w:rsid w:val="00F378B9"/>
    <w:rsid w:val="00F37AE4"/>
    <w:rsid w:val="00F4041A"/>
    <w:rsid w:val="00F40452"/>
    <w:rsid w:val="00F4051F"/>
    <w:rsid w:val="00F4063A"/>
    <w:rsid w:val="00F406D7"/>
    <w:rsid w:val="00F406F9"/>
    <w:rsid w:val="00F4079F"/>
    <w:rsid w:val="00F40960"/>
    <w:rsid w:val="00F40C48"/>
    <w:rsid w:val="00F411D0"/>
    <w:rsid w:val="00F41830"/>
    <w:rsid w:val="00F41CCD"/>
    <w:rsid w:val="00F423ED"/>
    <w:rsid w:val="00F42A7B"/>
    <w:rsid w:val="00F4317F"/>
    <w:rsid w:val="00F44104"/>
    <w:rsid w:val="00F44691"/>
    <w:rsid w:val="00F449DD"/>
    <w:rsid w:val="00F44F24"/>
    <w:rsid w:val="00F4512C"/>
    <w:rsid w:val="00F45177"/>
    <w:rsid w:val="00F4525C"/>
    <w:rsid w:val="00F4583E"/>
    <w:rsid w:val="00F45996"/>
    <w:rsid w:val="00F459CF"/>
    <w:rsid w:val="00F45D3B"/>
    <w:rsid w:val="00F45F6C"/>
    <w:rsid w:val="00F4687E"/>
    <w:rsid w:val="00F46932"/>
    <w:rsid w:val="00F46B34"/>
    <w:rsid w:val="00F46DB9"/>
    <w:rsid w:val="00F47272"/>
    <w:rsid w:val="00F474B0"/>
    <w:rsid w:val="00F4750B"/>
    <w:rsid w:val="00F47755"/>
    <w:rsid w:val="00F47787"/>
    <w:rsid w:val="00F478BD"/>
    <w:rsid w:val="00F4795E"/>
    <w:rsid w:val="00F47A4A"/>
    <w:rsid w:val="00F502F0"/>
    <w:rsid w:val="00F5033E"/>
    <w:rsid w:val="00F50642"/>
    <w:rsid w:val="00F50A29"/>
    <w:rsid w:val="00F50A44"/>
    <w:rsid w:val="00F51427"/>
    <w:rsid w:val="00F51B22"/>
    <w:rsid w:val="00F52038"/>
    <w:rsid w:val="00F520FB"/>
    <w:rsid w:val="00F52E06"/>
    <w:rsid w:val="00F532C5"/>
    <w:rsid w:val="00F539FF"/>
    <w:rsid w:val="00F53AF8"/>
    <w:rsid w:val="00F53C59"/>
    <w:rsid w:val="00F53EF8"/>
    <w:rsid w:val="00F541B6"/>
    <w:rsid w:val="00F54374"/>
    <w:rsid w:val="00F54D67"/>
    <w:rsid w:val="00F55057"/>
    <w:rsid w:val="00F552F1"/>
    <w:rsid w:val="00F553BE"/>
    <w:rsid w:val="00F563AB"/>
    <w:rsid w:val="00F56BDC"/>
    <w:rsid w:val="00F56EAC"/>
    <w:rsid w:val="00F5765E"/>
    <w:rsid w:val="00F576D3"/>
    <w:rsid w:val="00F57848"/>
    <w:rsid w:val="00F57941"/>
    <w:rsid w:val="00F57E06"/>
    <w:rsid w:val="00F606DB"/>
    <w:rsid w:val="00F608D2"/>
    <w:rsid w:val="00F6094C"/>
    <w:rsid w:val="00F609CC"/>
    <w:rsid w:val="00F60AB7"/>
    <w:rsid w:val="00F60E4B"/>
    <w:rsid w:val="00F611E0"/>
    <w:rsid w:val="00F61299"/>
    <w:rsid w:val="00F612FD"/>
    <w:rsid w:val="00F619CA"/>
    <w:rsid w:val="00F61F06"/>
    <w:rsid w:val="00F6205D"/>
    <w:rsid w:val="00F622E6"/>
    <w:rsid w:val="00F62E33"/>
    <w:rsid w:val="00F63200"/>
    <w:rsid w:val="00F636D3"/>
    <w:rsid w:val="00F63C1F"/>
    <w:rsid w:val="00F63E6A"/>
    <w:rsid w:val="00F63E74"/>
    <w:rsid w:val="00F641A0"/>
    <w:rsid w:val="00F6426B"/>
    <w:rsid w:val="00F647A4"/>
    <w:rsid w:val="00F649E0"/>
    <w:rsid w:val="00F64F12"/>
    <w:rsid w:val="00F64F64"/>
    <w:rsid w:val="00F65346"/>
    <w:rsid w:val="00F654C0"/>
    <w:rsid w:val="00F655B6"/>
    <w:rsid w:val="00F656D8"/>
    <w:rsid w:val="00F65C75"/>
    <w:rsid w:val="00F65CAB"/>
    <w:rsid w:val="00F65CAF"/>
    <w:rsid w:val="00F66413"/>
    <w:rsid w:val="00F66B8B"/>
    <w:rsid w:val="00F66E7F"/>
    <w:rsid w:val="00F67953"/>
    <w:rsid w:val="00F67F6A"/>
    <w:rsid w:val="00F67FF0"/>
    <w:rsid w:val="00F7017E"/>
    <w:rsid w:val="00F70304"/>
    <w:rsid w:val="00F703FE"/>
    <w:rsid w:val="00F704C5"/>
    <w:rsid w:val="00F705C8"/>
    <w:rsid w:val="00F70AC1"/>
    <w:rsid w:val="00F712F4"/>
    <w:rsid w:val="00F71576"/>
    <w:rsid w:val="00F71919"/>
    <w:rsid w:val="00F719E3"/>
    <w:rsid w:val="00F71C6D"/>
    <w:rsid w:val="00F72152"/>
    <w:rsid w:val="00F72313"/>
    <w:rsid w:val="00F73481"/>
    <w:rsid w:val="00F73A45"/>
    <w:rsid w:val="00F74713"/>
    <w:rsid w:val="00F74D97"/>
    <w:rsid w:val="00F7501F"/>
    <w:rsid w:val="00F75235"/>
    <w:rsid w:val="00F75E83"/>
    <w:rsid w:val="00F7607C"/>
    <w:rsid w:val="00F76172"/>
    <w:rsid w:val="00F76391"/>
    <w:rsid w:val="00F765CF"/>
    <w:rsid w:val="00F768C7"/>
    <w:rsid w:val="00F768D9"/>
    <w:rsid w:val="00F779E1"/>
    <w:rsid w:val="00F77A75"/>
    <w:rsid w:val="00F77EAC"/>
    <w:rsid w:val="00F8004E"/>
    <w:rsid w:val="00F80672"/>
    <w:rsid w:val="00F808A3"/>
    <w:rsid w:val="00F80957"/>
    <w:rsid w:val="00F80ABB"/>
    <w:rsid w:val="00F815B8"/>
    <w:rsid w:val="00F816C4"/>
    <w:rsid w:val="00F818CF"/>
    <w:rsid w:val="00F81A3E"/>
    <w:rsid w:val="00F81A99"/>
    <w:rsid w:val="00F823A0"/>
    <w:rsid w:val="00F82A72"/>
    <w:rsid w:val="00F832B6"/>
    <w:rsid w:val="00F832F7"/>
    <w:rsid w:val="00F833C9"/>
    <w:rsid w:val="00F836BC"/>
    <w:rsid w:val="00F83C52"/>
    <w:rsid w:val="00F83EF9"/>
    <w:rsid w:val="00F84231"/>
    <w:rsid w:val="00F844BD"/>
    <w:rsid w:val="00F84760"/>
    <w:rsid w:val="00F84941"/>
    <w:rsid w:val="00F84AED"/>
    <w:rsid w:val="00F84E3C"/>
    <w:rsid w:val="00F85274"/>
    <w:rsid w:val="00F85C94"/>
    <w:rsid w:val="00F85E7F"/>
    <w:rsid w:val="00F85FF9"/>
    <w:rsid w:val="00F861D8"/>
    <w:rsid w:val="00F86774"/>
    <w:rsid w:val="00F868B6"/>
    <w:rsid w:val="00F86B0C"/>
    <w:rsid w:val="00F87021"/>
    <w:rsid w:val="00F8732A"/>
    <w:rsid w:val="00F8741A"/>
    <w:rsid w:val="00F878ED"/>
    <w:rsid w:val="00F87B84"/>
    <w:rsid w:val="00F87D65"/>
    <w:rsid w:val="00F87E96"/>
    <w:rsid w:val="00F9030D"/>
    <w:rsid w:val="00F90933"/>
    <w:rsid w:val="00F914A0"/>
    <w:rsid w:val="00F918A5"/>
    <w:rsid w:val="00F92B70"/>
    <w:rsid w:val="00F92DF9"/>
    <w:rsid w:val="00F93335"/>
    <w:rsid w:val="00F93ADE"/>
    <w:rsid w:val="00F93CA6"/>
    <w:rsid w:val="00F93D75"/>
    <w:rsid w:val="00F93E27"/>
    <w:rsid w:val="00F9408B"/>
    <w:rsid w:val="00F9409B"/>
    <w:rsid w:val="00F944E8"/>
    <w:rsid w:val="00F94743"/>
    <w:rsid w:val="00F947CC"/>
    <w:rsid w:val="00F95058"/>
    <w:rsid w:val="00F953F6"/>
    <w:rsid w:val="00F96040"/>
    <w:rsid w:val="00F96160"/>
    <w:rsid w:val="00F9624B"/>
    <w:rsid w:val="00F963A7"/>
    <w:rsid w:val="00F964D2"/>
    <w:rsid w:val="00F96558"/>
    <w:rsid w:val="00F965FB"/>
    <w:rsid w:val="00F96BE5"/>
    <w:rsid w:val="00F96C79"/>
    <w:rsid w:val="00F96CB4"/>
    <w:rsid w:val="00F96D6D"/>
    <w:rsid w:val="00F96DE7"/>
    <w:rsid w:val="00F96E8E"/>
    <w:rsid w:val="00F96FC9"/>
    <w:rsid w:val="00F97038"/>
    <w:rsid w:val="00F977B0"/>
    <w:rsid w:val="00F97D88"/>
    <w:rsid w:val="00FA0209"/>
    <w:rsid w:val="00FA0619"/>
    <w:rsid w:val="00FA0937"/>
    <w:rsid w:val="00FA0E78"/>
    <w:rsid w:val="00FA13F8"/>
    <w:rsid w:val="00FA1542"/>
    <w:rsid w:val="00FA1C65"/>
    <w:rsid w:val="00FA1F33"/>
    <w:rsid w:val="00FA225A"/>
    <w:rsid w:val="00FA2456"/>
    <w:rsid w:val="00FA2693"/>
    <w:rsid w:val="00FA27DC"/>
    <w:rsid w:val="00FA2A80"/>
    <w:rsid w:val="00FA2C16"/>
    <w:rsid w:val="00FA2E38"/>
    <w:rsid w:val="00FA2EC9"/>
    <w:rsid w:val="00FA2FCB"/>
    <w:rsid w:val="00FA3137"/>
    <w:rsid w:val="00FA4110"/>
    <w:rsid w:val="00FA443D"/>
    <w:rsid w:val="00FA459E"/>
    <w:rsid w:val="00FA46C7"/>
    <w:rsid w:val="00FA47A1"/>
    <w:rsid w:val="00FA4B8E"/>
    <w:rsid w:val="00FA5097"/>
    <w:rsid w:val="00FA5340"/>
    <w:rsid w:val="00FA5998"/>
    <w:rsid w:val="00FA644D"/>
    <w:rsid w:val="00FA66D5"/>
    <w:rsid w:val="00FA6924"/>
    <w:rsid w:val="00FA7C03"/>
    <w:rsid w:val="00FA7DBB"/>
    <w:rsid w:val="00FA7E50"/>
    <w:rsid w:val="00FB02F1"/>
    <w:rsid w:val="00FB0349"/>
    <w:rsid w:val="00FB046D"/>
    <w:rsid w:val="00FB0591"/>
    <w:rsid w:val="00FB0A20"/>
    <w:rsid w:val="00FB0D7A"/>
    <w:rsid w:val="00FB0DCB"/>
    <w:rsid w:val="00FB0EAB"/>
    <w:rsid w:val="00FB0F14"/>
    <w:rsid w:val="00FB1085"/>
    <w:rsid w:val="00FB11E0"/>
    <w:rsid w:val="00FB16DF"/>
    <w:rsid w:val="00FB1787"/>
    <w:rsid w:val="00FB184F"/>
    <w:rsid w:val="00FB186A"/>
    <w:rsid w:val="00FB19C2"/>
    <w:rsid w:val="00FB1AA8"/>
    <w:rsid w:val="00FB20D6"/>
    <w:rsid w:val="00FB2844"/>
    <w:rsid w:val="00FB2E44"/>
    <w:rsid w:val="00FB2F16"/>
    <w:rsid w:val="00FB321F"/>
    <w:rsid w:val="00FB36C1"/>
    <w:rsid w:val="00FB3908"/>
    <w:rsid w:val="00FB39F3"/>
    <w:rsid w:val="00FB3B73"/>
    <w:rsid w:val="00FB3D59"/>
    <w:rsid w:val="00FB472B"/>
    <w:rsid w:val="00FB48BA"/>
    <w:rsid w:val="00FB4A6B"/>
    <w:rsid w:val="00FB4A73"/>
    <w:rsid w:val="00FB4B8A"/>
    <w:rsid w:val="00FB50D9"/>
    <w:rsid w:val="00FB533C"/>
    <w:rsid w:val="00FB5824"/>
    <w:rsid w:val="00FB6C60"/>
    <w:rsid w:val="00FB6D04"/>
    <w:rsid w:val="00FB6D62"/>
    <w:rsid w:val="00FB6E28"/>
    <w:rsid w:val="00FB70A7"/>
    <w:rsid w:val="00FB70E0"/>
    <w:rsid w:val="00FB7213"/>
    <w:rsid w:val="00FB723C"/>
    <w:rsid w:val="00FB78E5"/>
    <w:rsid w:val="00FB7A99"/>
    <w:rsid w:val="00FB7AFF"/>
    <w:rsid w:val="00FC017D"/>
    <w:rsid w:val="00FC02CB"/>
    <w:rsid w:val="00FC065A"/>
    <w:rsid w:val="00FC0D35"/>
    <w:rsid w:val="00FC107B"/>
    <w:rsid w:val="00FC13A6"/>
    <w:rsid w:val="00FC174D"/>
    <w:rsid w:val="00FC273C"/>
    <w:rsid w:val="00FC2C68"/>
    <w:rsid w:val="00FC30CD"/>
    <w:rsid w:val="00FC35B1"/>
    <w:rsid w:val="00FC402E"/>
    <w:rsid w:val="00FC41E2"/>
    <w:rsid w:val="00FC44FE"/>
    <w:rsid w:val="00FC47E2"/>
    <w:rsid w:val="00FC4D5C"/>
    <w:rsid w:val="00FC52BF"/>
    <w:rsid w:val="00FC5C1D"/>
    <w:rsid w:val="00FC5C48"/>
    <w:rsid w:val="00FC5E0F"/>
    <w:rsid w:val="00FC5F2F"/>
    <w:rsid w:val="00FC6306"/>
    <w:rsid w:val="00FC6549"/>
    <w:rsid w:val="00FC6726"/>
    <w:rsid w:val="00FC678F"/>
    <w:rsid w:val="00FC698D"/>
    <w:rsid w:val="00FC6EA9"/>
    <w:rsid w:val="00FC6EEF"/>
    <w:rsid w:val="00FC76AD"/>
    <w:rsid w:val="00FC7FB6"/>
    <w:rsid w:val="00FD0001"/>
    <w:rsid w:val="00FD009A"/>
    <w:rsid w:val="00FD02E5"/>
    <w:rsid w:val="00FD09DF"/>
    <w:rsid w:val="00FD0FCE"/>
    <w:rsid w:val="00FD13AC"/>
    <w:rsid w:val="00FD1524"/>
    <w:rsid w:val="00FD1A9C"/>
    <w:rsid w:val="00FD1C4C"/>
    <w:rsid w:val="00FD1E02"/>
    <w:rsid w:val="00FD29F6"/>
    <w:rsid w:val="00FD2D60"/>
    <w:rsid w:val="00FD39AB"/>
    <w:rsid w:val="00FD3CDB"/>
    <w:rsid w:val="00FD4AC2"/>
    <w:rsid w:val="00FD4BE4"/>
    <w:rsid w:val="00FD4F6A"/>
    <w:rsid w:val="00FD5068"/>
    <w:rsid w:val="00FD5693"/>
    <w:rsid w:val="00FD5A68"/>
    <w:rsid w:val="00FD646D"/>
    <w:rsid w:val="00FD64A4"/>
    <w:rsid w:val="00FD6897"/>
    <w:rsid w:val="00FD6B3E"/>
    <w:rsid w:val="00FD7370"/>
    <w:rsid w:val="00FD7ADD"/>
    <w:rsid w:val="00FD7EF4"/>
    <w:rsid w:val="00FE018E"/>
    <w:rsid w:val="00FE0341"/>
    <w:rsid w:val="00FE036E"/>
    <w:rsid w:val="00FE046D"/>
    <w:rsid w:val="00FE0995"/>
    <w:rsid w:val="00FE099B"/>
    <w:rsid w:val="00FE0A0E"/>
    <w:rsid w:val="00FE0AA7"/>
    <w:rsid w:val="00FE0AF8"/>
    <w:rsid w:val="00FE0D6E"/>
    <w:rsid w:val="00FE0FAB"/>
    <w:rsid w:val="00FE1ECF"/>
    <w:rsid w:val="00FE1FEB"/>
    <w:rsid w:val="00FE2007"/>
    <w:rsid w:val="00FE206B"/>
    <w:rsid w:val="00FE2208"/>
    <w:rsid w:val="00FE2346"/>
    <w:rsid w:val="00FE234D"/>
    <w:rsid w:val="00FE23F3"/>
    <w:rsid w:val="00FE2B2A"/>
    <w:rsid w:val="00FE2DF1"/>
    <w:rsid w:val="00FE2EAB"/>
    <w:rsid w:val="00FE2F5B"/>
    <w:rsid w:val="00FE30A2"/>
    <w:rsid w:val="00FE311D"/>
    <w:rsid w:val="00FE31EC"/>
    <w:rsid w:val="00FE4153"/>
    <w:rsid w:val="00FE42FD"/>
    <w:rsid w:val="00FE4526"/>
    <w:rsid w:val="00FE46E2"/>
    <w:rsid w:val="00FE4ACB"/>
    <w:rsid w:val="00FE4AF5"/>
    <w:rsid w:val="00FE4F1B"/>
    <w:rsid w:val="00FE4F8A"/>
    <w:rsid w:val="00FE50DB"/>
    <w:rsid w:val="00FE53C0"/>
    <w:rsid w:val="00FE5E16"/>
    <w:rsid w:val="00FE6129"/>
    <w:rsid w:val="00FE620F"/>
    <w:rsid w:val="00FE64E9"/>
    <w:rsid w:val="00FE6558"/>
    <w:rsid w:val="00FE6941"/>
    <w:rsid w:val="00FE6B85"/>
    <w:rsid w:val="00FE6C91"/>
    <w:rsid w:val="00FE7243"/>
    <w:rsid w:val="00FE75D5"/>
    <w:rsid w:val="00FE7791"/>
    <w:rsid w:val="00FE7C10"/>
    <w:rsid w:val="00FF007A"/>
    <w:rsid w:val="00FF08BB"/>
    <w:rsid w:val="00FF1842"/>
    <w:rsid w:val="00FF1891"/>
    <w:rsid w:val="00FF2261"/>
    <w:rsid w:val="00FF25E4"/>
    <w:rsid w:val="00FF304B"/>
    <w:rsid w:val="00FF3494"/>
    <w:rsid w:val="00FF3973"/>
    <w:rsid w:val="00FF3A48"/>
    <w:rsid w:val="00FF3DED"/>
    <w:rsid w:val="00FF4215"/>
    <w:rsid w:val="00FF4663"/>
    <w:rsid w:val="00FF5624"/>
    <w:rsid w:val="00FF5CF3"/>
    <w:rsid w:val="00FF6325"/>
    <w:rsid w:val="00FF639B"/>
    <w:rsid w:val="00FF6551"/>
    <w:rsid w:val="00FF66A4"/>
    <w:rsid w:val="00FF6A12"/>
    <w:rsid w:val="00FF6BCE"/>
    <w:rsid w:val="00FF6D02"/>
    <w:rsid w:val="00FF6E88"/>
    <w:rsid w:val="00FF753E"/>
    <w:rsid w:val="00FF75C3"/>
    <w:rsid w:val="00FF7815"/>
    <w:rsid w:val="00FF7CB6"/>
    <w:rsid w:val="017D7E1F"/>
    <w:rsid w:val="024957B8"/>
    <w:rsid w:val="043A4AC4"/>
    <w:rsid w:val="094A58E7"/>
    <w:rsid w:val="09F01CFF"/>
    <w:rsid w:val="0A0671E4"/>
    <w:rsid w:val="0B9D16CA"/>
    <w:rsid w:val="0F875F8F"/>
    <w:rsid w:val="129F3DA1"/>
    <w:rsid w:val="22715E1E"/>
    <w:rsid w:val="22CF438C"/>
    <w:rsid w:val="22E84C43"/>
    <w:rsid w:val="2F422C5B"/>
    <w:rsid w:val="30C174E1"/>
    <w:rsid w:val="31A25510"/>
    <w:rsid w:val="32E300E2"/>
    <w:rsid w:val="359B5C69"/>
    <w:rsid w:val="3607375E"/>
    <w:rsid w:val="3630193B"/>
    <w:rsid w:val="3663077D"/>
    <w:rsid w:val="36FF666C"/>
    <w:rsid w:val="397444CF"/>
    <w:rsid w:val="3E360F84"/>
    <w:rsid w:val="3EE805AB"/>
    <w:rsid w:val="3FA26593"/>
    <w:rsid w:val="445403ED"/>
    <w:rsid w:val="44634AC1"/>
    <w:rsid w:val="45963D0C"/>
    <w:rsid w:val="462A3C8D"/>
    <w:rsid w:val="48BE0B9E"/>
    <w:rsid w:val="4BA92C56"/>
    <w:rsid w:val="4CE16CF4"/>
    <w:rsid w:val="4DB97916"/>
    <w:rsid w:val="534E4C79"/>
    <w:rsid w:val="57283D34"/>
    <w:rsid w:val="5A4110DB"/>
    <w:rsid w:val="5B3C4EEC"/>
    <w:rsid w:val="5F0B6672"/>
    <w:rsid w:val="6DDF3B2B"/>
    <w:rsid w:val="6DE761DB"/>
    <w:rsid w:val="6F575CE3"/>
    <w:rsid w:val="71116853"/>
    <w:rsid w:val="74340B65"/>
    <w:rsid w:val="753A1B86"/>
    <w:rsid w:val="77842972"/>
    <w:rsid w:val="7A7C493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qFormat="1" w:uiPriority="0" w:name="footnote text"/>
    <w:lsdException w:qFormat="1"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ocked="1"/>
    <w:lsdException w:qFormat="1" w:uiPriority="99" w:semiHidden="0" w:name="table of figures"/>
    <w:lsdException w:uiPriority="0" w:name="envelope address"/>
    <w:lsdException w:uiPriority="0" w:name="envelope return"/>
    <w:lsdException w:qFormat="1"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iPriority="0" w:name="Salutation"/>
    <w:lsdException w:qFormat="1"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99" w:name="FollowedHyperlink"/>
    <w:lsdException w:qFormat="1" w:unhideWhenUsed="0" w:uiPriority="22" w:semiHidden="0" w:name="Strong" w:locked="1"/>
    <w:lsdException w:qFormat="1" w:unhideWhenUsed="0" w:uiPriority="0" w:semiHidden="0" w:name="Emphasis" w:locked="1"/>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nhideWhenUsed="0" w:uiPriority="3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paragraph" w:styleId="2">
    <w:name w:val="heading 1"/>
    <w:basedOn w:val="1"/>
    <w:next w:val="1"/>
    <w:link w:val="37"/>
    <w:qFormat/>
    <w:locked/>
    <w:uiPriority w:val="9"/>
    <w:pPr>
      <w:keepNext/>
      <w:keepLines/>
      <w:spacing w:before="326" w:beforeLines="100"/>
      <w:jc w:val="both"/>
      <w:outlineLvl w:val="0"/>
    </w:pPr>
    <w:rPr>
      <w:rFonts w:ascii="Arial" w:hAnsi="Arial" w:eastAsia="楷体_GB2312"/>
      <w:b/>
      <w:bCs/>
      <w:kern w:val="44"/>
      <w:sz w:val="32"/>
      <w:szCs w:val="44"/>
    </w:rPr>
  </w:style>
  <w:style w:type="paragraph" w:styleId="3">
    <w:name w:val="heading 2"/>
    <w:basedOn w:val="1"/>
    <w:next w:val="1"/>
    <w:link w:val="38"/>
    <w:unhideWhenUsed/>
    <w:qFormat/>
    <w:locked/>
    <w:uiPriority w:val="9"/>
    <w:pPr>
      <w:keepNext/>
      <w:keepLines/>
      <w:spacing w:beforeLines="100"/>
      <w:ind w:left="3017" w:leftChars="1257"/>
      <w:outlineLvl w:val="1"/>
    </w:pPr>
    <w:rPr>
      <w:rFonts w:ascii="Arial" w:hAnsi="Arial" w:eastAsia="楷体_GB2312"/>
      <w:b/>
      <w:bCs/>
      <w:szCs w:val="32"/>
    </w:rPr>
  </w:style>
  <w:style w:type="paragraph" w:styleId="4">
    <w:name w:val="heading 3"/>
    <w:basedOn w:val="1"/>
    <w:next w:val="1"/>
    <w:link w:val="68"/>
    <w:semiHidden/>
    <w:unhideWhenUsed/>
    <w:qFormat/>
    <w:locked/>
    <w:uiPriority w:val="0"/>
    <w:pPr>
      <w:keepNext/>
      <w:keepLines/>
      <w:spacing w:before="260" w:after="260" w:line="416" w:lineRule="auto"/>
      <w:outlineLvl w:val="2"/>
    </w:pPr>
    <w:rPr>
      <w:b/>
      <w:bCs/>
      <w:sz w:val="32"/>
      <w:szCs w:val="32"/>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7258"/>
    </w:pPr>
    <w:rPr>
      <w:rFonts w:ascii="Arial" w:hAnsi="Arial" w:eastAsia="楷体_GB2312" w:cs="Calibri"/>
      <w:szCs w:val="18"/>
    </w:rPr>
  </w:style>
  <w:style w:type="paragraph" w:styleId="6">
    <w:name w:val="annotation text"/>
    <w:basedOn w:val="1"/>
    <w:link w:val="72"/>
    <w:semiHidden/>
    <w:unhideWhenUsed/>
    <w:qFormat/>
    <w:uiPriority w:val="0"/>
  </w:style>
  <w:style w:type="paragraph" w:styleId="7">
    <w:name w:val="toc 5"/>
    <w:basedOn w:val="1"/>
    <w:next w:val="1"/>
    <w:qFormat/>
    <w:uiPriority w:val="0"/>
    <w:pPr>
      <w:ind w:left="7258"/>
    </w:pPr>
    <w:rPr>
      <w:rFonts w:ascii="Arial" w:hAnsi="Arial" w:eastAsia="楷体_GB2312" w:cs="Calibri"/>
      <w:szCs w:val="18"/>
    </w:rPr>
  </w:style>
  <w:style w:type="paragraph" w:styleId="8">
    <w:name w:val="toc 3"/>
    <w:basedOn w:val="1"/>
    <w:next w:val="1"/>
    <w:qFormat/>
    <w:uiPriority w:val="39"/>
    <w:pPr>
      <w:ind w:left="1400" w:leftChars="1400"/>
    </w:pPr>
    <w:rPr>
      <w:rFonts w:ascii="Arial" w:hAnsi="Arial" w:eastAsia="楷体_GB2312" w:cs="Calibri"/>
      <w:iCs/>
      <w:sz w:val="21"/>
      <w:szCs w:val="20"/>
    </w:rPr>
  </w:style>
  <w:style w:type="paragraph" w:styleId="9">
    <w:name w:val="toc 8"/>
    <w:basedOn w:val="1"/>
    <w:next w:val="1"/>
    <w:qFormat/>
    <w:uiPriority w:val="0"/>
    <w:pPr>
      <w:ind w:left="7258"/>
    </w:pPr>
    <w:rPr>
      <w:rFonts w:ascii="Arial" w:hAnsi="Arial" w:eastAsia="楷体_GB2312" w:cs="Calibri"/>
      <w:szCs w:val="18"/>
    </w:rPr>
  </w:style>
  <w:style w:type="paragraph" w:styleId="10">
    <w:name w:val="Date"/>
    <w:basedOn w:val="1"/>
    <w:next w:val="1"/>
    <w:link w:val="60"/>
    <w:semiHidden/>
    <w:unhideWhenUsed/>
    <w:qFormat/>
    <w:uiPriority w:val="0"/>
    <w:pPr>
      <w:ind w:left="100" w:leftChars="2500"/>
    </w:pPr>
  </w:style>
  <w:style w:type="paragraph" w:styleId="11">
    <w:name w:val="Balloon Text"/>
    <w:basedOn w:val="1"/>
    <w:link w:val="52"/>
    <w:semiHidden/>
    <w:qFormat/>
    <w:uiPriority w:val="99"/>
    <w:rPr>
      <w:sz w:val="18"/>
      <w:szCs w:val="18"/>
    </w:rPr>
  </w:style>
  <w:style w:type="paragraph" w:styleId="12">
    <w:name w:val="footer"/>
    <w:basedOn w:val="1"/>
    <w:link w:val="32"/>
    <w:qFormat/>
    <w:uiPriority w:val="0"/>
    <w:pPr>
      <w:tabs>
        <w:tab w:val="center" w:pos="4153"/>
        <w:tab w:val="right" w:pos="8306"/>
      </w:tabs>
      <w:snapToGrid w:val="0"/>
    </w:pPr>
    <w:rPr>
      <w:sz w:val="18"/>
      <w:szCs w:val="18"/>
    </w:rPr>
  </w:style>
  <w:style w:type="paragraph" w:styleId="13">
    <w:name w:val="header"/>
    <w:basedOn w:val="1"/>
    <w:link w:val="33"/>
    <w:qFormat/>
    <w:uiPriority w:val="99"/>
    <w:pP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10620"/>
      </w:tabs>
      <w:ind w:left="2400" w:leftChars="1000"/>
    </w:pPr>
    <w:rPr>
      <w:rFonts w:ascii="Arial" w:hAnsi="Arial" w:eastAsia="楷体_GB2312" w:cs="Calibri"/>
      <w:bCs/>
      <w:caps/>
      <w:sz w:val="21"/>
      <w:szCs w:val="20"/>
    </w:rPr>
  </w:style>
  <w:style w:type="paragraph" w:styleId="15">
    <w:name w:val="toc 4"/>
    <w:basedOn w:val="1"/>
    <w:next w:val="1"/>
    <w:qFormat/>
    <w:uiPriority w:val="0"/>
    <w:pPr>
      <w:ind w:left="7258"/>
    </w:pPr>
    <w:rPr>
      <w:rFonts w:ascii="Arial" w:hAnsi="Arial" w:eastAsia="楷体_GB2312" w:cs="Calibri"/>
      <w:szCs w:val="18"/>
    </w:rPr>
  </w:style>
  <w:style w:type="paragraph" w:styleId="16">
    <w:name w:val="footnote text"/>
    <w:basedOn w:val="1"/>
    <w:link w:val="64"/>
    <w:semiHidden/>
    <w:unhideWhenUsed/>
    <w:qFormat/>
    <w:uiPriority w:val="0"/>
    <w:pPr>
      <w:snapToGrid w:val="0"/>
    </w:pPr>
    <w:rPr>
      <w:sz w:val="18"/>
      <w:szCs w:val="18"/>
    </w:rPr>
  </w:style>
  <w:style w:type="paragraph" w:styleId="17">
    <w:name w:val="toc 6"/>
    <w:basedOn w:val="1"/>
    <w:next w:val="1"/>
    <w:qFormat/>
    <w:uiPriority w:val="0"/>
    <w:pPr>
      <w:ind w:left="7258"/>
    </w:pPr>
    <w:rPr>
      <w:rFonts w:ascii="Arial" w:hAnsi="Arial" w:eastAsia="楷体_GB2312" w:cs="Calibri"/>
      <w:szCs w:val="18"/>
    </w:rPr>
  </w:style>
  <w:style w:type="paragraph" w:styleId="18">
    <w:name w:val="table of figures"/>
    <w:basedOn w:val="1"/>
    <w:next w:val="1"/>
    <w:unhideWhenUsed/>
    <w:qFormat/>
    <w:uiPriority w:val="99"/>
    <w:pPr>
      <w:ind w:left="1284" w:leftChars="1284"/>
      <w:jc w:val="both"/>
    </w:pPr>
    <w:rPr>
      <w:rFonts w:ascii="Arial" w:hAnsi="Arial" w:eastAsia="楷体_GB2312"/>
      <w:sz w:val="21"/>
      <w:lang w:eastAsia="zh-CN"/>
    </w:rPr>
  </w:style>
  <w:style w:type="paragraph" w:styleId="19">
    <w:name w:val="toc 2"/>
    <w:basedOn w:val="1"/>
    <w:next w:val="1"/>
    <w:qFormat/>
    <w:uiPriority w:val="39"/>
    <w:pPr>
      <w:tabs>
        <w:tab w:val="right" w:leader="dot" w:pos="10621"/>
      </w:tabs>
      <w:ind w:left="1200" w:leftChars="1200"/>
    </w:pPr>
    <w:rPr>
      <w:rFonts w:ascii="Arial" w:hAnsi="Arial" w:eastAsia="楷体_GB2312" w:cs="Calibri"/>
      <w:smallCaps/>
      <w:sz w:val="21"/>
      <w:szCs w:val="20"/>
    </w:rPr>
  </w:style>
  <w:style w:type="paragraph" w:styleId="20">
    <w:name w:val="toc 9"/>
    <w:basedOn w:val="1"/>
    <w:next w:val="1"/>
    <w:qFormat/>
    <w:uiPriority w:val="0"/>
    <w:pPr>
      <w:ind w:left="7258"/>
    </w:pPr>
    <w:rPr>
      <w:rFonts w:ascii="Arial" w:hAnsi="Arial" w:eastAsia="楷体_GB2312" w:cs="Calibri"/>
      <w:szCs w:val="18"/>
    </w:rPr>
  </w:style>
  <w:style w:type="paragraph" w:styleId="21">
    <w:name w:val="Normal (Web)"/>
    <w:basedOn w:val="1"/>
    <w:semiHidden/>
    <w:unhideWhenUsed/>
    <w:qFormat/>
    <w:uiPriority w:val="0"/>
  </w:style>
  <w:style w:type="paragraph" w:styleId="22">
    <w:name w:val="annotation subject"/>
    <w:basedOn w:val="6"/>
    <w:next w:val="6"/>
    <w:link w:val="73"/>
    <w:semiHidden/>
    <w:unhideWhenUsed/>
    <w:qFormat/>
    <w:uiPriority w:val="0"/>
    <w:rPr>
      <w:b/>
      <w:bCs/>
    </w:rPr>
  </w:style>
  <w:style w:type="table" w:styleId="24">
    <w:name w:val="Table Grid"/>
    <w:basedOn w:val="2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qFormat/>
    <w:locked/>
    <w:uiPriority w:val="22"/>
    <w:rPr>
      <w:b/>
      <w:bCs/>
    </w:rPr>
  </w:style>
  <w:style w:type="character" w:styleId="27">
    <w:name w:val="page number"/>
    <w:basedOn w:val="25"/>
    <w:qFormat/>
    <w:uiPriority w:val="0"/>
  </w:style>
  <w:style w:type="character" w:styleId="28">
    <w:name w:val="Hyperlink"/>
    <w:unhideWhenUsed/>
    <w:qFormat/>
    <w:uiPriority w:val="99"/>
    <w:rPr>
      <w:color w:val="0000FF"/>
      <w:u w:val="single"/>
    </w:rPr>
  </w:style>
  <w:style w:type="character" w:styleId="29">
    <w:name w:val="annotation reference"/>
    <w:basedOn w:val="25"/>
    <w:semiHidden/>
    <w:unhideWhenUsed/>
    <w:qFormat/>
    <w:uiPriority w:val="0"/>
    <w:rPr>
      <w:sz w:val="21"/>
      <w:szCs w:val="21"/>
    </w:rPr>
  </w:style>
  <w:style w:type="character" w:styleId="30">
    <w:name w:val="footnote reference"/>
    <w:basedOn w:val="25"/>
    <w:semiHidden/>
    <w:unhideWhenUsed/>
    <w:qFormat/>
    <w:uiPriority w:val="0"/>
    <w:rPr>
      <w:vertAlign w:val="superscript"/>
    </w:rPr>
  </w:style>
  <w:style w:type="paragraph" w:customStyle="1" w:styleId="31">
    <w:name w:val="列出段落1"/>
    <w:basedOn w:val="1"/>
    <w:qFormat/>
    <w:uiPriority w:val="0"/>
    <w:pPr>
      <w:ind w:firstLine="420" w:firstLineChars="200"/>
      <w:jc w:val="both"/>
    </w:pPr>
    <w:rPr>
      <w:rFonts w:ascii="Calibri" w:hAnsi="Calibri" w:eastAsia="宋体"/>
      <w:sz w:val="21"/>
      <w:szCs w:val="22"/>
      <w:lang w:eastAsia="zh-CN"/>
    </w:rPr>
  </w:style>
  <w:style w:type="character" w:customStyle="1" w:styleId="32">
    <w:name w:val="页脚 字符"/>
    <w:link w:val="12"/>
    <w:qFormat/>
    <w:uiPriority w:val="0"/>
    <w:rPr>
      <w:rFonts w:eastAsia="PMingLiU"/>
      <w:kern w:val="2"/>
      <w:sz w:val="18"/>
      <w:szCs w:val="18"/>
      <w:lang w:eastAsia="zh-TW"/>
    </w:rPr>
  </w:style>
  <w:style w:type="character" w:customStyle="1" w:styleId="33">
    <w:name w:val="页眉 字符"/>
    <w:link w:val="13"/>
    <w:qFormat/>
    <w:uiPriority w:val="99"/>
    <w:rPr>
      <w:rFonts w:eastAsia="PMingLiU"/>
      <w:kern w:val="2"/>
      <w:sz w:val="18"/>
      <w:szCs w:val="18"/>
      <w:lang w:eastAsia="zh-TW"/>
    </w:rPr>
  </w:style>
  <w:style w:type="character" w:customStyle="1" w:styleId="34">
    <w:name w:val="样式 (符号) Arial Narrow 小五 自定义颜(RGB(214297)) 下划线"/>
    <w:qFormat/>
    <w:uiPriority w:val="0"/>
    <w:rPr>
      <w:color w:val="152A61"/>
      <w:kern w:val="0"/>
      <w:sz w:val="18"/>
      <w:szCs w:val="18"/>
      <w:u w:val="none"/>
    </w:rPr>
  </w:style>
  <w:style w:type="character" w:customStyle="1" w:styleId="35">
    <w:name w:val="评级"/>
    <w:qFormat/>
    <w:uiPriority w:val="0"/>
    <w:rPr>
      <w:rFonts w:ascii="黑体" w:hAnsi="黑体" w:eastAsia="黑体" w:cs="黑体"/>
      <w:b/>
      <w:bCs/>
      <w:color w:val="0B2A61"/>
    </w:rPr>
  </w:style>
  <w:style w:type="character" w:customStyle="1" w:styleId="36">
    <w:name w:val="正文开始说明"/>
    <w:qFormat/>
    <w:uiPriority w:val="0"/>
    <w:rPr>
      <w:rFonts w:ascii="黑体" w:hAnsi="黑体" w:eastAsia="黑体" w:cs="黑体"/>
      <w:b/>
      <w:bCs/>
      <w:color w:val="FF0000"/>
      <w:sz w:val="40"/>
      <w:szCs w:val="40"/>
    </w:rPr>
  </w:style>
  <w:style w:type="character" w:customStyle="1" w:styleId="37">
    <w:name w:val="标题 1 字符"/>
    <w:link w:val="2"/>
    <w:qFormat/>
    <w:uiPriority w:val="9"/>
    <w:rPr>
      <w:rFonts w:ascii="Arial" w:hAnsi="Arial" w:eastAsia="楷体_GB2312"/>
      <w:b/>
      <w:bCs/>
      <w:kern w:val="44"/>
      <w:sz w:val="32"/>
      <w:szCs w:val="44"/>
      <w:lang w:eastAsia="zh-TW"/>
    </w:rPr>
  </w:style>
  <w:style w:type="character" w:customStyle="1" w:styleId="38">
    <w:name w:val="标题 2 字符"/>
    <w:link w:val="3"/>
    <w:qFormat/>
    <w:uiPriority w:val="9"/>
    <w:rPr>
      <w:rFonts w:ascii="Arial" w:hAnsi="Arial" w:eastAsia="楷体_GB2312"/>
      <w:b/>
      <w:bCs/>
      <w:kern w:val="2"/>
      <w:sz w:val="24"/>
      <w:szCs w:val="32"/>
      <w:lang w:eastAsia="zh-TW"/>
    </w:rPr>
  </w:style>
  <w:style w:type="paragraph" w:customStyle="1" w:styleId="39">
    <w:name w:val="正文格式"/>
    <w:basedOn w:val="1"/>
    <w:link w:val="40"/>
    <w:qFormat/>
    <w:uiPriority w:val="0"/>
    <w:pPr>
      <w:autoSpaceDE w:val="0"/>
      <w:autoSpaceDN w:val="0"/>
      <w:adjustRightInd w:val="0"/>
      <w:spacing w:after="100"/>
      <w:ind w:left="1257" w:leftChars="1257"/>
    </w:pPr>
    <w:rPr>
      <w:rFonts w:ascii="Arial" w:hAnsi="Arial" w:eastAsia="楷体_GB2312"/>
      <w:kern w:val="0"/>
      <w:sz w:val="21"/>
      <w:szCs w:val="21"/>
    </w:rPr>
  </w:style>
  <w:style w:type="character" w:customStyle="1" w:styleId="40">
    <w:name w:val="正文格式 Char"/>
    <w:link w:val="39"/>
    <w:qFormat/>
    <w:uiPriority w:val="0"/>
    <w:rPr>
      <w:rFonts w:ascii="Arial" w:hAnsi="Arial" w:eastAsia="楷体_GB2312"/>
      <w:sz w:val="21"/>
      <w:szCs w:val="21"/>
    </w:rPr>
  </w:style>
  <w:style w:type="paragraph" w:customStyle="1" w:styleId="41">
    <w:name w:val="表题"/>
    <w:basedOn w:val="1"/>
    <w:link w:val="42"/>
    <w:qFormat/>
    <w:uiPriority w:val="0"/>
    <w:pPr>
      <w:autoSpaceDE w:val="0"/>
      <w:autoSpaceDN w:val="0"/>
      <w:adjustRightInd w:val="0"/>
      <w:spacing w:before="50" w:after="50"/>
      <w:ind w:left="-142" w:leftChars="-59"/>
    </w:pPr>
    <w:rPr>
      <w:rFonts w:ascii="Arial" w:hAnsi="Arial" w:eastAsia="楷体_GB2312"/>
      <w:b/>
      <w:kern w:val="0"/>
      <w:sz w:val="21"/>
      <w:szCs w:val="21"/>
      <w:lang w:eastAsia="zh-CN"/>
    </w:rPr>
  </w:style>
  <w:style w:type="character" w:customStyle="1" w:styleId="42">
    <w:name w:val="表题 Char"/>
    <w:link w:val="41"/>
    <w:qFormat/>
    <w:uiPriority w:val="0"/>
    <w:rPr>
      <w:rFonts w:ascii="Arial" w:hAnsi="Arial" w:eastAsia="楷体_GB2312"/>
      <w:b/>
      <w:sz w:val="21"/>
      <w:szCs w:val="21"/>
    </w:rPr>
  </w:style>
  <w:style w:type="paragraph" w:customStyle="1" w:styleId="43">
    <w:name w:val="图题"/>
    <w:basedOn w:val="1"/>
    <w:link w:val="44"/>
    <w:qFormat/>
    <w:uiPriority w:val="0"/>
    <w:pPr>
      <w:autoSpaceDE w:val="0"/>
      <w:autoSpaceDN w:val="0"/>
      <w:adjustRightInd w:val="0"/>
    </w:pPr>
    <w:rPr>
      <w:rFonts w:ascii="Arial" w:hAnsi="Arial" w:eastAsia="楷体_GB2312"/>
      <w:b/>
      <w:kern w:val="0"/>
      <w:sz w:val="21"/>
      <w:szCs w:val="21"/>
    </w:rPr>
  </w:style>
  <w:style w:type="character" w:customStyle="1" w:styleId="44">
    <w:name w:val="图题 Char"/>
    <w:link w:val="43"/>
    <w:qFormat/>
    <w:uiPriority w:val="0"/>
    <w:rPr>
      <w:rFonts w:ascii="Arial" w:hAnsi="Arial" w:eastAsia="楷体_GB2312" w:cs="楷体_GB2312"/>
      <w:b/>
      <w:sz w:val="21"/>
      <w:szCs w:val="21"/>
    </w:rPr>
  </w:style>
  <w:style w:type="character" w:customStyle="1" w:styleId="45">
    <w:name w:val="栏目分类1"/>
    <w:qFormat/>
    <w:uiPriority w:val="0"/>
    <w:rPr>
      <w:rFonts w:ascii="楷体_GB2312" w:hAnsi="楷体_GB2312" w:eastAsia="楷体_GB2312" w:cs="楷体_GB2312"/>
      <w:b/>
      <w:bCs/>
      <w:color w:val="0B2A61"/>
      <w:spacing w:val="20"/>
      <w:position w:val="6"/>
      <w:sz w:val="28"/>
      <w:szCs w:val="28"/>
    </w:rPr>
  </w:style>
  <w:style w:type="paragraph" w:customStyle="1" w:styleId="46">
    <w:name w:val="内文"/>
    <w:basedOn w:val="1"/>
    <w:qFormat/>
    <w:uiPriority w:val="0"/>
    <w:pPr>
      <w:spacing w:beforeLines="20" w:afterLines="50" w:line="280" w:lineRule="exact"/>
      <w:ind w:firstLine="404" w:firstLineChars="200"/>
      <w:jc w:val="both"/>
    </w:pPr>
    <w:rPr>
      <w:rFonts w:ascii="Arial" w:hAnsi="Arial" w:eastAsia="楷体_GB2312" w:cs="Arial"/>
      <w:color w:val="000000"/>
      <w:spacing w:val="-4"/>
      <w:sz w:val="21"/>
      <w:lang w:eastAsia="zh-CN"/>
    </w:rPr>
  </w:style>
  <w:style w:type="paragraph" w:customStyle="1" w:styleId="47">
    <w:name w:val="首页正文"/>
    <w:basedOn w:val="1"/>
    <w:qFormat/>
    <w:uiPriority w:val="0"/>
    <w:pPr>
      <w:spacing w:line="240" w:lineRule="atLeast"/>
      <w:ind w:left="200" w:leftChars="200"/>
    </w:pPr>
    <w:rPr>
      <w:rFonts w:ascii="Arial" w:hAnsi="Arial" w:eastAsia="楷体_GB2312" w:cs="Arial"/>
      <w:sz w:val="21"/>
      <w:szCs w:val="21"/>
      <w:lang w:eastAsia="zh-CN"/>
    </w:rPr>
  </w:style>
  <w:style w:type="paragraph" w:customStyle="1" w:styleId="48">
    <w:name w:val="TOC Heading"/>
    <w:basedOn w:val="2"/>
    <w:next w:val="1"/>
    <w:unhideWhenUsed/>
    <w:qFormat/>
    <w:uiPriority w:val="39"/>
    <w:pPr>
      <w:widowControl/>
      <w:spacing w:beforeLines="0" w:line="276" w:lineRule="auto"/>
      <w:jc w:val="left"/>
      <w:outlineLvl w:val="9"/>
    </w:pPr>
    <w:rPr>
      <w:rFonts w:ascii="Cambria" w:hAnsi="Cambria" w:eastAsia="宋体"/>
      <w:color w:val="365F91"/>
      <w:kern w:val="0"/>
      <w:sz w:val="28"/>
      <w:szCs w:val="28"/>
    </w:rPr>
  </w:style>
  <w:style w:type="character" w:customStyle="1" w:styleId="49">
    <w:name w:val="样式 (符号) Arial 非加粗 深蓝 下划线"/>
    <w:qFormat/>
    <w:uiPriority w:val="0"/>
    <w:rPr>
      <w:rFonts w:eastAsia="楷体_GB2312"/>
      <w:b/>
      <w:color w:val="000080"/>
      <w:spacing w:val="1"/>
      <w:kern w:val="0"/>
      <w:u w:val="single"/>
    </w:rPr>
  </w:style>
  <w:style w:type="paragraph" w:customStyle="1" w:styleId="50">
    <w:name w:val="相关研究报告样式"/>
    <w:basedOn w:val="1"/>
    <w:qFormat/>
    <w:uiPriority w:val="0"/>
    <w:pPr>
      <w:spacing w:line="360" w:lineRule="exact"/>
      <w:jc w:val="both"/>
    </w:pPr>
    <w:rPr>
      <w:rFonts w:ascii="Arial" w:hAnsi="Arial" w:eastAsia="楷体_GB2312" w:cs="宋体"/>
      <w:color w:val="003366"/>
      <w:sz w:val="18"/>
      <w:szCs w:val="18"/>
      <w:lang w:eastAsia="zh-CN"/>
    </w:rPr>
  </w:style>
  <w:style w:type="character" w:customStyle="1" w:styleId="51">
    <w:name w:val="研究小组简介"/>
    <w:qFormat/>
    <w:uiPriority w:val="0"/>
    <w:rPr>
      <w:rFonts w:ascii="Arial" w:hAnsi="Arial" w:eastAsia="楷体_GB2312"/>
      <w:color w:val="003366"/>
      <w:sz w:val="18"/>
    </w:rPr>
  </w:style>
  <w:style w:type="character" w:customStyle="1" w:styleId="52">
    <w:name w:val="批注框文本 字符"/>
    <w:link w:val="11"/>
    <w:semiHidden/>
    <w:qFormat/>
    <w:uiPriority w:val="99"/>
    <w:rPr>
      <w:rFonts w:eastAsia="PMingLiU"/>
      <w:kern w:val="2"/>
      <w:sz w:val="18"/>
      <w:szCs w:val="18"/>
      <w:lang w:eastAsia="zh-TW"/>
    </w:rPr>
  </w:style>
  <w:style w:type="paragraph" w:styleId="53">
    <w:name w:val="List Paragraph"/>
    <w:basedOn w:val="1"/>
    <w:qFormat/>
    <w:uiPriority w:val="34"/>
    <w:pPr>
      <w:ind w:firstLine="420" w:firstLineChars="200"/>
      <w:jc w:val="both"/>
    </w:pPr>
    <w:rPr>
      <w:rFonts w:eastAsia="宋体"/>
      <w:sz w:val="21"/>
      <w:lang w:eastAsia="zh-CN"/>
    </w:rPr>
  </w:style>
  <w:style w:type="character" w:customStyle="1" w:styleId="54">
    <w:name w:val="访问过的超链接1"/>
    <w:unhideWhenUsed/>
    <w:qFormat/>
    <w:uiPriority w:val="99"/>
    <w:rPr>
      <w:color w:val="800080"/>
      <w:u w:val="single"/>
    </w:rPr>
  </w:style>
  <w:style w:type="paragraph" w:styleId="55">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56">
    <w:name w:val="Intense Emphasis"/>
    <w:basedOn w:val="25"/>
    <w:qFormat/>
    <w:uiPriority w:val="21"/>
    <w:rPr>
      <w:b/>
      <w:bCs/>
      <w:i/>
      <w:iCs/>
      <w:color w:val="4F81BD" w:themeColor="accent1"/>
      <w14:textFill>
        <w14:solidFill>
          <w14:schemeClr w14:val="accent1"/>
        </w14:solidFill>
      </w14:textFill>
    </w:rPr>
  </w:style>
  <w:style w:type="character" w:customStyle="1" w:styleId="57">
    <w:name w:val="Subtle Emphasis"/>
    <w:basedOn w:val="25"/>
    <w:qFormat/>
    <w:uiPriority w:val="19"/>
    <w:rPr>
      <w:i/>
      <w:iCs/>
      <w:color w:val="808080" w:themeColor="text1" w:themeTint="80"/>
      <w14:textFill>
        <w14:solidFill>
          <w14:schemeClr w14:val="tx1">
            <w14:lumMod w14:val="50000"/>
            <w14:lumOff w14:val="50000"/>
          </w14:schemeClr>
        </w14:solidFill>
      </w14:textFill>
    </w:rPr>
  </w:style>
  <w:style w:type="character" w:customStyle="1" w:styleId="58">
    <w:name w:val="Book Title"/>
    <w:basedOn w:val="25"/>
    <w:qFormat/>
    <w:uiPriority w:val="33"/>
    <w:rPr>
      <w:b/>
      <w:bCs/>
      <w:smallCaps/>
      <w:spacing w:val="5"/>
    </w:rPr>
  </w:style>
  <w:style w:type="table" w:customStyle="1" w:styleId="59">
    <w:name w:val="无格式表格 11"/>
    <w:basedOn w:val="23"/>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60">
    <w:name w:val="日期 字符"/>
    <w:basedOn w:val="25"/>
    <w:link w:val="10"/>
    <w:semiHidden/>
    <w:qFormat/>
    <w:uiPriority w:val="0"/>
    <w:rPr>
      <w:rFonts w:eastAsia="PMingLiU"/>
      <w:kern w:val="2"/>
      <w:sz w:val="24"/>
      <w:szCs w:val="24"/>
      <w:lang w:eastAsia="zh-TW"/>
    </w:rPr>
  </w:style>
  <w:style w:type="table" w:customStyle="1" w:styleId="61">
    <w:name w:val="Plain Table 1"/>
    <w:basedOn w:val="23"/>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2">
    <w:name w:val="Plain Table 3"/>
    <w:basedOn w:val="23"/>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63">
    <w:name w:val="fontstyle01"/>
    <w:basedOn w:val="25"/>
    <w:qFormat/>
    <w:uiPriority w:val="0"/>
    <w:rPr>
      <w:rFonts w:hint="eastAsia" w:ascii="楷体" w:hAnsi="楷体" w:eastAsia="楷体"/>
      <w:color w:val="000000"/>
      <w:sz w:val="20"/>
      <w:szCs w:val="20"/>
    </w:rPr>
  </w:style>
  <w:style w:type="character" w:customStyle="1" w:styleId="64">
    <w:name w:val="脚注文本 字符"/>
    <w:basedOn w:val="25"/>
    <w:link w:val="16"/>
    <w:semiHidden/>
    <w:qFormat/>
    <w:uiPriority w:val="0"/>
    <w:rPr>
      <w:rFonts w:eastAsia="PMingLiU"/>
      <w:kern w:val="2"/>
      <w:sz w:val="18"/>
      <w:szCs w:val="18"/>
      <w:lang w:eastAsia="zh-TW"/>
    </w:rPr>
  </w:style>
  <w:style w:type="character" w:styleId="65">
    <w:name w:val="Placeholder Text"/>
    <w:basedOn w:val="25"/>
    <w:semiHidden/>
    <w:qFormat/>
    <w:uiPriority w:val="99"/>
    <w:rPr>
      <w:color w:val="808080"/>
    </w:rPr>
  </w:style>
  <w:style w:type="table" w:customStyle="1" w:styleId="66">
    <w:name w:val="Plain Table 4"/>
    <w:basedOn w:val="23"/>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7">
    <w:name w:val="浅色底纹 - 强调文字颜色 11"/>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68">
    <w:name w:val="标题 3 字符"/>
    <w:basedOn w:val="25"/>
    <w:link w:val="4"/>
    <w:semiHidden/>
    <w:qFormat/>
    <w:uiPriority w:val="0"/>
    <w:rPr>
      <w:rFonts w:eastAsia="PMingLiU"/>
      <w:b/>
      <w:bCs/>
      <w:kern w:val="2"/>
      <w:sz w:val="32"/>
      <w:szCs w:val="32"/>
      <w:lang w:eastAsia="zh-TW"/>
    </w:rPr>
  </w:style>
  <w:style w:type="table" w:customStyle="1" w:styleId="69">
    <w:name w:val="网格型1"/>
    <w:basedOn w:val="23"/>
    <w:qFormat/>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0">
    <w:name w:val="网格型2"/>
    <w:basedOn w:val="23"/>
    <w:qFormat/>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1">
    <w:name w:val="浅色底纹 - 强调文字颜色 111"/>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72">
    <w:name w:val="批注文字 字符"/>
    <w:basedOn w:val="25"/>
    <w:link w:val="6"/>
    <w:semiHidden/>
    <w:qFormat/>
    <w:uiPriority w:val="0"/>
    <w:rPr>
      <w:rFonts w:eastAsia="PMingLiU"/>
      <w:kern w:val="2"/>
      <w:sz w:val="24"/>
      <w:szCs w:val="24"/>
      <w:lang w:eastAsia="zh-TW"/>
    </w:rPr>
  </w:style>
  <w:style w:type="character" w:customStyle="1" w:styleId="73">
    <w:name w:val="批注主题 字符"/>
    <w:basedOn w:val="72"/>
    <w:link w:val="22"/>
    <w:semiHidden/>
    <w:qFormat/>
    <w:uiPriority w:val="0"/>
    <w:rPr>
      <w:rFonts w:eastAsia="PMingLiU"/>
      <w:b/>
      <w:bCs/>
      <w:kern w:val="2"/>
      <w:sz w:val="24"/>
      <w:szCs w:val="24"/>
      <w:lang w:eastAsia="zh-TW"/>
    </w:rPr>
  </w:style>
  <w:style w:type="character" w:customStyle="1" w:styleId="74">
    <w:name w:val="未处理的提及1"/>
    <w:basedOn w:val="25"/>
    <w:semiHidden/>
    <w:unhideWhenUsed/>
    <w:qFormat/>
    <w:uiPriority w:val="99"/>
    <w:rPr>
      <w:color w:val="605E5C"/>
      <w:shd w:val="clear" w:color="auto" w:fill="E1DFDD"/>
    </w:rPr>
  </w:style>
  <w:style w:type="table" w:customStyle="1" w:styleId="75">
    <w:name w:val="网格型3"/>
    <w:basedOn w:val="23"/>
    <w:qFormat/>
    <w:uiPriority w:val="39"/>
    <w:rPr>
      <w:rFonts w:eastAsia="楷体" w:cstheme="minorBidi"/>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6">
    <w:name w:val="网格型4"/>
    <w:basedOn w:val="23"/>
    <w:qFormat/>
    <w:uiPriority w:val="39"/>
    <w:rPr>
      <w:rFonts w:eastAsia="楷体"/>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7">
    <w:name w:val="浅色底纹 - 强调文字颜色 112"/>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78">
    <w:name w:val="List Table 2"/>
    <w:basedOn w:val="23"/>
    <w:qFormat/>
    <w:uiPriority w:val="47"/>
    <w:pPr>
      <w:ind w:firstLine="200" w:firstLineChars="200"/>
    </w:pPr>
    <w:rPr>
      <w:rFonts w:eastAsia="楷体" w:cstheme="minorBidi"/>
      <w:kern w:val="2"/>
      <w:sz w:val="21"/>
      <w:szCs w:val="21"/>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9">
    <w:name w:val="浅色底纹 - 强调文字颜色 113"/>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80">
    <w:name w:val="浅色底纹 - 强调文字颜色 114"/>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81">
    <w:name w:val="浅色底纹 - 强调文字颜色 115"/>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82">
    <w:name w:val="网格型5"/>
    <w:basedOn w:val="23"/>
    <w:qFormat/>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3">
    <w:name w:val="表标题"/>
    <w:basedOn w:val="1"/>
    <w:link w:val="84"/>
    <w:qFormat/>
    <w:uiPriority w:val="0"/>
    <w:pPr>
      <w:numPr>
        <w:ilvl w:val="0"/>
        <w:numId w:val="1"/>
      </w:numPr>
      <w:spacing w:line="264" w:lineRule="auto"/>
      <w:ind w:left="113" w:firstLine="0"/>
      <w:jc w:val="both"/>
    </w:pPr>
    <w:rPr>
      <w:rFonts w:eastAsia="楷体"/>
      <w:b/>
      <w:color w:val="404040" w:themeColor="text1" w:themeTint="BF"/>
      <w:sz w:val="21"/>
      <w:szCs w:val="22"/>
      <w:lang w:eastAsia="zh-CN"/>
      <w14:textFill>
        <w14:solidFill>
          <w14:schemeClr w14:val="tx1">
            <w14:lumMod w14:val="75000"/>
            <w14:lumOff w14:val="25000"/>
          </w14:schemeClr>
        </w14:solidFill>
      </w14:textFill>
    </w:rPr>
  </w:style>
  <w:style w:type="character" w:customStyle="1" w:styleId="84">
    <w:name w:val="表标题 Char"/>
    <w:link w:val="83"/>
    <w:qFormat/>
    <w:uiPriority w:val="0"/>
    <w:rPr>
      <w:rFonts w:eastAsia="楷体"/>
      <w:b/>
      <w:color w:val="404040" w:themeColor="text1" w:themeTint="BF"/>
      <w:kern w:val="2"/>
      <w:sz w:val="21"/>
      <w:szCs w:val="22"/>
      <w14:textFill>
        <w14:solidFill>
          <w14:schemeClr w14:val="tx1">
            <w14:lumMod w14:val="75000"/>
            <w14:lumOff w14:val="25000"/>
          </w14:schemeClr>
        </w14:solidFill>
      </w14:textFill>
    </w:rPr>
  </w:style>
  <w:style w:type="table" w:customStyle="1" w:styleId="85">
    <w:name w:val="浅色底纹 - 强调文字颜色 116"/>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86">
    <w:name w:val="浅色底纹 - 强调文字颜色 117"/>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87">
    <w:name w:val="浅色底纹 - 强调文字颜色 118"/>
    <w:basedOn w:val="23"/>
    <w:qFormat/>
    <w:uiPriority w:val="60"/>
    <w:rPr>
      <w:rFonts w:ascii="Calibri" w:hAnsi="Calibri"/>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svest\gf2\resources\dotx\JSW002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7EAC3D-E7E4-42AA-A797-4980F1EE29C1}">
  <ds:schemaRefs/>
</ds:datastoreItem>
</file>

<file path=docProps/app.xml><?xml version="1.0" encoding="utf-8"?>
<Properties xmlns="http://schemas.openxmlformats.org/officeDocument/2006/extended-properties" xmlns:vt="http://schemas.openxmlformats.org/officeDocument/2006/docPropsVTypes">
  <Template>JSW00210.dotx</Template>
  <Company>Microsoft</Company>
  <Pages>23</Pages>
  <Words>2821</Words>
  <Characters>16080</Characters>
  <Lines>134</Lines>
  <Paragraphs>37</Paragraphs>
  <TotalTime>10</TotalTime>
  <ScaleCrop>false</ScaleCrop>
  <LinksUpToDate>false</LinksUpToDate>
  <CharactersWithSpaces>18864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2020-05-30T14:18:00Z</dcterms:created>
  <dc:creator>gf</dc:creator>
  <cp:lastModifiedBy>DYT</cp:lastModifiedBy>
  <cp:lastPrinted>2020-04-20T03:17:00Z</cp:lastPrinted>
  <dcterms:modified xsi:type="dcterms:W3CDTF">2022-02-25T01:05:11Z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Version">
    <vt:lpwstr>1.0.13</vt:lpwstr>
  </property>
  <property fmtid="{D5CDD505-2E9C-101B-9397-08002B2CF9AE}" pid="3" name="_CreateDate">
    <vt:lpwstr>2017-07-06</vt:lpwstr>
  </property>
  <property fmtid="{D5CDD505-2E9C-101B-9397-08002B2CF9AE}" pid="4" name="_DotxId">
    <vt:lpwstr>JSW00200_001</vt:lpwstr>
  </property>
  <property fmtid="{D5CDD505-2E9C-101B-9397-08002B2CF9AE}" pid="5" name="ReportCate">
    <vt:lpwstr>行业报告</vt:lpwstr>
  </property>
  <property fmtid="{D5CDD505-2E9C-101B-9397-08002B2CF9AE}" pid="6" name="ReportType">
    <vt:lpwstr>行业专题报告</vt:lpwstr>
  </property>
  <property fmtid="{D5CDD505-2E9C-101B-9397-08002B2CF9AE}" pid="7" name="AuthorName1">
    <vt:lpwstr>25222</vt:lpwstr>
  </property>
  <property fmtid="{D5CDD505-2E9C-101B-9397-08002B2CF9AE}" pid="8" name="IndustryCode">
    <vt:lpwstr>6101000000</vt:lpwstr>
  </property>
  <property fmtid="{D5CDD505-2E9C-101B-9397-08002B2CF9AE}" pid="9" name="InvestRating">
    <vt:lpwstr>买入</vt:lpwstr>
  </property>
  <property fmtid="{D5CDD505-2E9C-101B-9397-08002B2CF9AE}" pid="10" name="InvestAdjust">
    <vt:lpwstr>investRatingChange.same</vt:lpwstr>
  </property>
  <property fmtid="{D5CDD505-2E9C-101B-9397-08002B2CF9AE}" pid="11" name="ReportDate">
    <vt:lpwstr>2017-07-06</vt:lpwstr>
  </property>
  <property fmtid="{D5CDD505-2E9C-101B-9397-08002B2CF9AE}" pid="12" name="ReportTitle">
    <vt:lpwstr>农林牧渔行业</vt:lpwstr>
  </property>
  <property fmtid="{D5CDD505-2E9C-101B-9397-08002B2CF9AE}" pid="13" name="ReportSecTitle">
    <vt:lpwstr>市值小，业务转型助业绩爆发</vt:lpwstr>
  </property>
  <property fmtid="{D5CDD505-2E9C-101B-9397-08002B2CF9AE}" pid="14" name="InvestSummary1">
    <vt:lpwstr>核心观点：_x000d_公司是体量最小的焦煤公司，内生成长性突出_x000d_公司目前核定产能343万吨，主要来源于本部4 成熟矿井。12-14年随着整合矿蒲县华胜煤业（90万吨产能）、灵石华苑煤业（90万吨产能）和新建矿龙泉矿（800万吨）产能的投达产，预计公司未来四年煤炭产量复合增长率达34%，权益产量复合增长率21%。_x000d_12年关停焦化业务后公司将华丽变身为全焦煤公司_x000d_虽受大幅度计提焦化业务资产减值准备影响，预计12年公司业绩将出现大幅下滑，但借此公司可成功转型为全焦煤公司，13年焦化减亏可增厚0.31元/股，原自</vt:lpwstr>
  </property>
  <property fmtid="{D5CDD505-2E9C-101B-9397-08002B2CF9AE}" pid="15" name="InvestSummary2">
    <vt:lpwstr>用煤外销可增厚0.58元/股（精煤内外销差价达300-400元/吨），外加公司焦煤权益产量未来3 年可实现翻番，13 年开始公司业绩将实现爆发式增长。_x000d_晋煤集团（控股51%）托管后，公司作为晋煤下属唯一上市平台_x000d_母公司太原煤气化集团改由晋煤集团（控股51%）托管后，公司作为晋煤下属唯一上市平台。_x000d_12-15年业绩分别为0.5元/股、XX元/股、XX元/股_x000d_预计公司12年EPS 0.60元/股（未包含焦化减值），考虑焦化关停影响上调13-14年EPS 至1.80和2.33元/股（原先为0.98 和</vt:lpwstr>
  </property>
  <property fmtid="{D5CDD505-2E9C-101B-9397-08002B2CF9AE}" pid="16" name="InvestSummary3">
    <vt:lpwstr>1.15），13 年PE 仅10倍，远低于行业平均13-14倍。公司目前市值不到100亿，为市值最小的焦煤股。_x000d_风险提示_x000d_新矿建设低预期；焦化厂大幅减值；</vt:lpwstr>
  </property>
  <property fmtid="{D5CDD505-2E9C-101B-9397-08002B2CF9AE}" pid="17" name="KSOProductBuildVer">
    <vt:lpwstr>2052-11.1.0.11365</vt:lpwstr>
  </property>
  <property fmtid="{D5CDD505-2E9C-101B-9397-08002B2CF9AE}" pid="18" name="ICV">
    <vt:lpwstr>7E89AB98292E4B84B0DC955A837C7C08</vt:lpwstr>
  </property>
</Properties>
</file>